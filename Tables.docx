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A4AE2" w14:textId="77777777" w:rsidR="00B63B30" w:rsidRDefault="00B63B30" w:rsidP="00B63B3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17E85771" w14:textId="77777777" w:rsidR="001770C1" w:rsidRDefault="001770C1" w:rsidP="00B63B3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476F410C" w14:textId="77777777" w:rsidR="001770C1" w:rsidRDefault="001770C1" w:rsidP="00B63B3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121F4FA4" w14:textId="77777777" w:rsidR="001770C1" w:rsidRPr="00B63B30" w:rsidRDefault="001770C1" w:rsidP="00B63B3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tbl>
      <w:tblPr>
        <w:tblW w:w="87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5"/>
        <w:gridCol w:w="2160"/>
        <w:gridCol w:w="2316"/>
      </w:tblGrid>
      <w:tr w:rsidR="001770C1" w:rsidRPr="00B63B30" w14:paraId="3B6B6D46" w14:textId="77777777" w:rsidTr="00E174F5">
        <w:trPr>
          <w:trHeight w:val="399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780FE" w14:textId="77777777" w:rsidR="00B63B30" w:rsidRPr="00B63B30" w:rsidRDefault="00B63B30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C4F4A" w14:textId="3C39BEBE" w:rsidR="00B63B30" w:rsidRPr="00B63B30" w:rsidRDefault="005B6F50" w:rsidP="00B63B30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No Breast Cancer</w:t>
            </w:r>
          </w:p>
          <w:p w14:paraId="691A9A81" w14:textId="2F05C294" w:rsidR="00B63B30" w:rsidRPr="00B63B30" w:rsidRDefault="005B6F50" w:rsidP="00B63B30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N</w:t>
            </w:r>
            <w:r w:rsidR="00B63B30"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=1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,</w:t>
            </w:r>
            <w:r w:rsidR="00B63B30"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474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631C9" w14:textId="65841A0D" w:rsidR="00B63B30" w:rsidRPr="00B63B30" w:rsidRDefault="001770C1" w:rsidP="00B63B30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History of </w:t>
            </w:r>
            <w:r w:rsidR="00B63B30"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Breast Cancer</w:t>
            </w:r>
          </w:p>
          <w:p w14:paraId="4ED0CD93" w14:textId="2C044E3A" w:rsidR="00B63B30" w:rsidRPr="00B63B30" w:rsidRDefault="005B6F50" w:rsidP="00B63B30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N</w:t>
            </w:r>
            <w:r w:rsidR="004F2F9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=86</w:t>
            </w:r>
          </w:p>
        </w:tc>
      </w:tr>
      <w:tr w:rsidR="001770C1" w:rsidRPr="00B63B30" w14:paraId="1E9D9D0B" w14:textId="77777777" w:rsidTr="00E174F5">
        <w:trPr>
          <w:trHeight w:val="191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BED59" w14:textId="04E1EB95" w:rsidR="00B63B30" w:rsidRPr="00B63B30" w:rsidRDefault="00B63B30" w:rsidP="00B63B30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Median Age</w:t>
            </w:r>
            <w:r w:rsidR="00C1584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, years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D3DC8" w14:textId="77777777" w:rsidR="00B63B30" w:rsidRPr="00B63B30" w:rsidRDefault="00B63B30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3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80250" w14:textId="77777777" w:rsidR="00B63B30" w:rsidRPr="00B63B30" w:rsidRDefault="00B63B30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5B6F50" w:rsidRPr="00B63B30" w14:paraId="4F6BB2DA" w14:textId="77777777" w:rsidTr="00E174F5">
        <w:trPr>
          <w:trHeight w:val="191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E6AB7" w14:textId="77777777" w:rsidR="00B63B30" w:rsidRPr="00B63B30" w:rsidRDefault="00B63B30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4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0BF68" w14:textId="07ED2466" w:rsidR="00B63B30" w:rsidRPr="00B63B30" w:rsidRDefault="00BB55BB" w:rsidP="00B63B30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  <w:t>45</w:t>
            </w:r>
            <w:r w:rsidR="00041A99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  <w:t>±17.5</w:t>
            </w:r>
          </w:p>
        </w:tc>
      </w:tr>
      <w:tr w:rsidR="001770C1" w:rsidRPr="00B63B30" w14:paraId="6A1766EC" w14:textId="77777777" w:rsidTr="00E174F5">
        <w:trPr>
          <w:trHeight w:val="228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92644" w14:textId="4EB3F421" w:rsidR="00B63B30" w:rsidRPr="00B63B30" w:rsidRDefault="00B63B30" w:rsidP="00B63B30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Alcohol Consumption</w:t>
            </w:r>
            <w:r w:rsidR="00041A9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, </w:t>
            </w:r>
            <w:r w:rsidR="00041A9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n (%)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DED12" w14:textId="77777777" w:rsidR="00B63B30" w:rsidRPr="00B63B30" w:rsidRDefault="00B63B30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CBACF" w14:textId="77777777" w:rsidR="00B63B30" w:rsidRPr="00B63B30" w:rsidRDefault="00B63B30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1770C1" w:rsidRPr="00B63B30" w14:paraId="448F54B4" w14:textId="77777777" w:rsidTr="00E174F5">
        <w:trPr>
          <w:trHeight w:val="430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44FC4" w14:textId="7CD864C6" w:rsidR="00B63B30" w:rsidRPr="00B63B30" w:rsidRDefault="0001109D" w:rsidP="0001109D">
            <w:pPr>
              <w:spacing w:after="0" w:line="240" w:lineRule="auto"/>
              <w:ind w:left="144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              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   </w:t>
            </w:r>
            <w:r w:rsidR="00B63B30"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Low/none</w:t>
            </w:r>
          </w:p>
          <w:p w14:paraId="5204D87C" w14:textId="149F0B00" w:rsidR="00B63B30" w:rsidRPr="00B63B30" w:rsidRDefault="0001109D" w:rsidP="0001109D">
            <w:pPr>
              <w:spacing w:after="0" w:line="240" w:lineRule="auto"/>
              <w:ind w:left="144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            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    </w:t>
            </w:r>
            <w:r w:rsidR="00B63B30"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Medium</w:t>
            </w:r>
          </w:p>
          <w:p w14:paraId="43610B0C" w14:textId="3475B746" w:rsidR="00B63B30" w:rsidRPr="00B63B30" w:rsidRDefault="00E174F5" w:rsidP="009B549C">
            <w:pPr>
              <w:spacing w:after="0" w:line="240" w:lineRule="auto"/>
              <w:ind w:left="216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="00B63B30"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   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="00B63B30"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Heavy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1AAE4" w14:textId="061E4629" w:rsidR="00B63B30" w:rsidRPr="00B63B30" w:rsidRDefault="00B63B30" w:rsidP="00B63B30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B63B30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  <w:t>654</w:t>
            </w:r>
            <w:r w:rsidR="00E174F5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  <w:t>, (</w:t>
            </w:r>
            <w:r w:rsidR="00A24DA9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  <w:t>42.0</w:t>
            </w:r>
            <w:r w:rsidR="00E174F5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  <w:t>%)</w:t>
            </w:r>
          </w:p>
          <w:p w14:paraId="5E35DD5E" w14:textId="75D0199C" w:rsidR="00B63B30" w:rsidRPr="00B63B30" w:rsidRDefault="00B63B30" w:rsidP="00B63B30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B63B30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  <w:t>642</w:t>
            </w:r>
            <w:r w:rsidR="00E174F5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 </w:t>
            </w:r>
            <w:r w:rsidR="003B0C5B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  <w:t>(</w:t>
            </w:r>
            <w:r w:rsidR="00E174F5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  <w:t>41.</w:t>
            </w:r>
            <w:r w:rsidR="00A24DA9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  <w:t>2</w:t>
            </w:r>
            <w:r w:rsidR="003B0C5B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  <w:t>%)</w:t>
            </w:r>
          </w:p>
          <w:p w14:paraId="537A58C2" w14:textId="2D96585A" w:rsidR="00B63B30" w:rsidRPr="00B63B30" w:rsidRDefault="00B63B30" w:rsidP="00B63B3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B63B30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  <w:t>178</w:t>
            </w:r>
            <w:r w:rsidR="00E174F5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 </w:t>
            </w:r>
            <w:r w:rsidR="003B0C5B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  <w:t>(</w:t>
            </w:r>
            <w:r w:rsidR="00E174F5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  <w:t>11.4</w:t>
            </w:r>
            <w:r w:rsidR="003B0C5B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  <w:t>%)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BDCC0" w14:textId="1207E06B" w:rsidR="00B63B30" w:rsidRPr="00B63B30" w:rsidRDefault="00B63B30" w:rsidP="00B63B30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B63B30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  <w:t>26</w:t>
            </w:r>
            <w:r w:rsidR="003B0C5B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 (1.67%)</w:t>
            </w:r>
          </w:p>
          <w:p w14:paraId="37407629" w14:textId="1D9F5B0C" w:rsidR="00B63B30" w:rsidRPr="00B63B30" w:rsidRDefault="00B63B30" w:rsidP="00B63B30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B63B30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  <w:t>20</w:t>
            </w:r>
            <w:r w:rsidR="003B0C5B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 (1.28%)</w:t>
            </w:r>
          </w:p>
          <w:p w14:paraId="3F01D684" w14:textId="7276AD48" w:rsidR="00B63B30" w:rsidRPr="00B63B30" w:rsidRDefault="00B63B30" w:rsidP="00B63B30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B63B30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  <w:t>2</w:t>
            </w:r>
            <w:r w:rsidR="00E174F5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 (0.</w:t>
            </w:r>
            <w:r w:rsidR="003B0C5B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  <w:t>128%)</w:t>
            </w:r>
          </w:p>
        </w:tc>
      </w:tr>
      <w:tr w:rsidR="001770C1" w:rsidRPr="00B63B30" w14:paraId="3BB2B584" w14:textId="77777777" w:rsidTr="00E174F5">
        <w:trPr>
          <w:trHeight w:val="191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FADD1" w14:textId="681A6EE5" w:rsidR="00B63B30" w:rsidRPr="00B63B30" w:rsidRDefault="00B63B30" w:rsidP="00B63B30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Race</w:t>
            </w:r>
            <w:r w:rsidR="00041A9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, </w:t>
            </w:r>
            <w:r w:rsidR="00041A9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n (%)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C09C8" w14:textId="77777777" w:rsidR="00B63B30" w:rsidRPr="00B63B30" w:rsidRDefault="00B63B30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03C36" w14:textId="77777777" w:rsidR="00B63B30" w:rsidRPr="00B63B30" w:rsidRDefault="00B63B30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1770C1" w:rsidRPr="00B63B30" w14:paraId="3B847C96" w14:textId="77777777" w:rsidTr="00E174F5">
        <w:trPr>
          <w:trHeight w:val="293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A50E2" w14:textId="2304BBB8" w:rsidR="00B63B30" w:rsidRPr="00B63B30" w:rsidRDefault="0001109D" w:rsidP="0001109D">
            <w:pPr>
              <w:spacing w:after="0" w:line="240" w:lineRule="auto"/>
              <w:ind w:left="144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         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      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 w:rsidR="00B63B30"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White</w:t>
            </w:r>
          </w:p>
          <w:p w14:paraId="6A842164" w14:textId="07A239AB" w:rsidR="00B63B30" w:rsidRPr="009B549C" w:rsidRDefault="0001109D" w:rsidP="009B549C">
            <w:pPr>
              <w:spacing w:after="0" w:line="240" w:lineRule="auto"/>
              <w:ind w:left="144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         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      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 w:rsidR="00B63B30"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Non-White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1E11A" w14:textId="207EC4C7" w:rsidR="00B63B30" w:rsidRDefault="00B63B30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558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(35.8</w:t>
            </w:r>
            <w:r w:rsidR="00A24D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%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)</w:t>
            </w:r>
          </w:p>
          <w:p w14:paraId="6525923D" w14:textId="1C4C410C" w:rsidR="00B63B30" w:rsidRPr="00B63B30" w:rsidRDefault="00B63B30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243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(15.6</w:t>
            </w:r>
            <w:r w:rsidR="00A24D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%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8084C" w14:textId="34682D05" w:rsidR="00B63B30" w:rsidRDefault="00B63B30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40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(2.56</w:t>
            </w:r>
            <w:r w:rsidR="00A24D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%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)</w:t>
            </w:r>
          </w:p>
          <w:p w14:paraId="4B133927" w14:textId="1B93F37B" w:rsidR="00B63B30" w:rsidRPr="00B63B30" w:rsidRDefault="00B63B30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11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(</w:t>
            </w:r>
            <w:r w:rsidR="00A24D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0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.705</w:t>
            </w:r>
            <w:r w:rsidR="00A24D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%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)</w:t>
            </w:r>
          </w:p>
        </w:tc>
      </w:tr>
      <w:tr w:rsidR="001770C1" w:rsidRPr="00B63B30" w14:paraId="5C38DF6D" w14:textId="77777777" w:rsidTr="00E174F5">
        <w:trPr>
          <w:trHeight w:val="266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07F9B" w14:textId="62D7740F" w:rsidR="00B63B30" w:rsidRPr="00B63B30" w:rsidRDefault="00B63B30" w:rsidP="00B63B30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History of Pregnancy</w:t>
            </w:r>
            <w:r w:rsidR="00041A9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, </w:t>
            </w:r>
            <w:r w:rsidR="00041A9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n (%)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C0EEA" w14:textId="77777777" w:rsidR="00B63B30" w:rsidRPr="00B63B30" w:rsidRDefault="00B63B30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4E3EE" w14:textId="77777777" w:rsidR="00B63B30" w:rsidRPr="00B63B30" w:rsidRDefault="00B63B30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1770C1" w:rsidRPr="00B63B30" w14:paraId="68E80611" w14:textId="77777777" w:rsidTr="00E174F5">
        <w:trPr>
          <w:trHeight w:val="495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03AC2" w14:textId="73AFF1EA" w:rsidR="00B63B30" w:rsidRPr="00B63B30" w:rsidRDefault="00B63B30" w:rsidP="0001109D">
            <w:pPr>
              <w:spacing w:after="0" w:line="240" w:lineRule="auto"/>
              <w:ind w:left="144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              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 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 Yes</w:t>
            </w:r>
          </w:p>
          <w:p w14:paraId="113AD602" w14:textId="758B14F5" w:rsidR="00B63B30" w:rsidRPr="00B63B30" w:rsidRDefault="00B63B30" w:rsidP="0001109D">
            <w:pPr>
              <w:spacing w:after="0" w:line="240" w:lineRule="auto"/>
              <w:ind w:left="144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             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   No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C0AD" w14:textId="7A63AB1C" w:rsidR="00B63B30" w:rsidRDefault="004F2F96" w:rsidP="004F2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1</w:t>
            </w:r>
            <w:r w:rsidR="00E174F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198</w:t>
            </w:r>
            <w:r w:rsidR="00A24D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(76.8</w:t>
            </w:r>
            <w:r w:rsidR="00A24D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%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)</w:t>
            </w:r>
          </w:p>
          <w:p w14:paraId="7E5C7E4B" w14:textId="5CA842E9" w:rsidR="004F2F96" w:rsidRPr="00B63B30" w:rsidRDefault="004F2F96" w:rsidP="004F2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276</w:t>
            </w:r>
            <w:r w:rsidR="00A24D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(17.7</w:t>
            </w:r>
            <w:r w:rsidR="00A24D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%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)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5EE18" w14:textId="15F08749" w:rsidR="00B63B30" w:rsidRDefault="004F2F96" w:rsidP="004F2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74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(4.74</w:t>
            </w:r>
            <w:r w:rsidR="00A24D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%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) </w:t>
            </w:r>
          </w:p>
          <w:p w14:paraId="0A6BE976" w14:textId="4782A794" w:rsidR="004F2F96" w:rsidRPr="00B63B30" w:rsidRDefault="004F2F96" w:rsidP="004F2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12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(0.769</w:t>
            </w:r>
            <w:r w:rsidR="00A24D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%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) </w:t>
            </w:r>
          </w:p>
        </w:tc>
      </w:tr>
      <w:tr w:rsidR="001770C1" w:rsidRPr="00B63B30" w14:paraId="07086846" w14:textId="77777777" w:rsidTr="00E174F5">
        <w:trPr>
          <w:trHeight w:val="191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DAED7" w14:textId="0B5FCA1F" w:rsidR="00B63B30" w:rsidRPr="00B63B30" w:rsidRDefault="00B63B30" w:rsidP="00B63B30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Menopausal Status</w:t>
            </w:r>
            <w:r w:rsidR="00041A9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, </w:t>
            </w:r>
            <w:r w:rsidR="00041A9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n (%)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940D3" w14:textId="77777777" w:rsidR="00B63B30" w:rsidRPr="00B63B30" w:rsidRDefault="00B63B30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8CCE0" w14:textId="77777777" w:rsidR="00B63B30" w:rsidRPr="00B63B30" w:rsidRDefault="00B63B30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1770C1" w:rsidRPr="00B63B30" w14:paraId="619344AD" w14:textId="77777777" w:rsidTr="00E174F5">
        <w:trPr>
          <w:trHeight w:val="419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4F010" w14:textId="3FE0820A" w:rsidR="00B63B30" w:rsidRPr="00B63B30" w:rsidRDefault="00B63B30" w:rsidP="0001109D">
            <w:pPr>
              <w:spacing w:after="0" w:line="240" w:lineRule="auto"/>
              <w:ind w:left="144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              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 Pre</w:t>
            </w:r>
          </w:p>
          <w:p w14:paraId="34CA7D37" w14:textId="22E97FFE" w:rsidR="00B63B30" w:rsidRPr="00B63B30" w:rsidRDefault="00B63B30" w:rsidP="0001109D">
            <w:pPr>
              <w:spacing w:after="0" w:line="240" w:lineRule="auto"/>
              <w:ind w:left="144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            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  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 Current/post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273EE" w14:textId="0A24F77D" w:rsidR="00B63B30" w:rsidRDefault="004F2F96" w:rsidP="004F2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745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(47.8</w:t>
            </w:r>
            <w:r w:rsidR="004C1E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%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) </w:t>
            </w:r>
          </w:p>
          <w:p w14:paraId="45966034" w14:textId="29D040D4" w:rsidR="004F2F96" w:rsidRPr="00B63B30" w:rsidRDefault="004F2F96" w:rsidP="004F2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729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(46.7</w:t>
            </w:r>
            <w:r w:rsidR="004C1E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%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59690" w14:textId="779BEE58" w:rsidR="00B63B30" w:rsidRDefault="004F2F96" w:rsidP="004F2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2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(0.128</w:t>
            </w:r>
            <w:r w:rsidR="00C91CB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%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)</w:t>
            </w:r>
          </w:p>
          <w:p w14:paraId="4C9DECD3" w14:textId="3413911E" w:rsidR="004F2F96" w:rsidRPr="00B63B30" w:rsidRDefault="004F2F96" w:rsidP="004F2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84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(5.38</w:t>
            </w:r>
            <w:r w:rsidR="00C91CB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%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)</w:t>
            </w:r>
          </w:p>
        </w:tc>
      </w:tr>
      <w:tr w:rsidR="001770C1" w:rsidRPr="00B63B30" w14:paraId="3A169345" w14:textId="77777777" w:rsidTr="00E174F5">
        <w:trPr>
          <w:trHeight w:val="191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E7B82" w14:textId="387643F5" w:rsidR="00B63B30" w:rsidRPr="00B63B30" w:rsidRDefault="00B63B30" w:rsidP="00B63B30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BMI</w:t>
            </w:r>
            <w:r w:rsidR="00041A9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, n (%)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52230" w14:textId="77777777" w:rsidR="00B63B30" w:rsidRPr="00B63B30" w:rsidRDefault="00B63B30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D5DDC" w14:textId="77777777" w:rsidR="00B63B30" w:rsidRPr="00B63B30" w:rsidRDefault="00B63B30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1770C1" w:rsidRPr="00B63B30" w14:paraId="6940EE5E" w14:textId="77777777" w:rsidTr="00E174F5">
        <w:trPr>
          <w:trHeight w:val="686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C8973" w14:textId="72DFFC40" w:rsidR="00B63B30" w:rsidRPr="00B63B30" w:rsidRDefault="00B63B30" w:rsidP="0001109D">
            <w:pPr>
              <w:spacing w:after="0" w:line="240" w:lineRule="auto"/>
              <w:ind w:left="144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           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    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Underweight</w:t>
            </w:r>
          </w:p>
          <w:p w14:paraId="54D1A9E9" w14:textId="15DD204F" w:rsidR="00B63B30" w:rsidRPr="00B63B30" w:rsidRDefault="00B63B30" w:rsidP="0001109D">
            <w:pPr>
              <w:spacing w:after="0" w:line="240" w:lineRule="auto"/>
              <w:ind w:left="144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          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     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Normal</w:t>
            </w:r>
          </w:p>
          <w:p w14:paraId="0A704523" w14:textId="5F2D3051" w:rsidR="00B63B30" w:rsidRPr="00B63B30" w:rsidRDefault="00B63B30" w:rsidP="0001109D">
            <w:pPr>
              <w:spacing w:after="0" w:line="240" w:lineRule="auto"/>
              <w:ind w:left="144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            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   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Overweight </w:t>
            </w:r>
          </w:p>
          <w:p w14:paraId="1018FC00" w14:textId="63A3876A" w:rsidR="00B63B30" w:rsidRPr="00B63B30" w:rsidRDefault="00E174F5" w:rsidP="0001109D">
            <w:pPr>
              <w:spacing w:after="0" w:line="240" w:lineRule="auto"/>
              <w:ind w:left="216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="0001109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="00B63B30"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 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="00B63B30"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Obese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84CE4" w14:textId="6DB2FC25" w:rsidR="00B63B30" w:rsidRDefault="00B63B30" w:rsidP="004F2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35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(2.24</w:t>
            </w:r>
            <w:r w:rsidR="00C91CB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%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)</w:t>
            </w:r>
          </w:p>
          <w:p w14:paraId="6CFA85D7" w14:textId="068005E4" w:rsidR="00B63B30" w:rsidRDefault="00B63B30" w:rsidP="004F2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408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(26.2</w:t>
            </w:r>
            <w:r w:rsidR="00C91CB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%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)</w:t>
            </w:r>
          </w:p>
          <w:p w14:paraId="61ED8017" w14:textId="786EA569" w:rsidR="00B63B30" w:rsidRDefault="00B63B30" w:rsidP="004F2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386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(24.7</w:t>
            </w:r>
            <w:r w:rsidR="00C91CB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%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)</w:t>
            </w:r>
          </w:p>
          <w:p w14:paraId="6F57DD47" w14:textId="47CCA614" w:rsidR="00B63B30" w:rsidRPr="00B63B30" w:rsidRDefault="00B63B30" w:rsidP="004F2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645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(41.4</w:t>
            </w:r>
            <w:r w:rsidR="00C91CB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%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0CE5A" w14:textId="4D979673" w:rsidR="004F2F96" w:rsidRDefault="004F2F96" w:rsidP="004F2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5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(0.321</w:t>
            </w:r>
            <w:r w:rsidR="00C91CB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%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) </w:t>
            </w:r>
          </w:p>
          <w:p w14:paraId="1D89195B" w14:textId="4B73A8F8" w:rsidR="004F2F96" w:rsidRDefault="004F2F96" w:rsidP="004F2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20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(1.28</w:t>
            </w:r>
            <w:r w:rsidR="00C91CB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%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)</w:t>
            </w:r>
          </w:p>
          <w:p w14:paraId="2F9E768D" w14:textId="2F262137" w:rsidR="004F2F96" w:rsidRDefault="004F2F96" w:rsidP="004F2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26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(1.67</w:t>
            </w:r>
            <w:r w:rsidR="00C91CB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%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)</w:t>
            </w:r>
          </w:p>
          <w:p w14:paraId="6D36C56E" w14:textId="64D4FCC4" w:rsidR="00B63B30" w:rsidRPr="00B63B30" w:rsidRDefault="004F2F96" w:rsidP="004F2F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35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(2.24</w:t>
            </w:r>
            <w:r w:rsidR="00C91CB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%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)</w:t>
            </w:r>
          </w:p>
        </w:tc>
      </w:tr>
      <w:tr w:rsidR="001770C1" w:rsidRPr="00B63B30" w14:paraId="40C7EF12" w14:textId="77777777" w:rsidTr="00E174F5">
        <w:trPr>
          <w:trHeight w:val="228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56B14" w14:textId="4625B5D8" w:rsidR="00B63B30" w:rsidRPr="00B63B30" w:rsidRDefault="008A1577" w:rsidP="00B63B30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Smoking S</w:t>
            </w:r>
            <w:r w:rsidR="00B63B30"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tatus</w:t>
            </w:r>
            <w:r w:rsidR="00041A9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, </w:t>
            </w:r>
            <w:r w:rsidR="00041A9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n (%)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9E3CA" w14:textId="77777777" w:rsidR="00B63B30" w:rsidRPr="00B63B30" w:rsidRDefault="00B63B30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48A3C" w14:textId="77777777" w:rsidR="00B63B30" w:rsidRPr="00B63B30" w:rsidRDefault="00B63B30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1770C1" w:rsidRPr="00B63B30" w14:paraId="01F0BA72" w14:textId="77777777" w:rsidTr="00E174F5">
        <w:trPr>
          <w:trHeight w:val="206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B661F" w14:textId="138ECE3E" w:rsidR="00B63B30" w:rsidRPr="00B63B30" w:rsidRDefault="0001109D" w:rsidP="0001109D">
            <w:pPr>
              <w:spacing w:after="0" w:line="240" w:lineRule="auto"/>
              <w:ind w:left="144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             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 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 w:rsidR="00B63B30"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Non-smoker</w:t>
            </w:r>
          </w:p>
          <w:p w14:paraId="696D4731" w14:textId="688AE71B" w:rsidR="00B63B30" w:rsidRPr="009B549C" w:rsidRDefault="0001109D" w:rsidP="009B549C">
            <w:pPr>
              <w:spacing w:after="0" w:line="240" w:lineRule="auto"/>
              <w:ind w:left="144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             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 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 w:rsidR="009B549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Smoker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112BF" w14:textId="110C2DB4" w:rsidR="00B63B30" w:rsidRDefault="00B63B30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22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="00A24D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(1.41</w:t>
            </w:r>
            <w:r w:rsidR="00C91CB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%</w:t>
            </w:r>
            <w:r w:rsidR="00A24D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)</w:t>
            </w:r>
          </w:p>
          <w:p w14:paraId="6148EB19" w14:textId="1B41FD1A" w:rsidR="00B63B30" w:rsidRPr="00B63B30" w:rsidRDefault="00B63B30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552</w:t>
            </w:r>
            <w:r w:rsidR="00A24D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(35.4</w:t>
            </w:r>
            <w:r w:rsidR="00C91CB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%</w:t>
            </w:r>
            <w:r w:rsidR="00A24D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00363" w14:textId="4EAA8D3E" w:rsidR="00B63B30" w:rsidRDefault="00B63B30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0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(0.00%)</w:t>
            </w:r>
          </w:p>
          <w:p w14:paraId="753EB69E" w14:textId="7FF963A7" w:rsidR="00B63B30" w:rsidRPr="00B63B30" w:rsidRDefault="00B63B30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40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(2.56%)</w:t>
            </w:r>
          </w:p>
        </w:tc>
      </w:tr>
      <w:tr w:rsidR="001770C1" w:rsidRPr="00B63B30" w14:paraId="28C12F49" w14:textId="77777777" w:rsidTr="00E174F5">
        <w:trPr>
          <w:trHeight w:val="170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F929D" w14:textId="269097AF" w:rsidR="00B63B30" w:rsidRPr="00B63B30" w:rsidRDefault="00B63B30" w:rsidP="00B63B30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Birth Control Us</w:t>
            </w:r>
            <w:r w:rsidR="008A157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age</w:t>
            </w:r>
            <w:r w:rsidR="00041A9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, </w:t>
            </w:r>
            <w:r w:rsidR="00041A9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n (%)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87B0E" w14:textId="77777777" w:rsidR="00B63B30" w:rsidRPr="00B63B30" w:rsidRDefault="00B63B30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5C91C" w14:textId="77777777" w:rsidR="00B63B30" w:rsidRPr="00B63B30" w:rsidRDefault="00B63B30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1770C1" w:rsidRPr="00B63B30" w14:paraId="325B04B0" w14:textId="77777777" w:rsidTr="00E174F5">
        <w:trPr>
          <w:trHeight w:val="457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FBD98" w14:textId="33D0D4B2" w:rsidR="00B63B30" w:rsidRPr="00B63B30" w:rsidRDefault="00B63B30" w:rsidP="0001109D">
            <w:pPr>
              <w:spacing w:after="0" w:line="240" w:lineRule="auto"/>
              <w:ind w:left="144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               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 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Yes</w:t>
            </w:r>
          </w:p>
          <w:p w14:paraId="26591AEE" w14:textId="6D7C7AFE" w:rsidR="00B63B30" w:rsidRPr="00B63B30" w:rsidRDefault="00B63B30" w:rsidP="0001109D">
            <w:pPr>
              <w:spacing w:after="0" w:line="240" w:lineRule="auto"/>
              <w:ind w:left="144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               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 No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AE478" w14:textId="1E544606" w:rsidR="00B63B30" w:rsidRDefault="004F2F96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1</w:t>
            </w:r>
            <w:r w:rsidR="00E174F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085</w:t>
            </w:r>
            <w:r w:rsidR="00A24D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(69.6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%)</w:t>
            </w:r>
          </w:p>
          <w:p w14:paraId="76CB986C" w14:textId="35972A5A" w:rsidR="004F2F96" w:rsidRPr="00B63B30" w:rsidRDefault="004F2F96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389</w:t>
            </w:r>
            <w:r w:rsidR="00A24D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(24.9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%)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3565A" w14:textId="5D6E10DE" w:rsidR="00B63B30" w:rsidRDefault="004F2F96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53</w:t>
            </w:r>
            <w:r w:rsidR="00A24D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(3.40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%)</w:t>
            </w:r>
          </w:p>
          <w:p w14:paraId="4434A2EC" w14:textId="61163401" w:rsidR="004F2F96" w:rsidRPr="00B63B30" w:rsidRDefault="004F2F96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33</w:t>
            </w:r>
            <w:r w:rsidR="00A24D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(2.12</w:t>
            </w:r>
            <w:r w:rsidR="003B0C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%)</w:t>
            </w:r>
          </w:p>
        </w:tc>
      </w:tr>
      <w:tr w:rsidR="001770C1" w:rsidRPr="00B63B30" w14:paraId="308F193E" w14:textId="77777777" w:rsidTr="00E174F5">
        <w:trPr>
          <w:trHeight w:val="170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F9C51" w14:textId="70E39B10" w:rsidR="00B63B30" w:rsidRPr="00B63B30" w:rsidRDefault="008A1577" w:rsidP="00B63B30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Female Hormone Usage</w:t>
            </w:r>
            <w:r w:rsidR="00041A9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, </w:t>
            </w:r>
            <w:r w:rsidR="00041A9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n (%)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CBB18" w14:textId="77777777" w:rsidR="00B63B30" w:rsidRPr="00B63B30" w:rsidRDefault="00B63B30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28899" w14:textId="77777777" w:rsidR="00B63B30" w:rsidRPr="00B63B30" w:rsidRDefault="00B63B30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1770C1" w:rsidRPr="00B63B30" w14:paraId="43D52B44" w14:textId="77777777" w:rsidTr="00E174F5">
        <w:trPr>
          <w:trHeight w:val="419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83A2F" w14:textId="5B87434E" w:rsidR="00B63B30" w:rsidRPr="00B63B30" w:rsidRDefault="00B63B30" w:rsidP="0001109D">
            <w:pPr>
              <w:spacing w:after="0" w:line="240" w:lineRule="auto"/>
              <w:ind w:left="144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              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  Yes</w:t>
            </w:r>
          </w:p>
          <w:p w14:paraId="286D1509" w14:textId="6F2DE9DD" w:rsidR="00B63B30" w:rsidRPr="00B63B30" w:rsidRDefault="00B63B30" w:rsidP="0001109D">
            <w:pPr>
              <w:spacing w:after="0" w:line="240" w:lineRule="auto"/>
              <w:ind w:left="144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              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 w:rsidR="00E174F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B63B3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  No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CCCC3" w14:textId="1DC0FB60" w:rsidR="00B63B30" w:rsidRDefault="004F2F96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231</w:t>
            </w:r>
            <w:r w:rsidR="00A24D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(14.8</w:t>
            </w:r>
            <w:r w:rsidR="003B1B1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%</w:t>
            </w:r>
            <w:r w:rsidR="00A24D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)</w:t>
            </w:r>
          </w:p>
          <w:p w14:paraId="7AD85484" w14:textId="0F7843B5" w:rsidR="004F2F96" w:rsidRPr="00B63B30" w:rsidRDefault="004F2F96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1</w:t>
            </w:r>
            <w:r w:rsidR="00E174F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243</w:t>
            </w:r>
            <w:r w:rsidR="00A24D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(79.7</w:t>
            </w:r>
            <w:r w:rsidR="003B1B1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%</w:t>
            </w:r>
            <w:r w:rsidR="00A24D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)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F3992" w14:textId="13CA2237" w:rsidR="00B63B30" w:rsidRDefault="004F2F96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23</w:t>
            </w:r>
            <w:r w:rsidR="00A24D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(1.47</w:t>
            </w:r>
            <w:r w:rsidR="003B1B1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%</w:t>
            </w:r>
            <w:r w:rsidR="00A24D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)</w:t>
            </w:r>
          </w:p>
          <w:p w14:paraId="26C08C5A" w14:textId="4C8F58F1" w:rsidR="004F2F96" w:rsidRPr="00B63B30" w:rsidRDefault="004F2F96" w:rsidP="00B63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63</w:t>
            </w:r>
            <w:r w:rsidR="00A24D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(4.04</w:t>
            </w:r>
            <w:r w:rsidR="003B1B1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%</w:t>
            </w:r>
            <w:r w:rsidR="00A24D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)</w:t>
            </w:r>
          </w:p>
        </w:tc>
      </w:tr>
    </w:tbl>
    <w:p w14:paraId="2AEA6722" w14:textId="77777777" w:rsidR="00655046" w:rsidRDefault="00655046">
      <w:pPr>
        <w:pStyle w:val="Heading2"/>
        <w:rPr>
          <w:rFonts w:ascii="Times New Roman" w:hAnsi="Times New Roman" w:cs="Times New Roman"/>
          <w:sz w:val="20"/>
          <w:szCs w:val="20"/>
        </w:rPr>
      </w:pPr>
    </w:p>
    <w:p w14:paraId="19AC8241" w14:textId="77777777" w:rsidR="00D0712D" w:rsidRDefault="00D0712D" w:rsidP="00D0712D"/>
    <w:p w14:paraId="65EE89AB" w14:textId="77777777" w:rsidR="00D0712D" w:rsidRDefault="00D0712D" w:rsidP="00D0712D"/>
    <w:p w14:paraId="55B137B5" w14:textId="77777777" w:rsidR="004820E4" w:rsidRDefault="004820E4" w:rsidP="00D0712D"/>
    <w:p w14:paraId="67B99ABF" w14:textId="77777777" w:rsidR="004E4383" w:rsidRDefault="004E4383" w:rsidP="00D0712D"/>
    <w:p w14:paraId="56C0AC0C" w14:textId="77777777" w:rsidR="00C55BE0" w:rsidRDefault="00C55BE0" w:rsidP="00D0712D"/>
    <w:p w14:paraId="0A8AB96A" w14:textId="77777777" w:rsidR="004E4383" w:rsidRDefault="004E4383" w:rsidP="00D0712D"/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4"/>
        <w:gridCol w:w="1542"/>
        <w:gridCol w:w="1622"/>
        <w:gridCol w:w="1429"/>
        <w:gridCol w:w="1273"/>
      </w:tblGrid>
      <w:tr w:rsidR="008A1577" w:rsidRPr="00B63B30" w14:paraId="3F7B1107" w14:textId="6B555FF1" w:rsidTr="008A1577">
        <w:trPr>
          <w:trHeight w:val="191"/>
        </w:trPr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0F0CE" w14:textId="77777777" w:rsidR="008A1577" w:rsidRPr="00B63B30" w:rsidRDefault="008A1577" w:rsidP="008B1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9AE4C" w14:textId="50A8F186" w:rsidR="008A1577" w:rsidRPr="00B63B30" w:rsidRDefault="008A1577" w:rsidP="008B11A1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Odds 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atio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8F6A7" w14:textId="0812160A" w:rsidR="008A1577" w:rsidRPr="00B63B30" w:rsidRDefault="008A1577" w:rsidP="008B11A1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95% Confidence Interval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26D0" w14:textId="26E1A328" w:rsidR="008A1577" w:rsidRDefault="008A1577" w:rsidP="008B11A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P-Value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E942A" w14:textId="046A3A2F" w:rsidR="008A1577" w:rsidRPr="008A1577" w:rsidRDefault="008A1577" w:rsidP="008B11A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</w:tr>
      <w:tr w:rsidR="008A1577" w:rsidRPr="00B63B30" w14:paraId="5FC89E27" w14:textId="7296F396" w:rsidTr="008A1577">
        <w:trPr>
          <w:trHeight w:val="228"/>
        </w:trPr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46AB7" w14:textId="6167025B" w:rsidR="008A1577" w:rsidRPr="00B63B30" w:rsidRDefault="008A1577" w:rsidP="008B11A1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Moderate Alcohol Consumption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EB5E3" w14:textId="77777777" w:rsidR="008A1577" w:rsidRPr="00B63B30" w:rsidRDefault="008A1577" w:rsidP="008B1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4A347" w14:textId="77777777" w:rsidR="008A1577" w:rsidRPr="00B63B30" w:rsidRDefault="008A1577" w:rsidP="008B1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C76BDAC" w14:textId="77777777" w:rsidR="008A1577" w:rsidRPr="00B63B30" w:rsidRDefault="008A1577" w:rsidP="008B1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40BA3A6" w14:textId="77777777" w:rsidR="008A1577" w:rsidRPr="00B63B30" w:rsidRDefault="008A1577" w:rsidP="008B1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8A1577" w:rsidRPr="00B63B30" w14:paraId="093960F5" w14:textId="6D91EF58" w:rsidTr="008A1577">
        <w:trPr>
          <w:trHeight w:val="430"/>
        </w:trPr>
        <w:tc>
          <w:tcPr>
            <w:tcW w:w="34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82353" w14:textId="55535EFB" w:rsidR="008A1577" w:rsidRPr="00B63B30" w:rsidRDefault="008A1577" w:rsidP="008B11A1">
            <w:pPr>
              <w:spacing w:after="0" w:line="240" w:lineRule="auto"/>
              <w:ind w:left="1440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                  Crude</w:t>
            </w:r>
          </w:p>
          <w:p w14:paraId="4223D966" w14:textId="6ABA414C" w:rsidR="008A1577" w:rsidRDefault="008A1577" w:rsidP="004E4383">
            <w:pPr>
              <w:spacing w:after="0" w:line="240" w:lineRule="auto"/>
              <w:ind w:left="144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                  Adjusted</w:t>
            </w:r>
          </w:p>
          <w:p w14:paraId="64A09241" w14:textId="66987D3A" w:rsidR="008A1577" w:rsidRPr="008A1577" w:rsidRDefault="008A1577" w:rsidP="008A1577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8A1577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en-US"/>
              </w:rPr>
              <w:t>*models adjusted for smoking, BMI, history of pregnancy, menopausal status, birth control usage, female hormone usage, and estrogen/progestin combination pill usage.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7BF0C" w14:textId="3A3089AC" w:rsidR="008A1577" w:rsidRPr="00B63B30" w:rsidRDefault="008A1577" w:rsidP="008B11A1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0.784</w:t>
            </w:r>
          </w:p>
          <w:p w14:paraId="71C657D6" w14:textId="42A71758" w:rsidR="008A1577" w:rsidRPr="00B63B30" w:rsidRDefault="008A1577" w:rsidP="008B11A1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1.3</w:t>
            </w:r>
            <w:r w:rsidR="005560AD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88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4A2D4" w14:textId="66DAB0A3" w:rsidR="008A1577" w:rsidRPr="00B63B30" w:rsidRDefault="008A1577" w:rsidP="008B11A1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0.433-1.418</w:t>
            </w:r>
          </w:p>
          <w:p w14:paraId="4ABB29A4" w14:textId="6EE97AE9" w:rsidR="008A1577" w:rsidRPr="00B63B30" w:rsidRDefault="008A1577" w:rsidP="008B11A1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0.564-3.4</w:t>
            </w:r>
            <w:r w:rsidR="005560AD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19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E3A5B3" w14:textId="77777777" w:rsidR="008A1577" w:rsidRDefault="008A1577" w:rsidP="008B11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  <w:t>0.3709</w:t>
            </w:r>
          </w:p>
          <w:p w14:paraId="683A971E" w14:textId="660B0528" w:rsidR="008A1577" w:rsidRPr="00B63B30" w:rsidRDefault="008A1577" w:rsidP="008B11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  <w:t>0.27</w:t>
            </w:r>
            <w:r w:rsidR="005560AD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  <w:t>69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6514B8" w14:textId="77777777" w:rsidR="008A1577" w:rsidRDefault="004A0074" w:rsidP="008B11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  <w:t>0.0028</w:t>
            </w:r>
          </w:p>
          <w:p w14:paraId="1297ED38" w14:textId="4FD8ABBD" w:rsidR="004A0074" w:rsidRDefault="004A0074" w:rsidP="008B11A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US"/>
              </w:rPr>
              <w:t>0.0421</w:t>
            </w:r>
          </w:p>
        </w:tc>
      </w:tr>
      <w:tr w:rsidR="008A1577" w:rsidRPr="00B63B30" w14:paraId="0D14D7A3" w14:textId="697446B2" w:rsidTr="008A1577">
        <w:trPr>
          <w:trHeight w:val="191"/>
        </w:trPr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FBA82" w14:textId="1347BCD4" w:rsidR="008A1577" w:rsidRPr="00B63B30" w:rsidRDefault="008A1577" w:rsidP="008B11A1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>Heavy Alcohol Consumption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2F3CD" w14:textId="77777777" w:rsidR="008A1577" w:rsidRPr="00B63B30" w:rsidRDefault="008A1577" w:rsidP="008B1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FF2DE" w14:textId="77777777" w:rsidR="008A1577" w:rsidRPr="00B63B30" w:rsidRDefault="008A1577" w:rsidP="008B1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7041FAD" w14:textId="77777777" w:rsidR="008A1577" w:rsidRPr="00B63B30" w:rsidRDefault="008A1577" w:rsidP="008B1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CC91433" w14:textId="77777777" w:rsidR="008A1577" w:rsidRPr="00B63B30" w:rsidRDefault="008A1577" w:rsidP="008B1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8A1577" w:rsidRPr="00B63B30" w14:paraId="39B65180" w14:textId="3918B3D5" w:rsidTr="008A1577">
        <w:trPr>
          <w:trHeight w:val="293"/>
        </w:trPr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14966" w14:textId="6469867F" w:rsidR="008A1577" w:rsidRPr="00B63B30" w:rsidRDefault="008A1577" w:rsidP="008B11A1">
            <w:pPr>
              <w:spacing w:after="0" w:line="240" w:lineRule="auto"/>
              <w:ind w:left="144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                  Crude</w:t>
            </w:r>
          </w:p>
          <w:p w14:paraId="0E322656" w14:textId="77777777" w:rsidR="008A1577" w:rsidRDefault="008A1577" w:rsidP="004E4383">
            <w:pPr>
              <w:spacing w:after="0" w:line="240" w:lineRule="auto"/>
              <w:ind w:left="144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                   Adjusted</w:t>
            </w:r>
          </w:p>
          <w:p w14:paraId="7AE2C9E9" w14:textId="34F57281" w:rsidR="008A1577" w:rsidRPr="00B63B30" w:rsidRDefault="008A1577" w:rsidP="008A15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8A1577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eastAsia="en-US"/>
              </w:rPr>
              <w:t>*models adjusted for smoking, BMI, history of pregnancy, menopausal status, birth control usage, female hormone usage, and estrogen/progestin combination pill usage.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8E308" w14:textId="620B4ECB" w:rsidR="008A1577" w:rsidRDefault="008A1577" w:rsidP="008B1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0.283</w:t>
            </w:r>
          </w:p>
          <w:p w14:paraId="77DA9F9E" w14:textId="4BCB8B08" w:rsidR="008A1577" w:rsidRPr="00B63B30" w:rsidRDefault="005560AD" w:rsidP="008B1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0.640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A57F4" w14:textId="6EB756D2" w:rsidR="008A1577" w:rsidRDefault="008A1577" w:rsidP="008B1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0.066-1.202</w:t>
            </w:r>
          </w:p>
          <w:p w14:paraId="087CE052" w14:textId="7F04D8CE" w:rsidR="008A1577" w:rsidRPr="00B63B30" w:rsidRDefault="005560AD" w:rsidP="008B1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0.133</w:t>
            </w:r>
            <w:r w:rsidR="008A157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-3.0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70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2D814" w14:textId="77777777" w:rsidR="008A1577" w:rsidRDefault="008A1577" w:rsidP="008B1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0.1163</w:t>
            </w:r>
          </w:p>
          <w:p w14:paraId="2789D911" w14:textId="158EE638" w:rsidR="008A1577" w:rsidRDefault="008A1577" w:rsidP="008B1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0.4</w:t>
            </w:r>
            <w:r w:rsidR="005560A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221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143C8" w14:textId="77777777" w:rsidR="008A1577" w:rsidRDefault="004A0074" w:rsidP="008B1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0.0028</w:t>
            </w:r>
          </w:p>
          <w:p w14:paraId="03B7BAEA" w14:textId="50D22C7E" w:rsidR="004A0074" w:rsidRDefault="004A0074" w:rsidP="008B11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0.0421</w:t>
            </w:r>
          </w:p>
        </w:tc>
      </w:tr>
    </w:tbl>
    <w:p w14:paraId="5672750A" w14:textId="25BF387A" w:rsidR="004E4383" w:rsidRPr="00E55A52" w:rsidRDefault="008A1577" w:rsidP="00D071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5A52">
        <w:rPr>
          <w:rFonts w:ascii="Times New Roman" w:hAnsi="Times New Roman" w:cs="Times New Roman"/>
          <w:color w:val="000000" w:themeColor="text1"/>
          <w:sz w:val="20"/>
          <w:szCs w:val="20"/>
        </w:rPr>
        <w:t>Table 3. Relation between alcohol consumption and odds of breast cancer</w:t>
      </w:r>
      <w:r w:rsidR="002C104D" w:rsidRPr="00E55A5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Low/no alcohol consumption was used as the reference group. </w:t>
      </w:r>
    </w:p>
    <w:p w14:paraId="5CC738C8" w14:textId="77777777" w:rsidR="003E78C4" w:rsidRDefault="003E78C4" w:rsidP="00D0712D"/>
    <w:p w14:paraId="61DA2C38" w14:textId="77777777" w:rsidR="003E78C4" w:rsidRPr="00D0712D" w:rsidRDefault="003E78C4" w:rsidP="00D0712D"/>
    <w:sectPr w:rsidR="003E78C4" w:rsidRPr="00D0712D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1E2DEC" w14:textId="77777777" w:rsidR="001A7794" w:rsidRDefault="001A7794">
      <w:r>
        <w:separator/>
      </w:r>
    </w:p>
    <w:p w14:paraId="2ED4A6E7" w14:textId="77777777" w:rsidR="001A7794" w:rsidRDefault="001A7794"/>
  </w:endnote>
  <w:endnote w:type="continuationSeparator" w:id="0">
    <w:p w14:paraId="241ADAB6" w14:textId="77777777" w:rsidR="001A7794" w:rsidRDefault="001A7794">
      <w:r>
        <w:continuationSeparator/>
      </w:r>
    </w:p>
    <w:p w14:paraId="354542E6" w14:textId="77777777" w:rsidR="001A7794" w:rsidRDefault="001A77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86A28F" w14:textId="77777777" w:rsidR="00655046" w:rsidRDefault="00B003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5A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79BB9" w14:textId="77777777" w:rsidR="001A7794" w:rsidRDefault="001A7794">
      <w:r>
        <w:separator/>
      </w:r>
    </w:p>
    <w:p w14:paraId="25DDC893" w14:textId="77777777" w:rsidR="001A7794" w:rsidRDefault="001A7794"/>
  </w:footnote>
  <w:footnote w:type="continuationSeparator" w:id="0">
    <w:p w14:paraId="4E5D4178" w14:textId="77777777" w:rsidR="001A7794" w:rsidRDefault="001A7794">
      <w:r>
        <w:continuationSeparator/>
      </w:r>
    </w:p>
    <w:p w14:paraId="6AA580E4" w14:textId="77777777" w:rsidR="001A7794" w:rsidRDefault="001A779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0BA06BFA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C77A2438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30"/>
    <w:rsid w:val="0001109D"/>
    <w:rsid w:val="00041A99"/>
    <w:rsid w:val="00053407"/>
    <w:rsid w:val="001770C1"/>
    <w:rsid w:val="001A7794"/>
    <w:rsid w:val="002C104D"/>
    <w:rsid w:val="00314610"/>
    <w:rsid w:val="003A66B5"/>
    <w:rsid w:val="003B0C5B"/>
    <w:rsid w:val="003B1B1F"/>
    <w:rsid w:val="003E78C4"/>
    <w:rsid w:val="004820E4"/>
    <w:rsid w:val="004A0074"/>
    <w:rsid w:val="004C1E56"/>
    <w:rsid w:val="004E4383"/>
    <w:rsid w:val="004F2F96"/>
    <w:rsid w:val="005560AD"/>
    <w:rsid w:val="005B6F50"/>
    <w:rsid w:val="00655046"/>
    <w:rsid w:val="00790B8E"/>
    <w:rsid w:val="008A1577"/>
    <w:rsid w:val="009B549C"/>
    <w:rsid w:val="00A24DA9"/>
    <w:rsid w:val="00A40AD3"/>
    <w:rsid w:val="00B0039B"/>
    <w:rsid w:val="00B25C06"/>
    <w:rsid w:val="00B63B30"/>
    <w:rsid w:val="00BB55BB"/>
    <w:rsid w:val="00BB5F3B"/>
    <w:rsid w:val="00C1584A"/>
    <w:rsid w:val="00C55BE0"/>
    <w:rsid w:val="00C91CB5"/>
    <w:rsid w:val="00D0712D"/>
    <w:rsid w:val="00E174F5"/>
    <w:rsid w:val="00E55A52"/>
    <w:rsid w:val="00F6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D5F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A66B5"/>
  </w:style>
  <w:style w:type="paragraph" w:styleId="Heading1">
    <w:name w:val="heading 1"/>
    <w:basedOn w:val="Normal"/>
    <w:next w:val="Normal"/>
    <w:link w:val="Heading1Char"/>
    <w:uiPriority w:val="9"/>
    <w:qFormat/>
    <w:rsid w:val="003A66B5"/>
    <w:pPr>
      <w:keepNext/>
      <w:keepLines/>
      <w:pBdr>
        <w:bottom w:val="single" w:sz="12" w:space="12" w:color="4775E7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E32D91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6B5"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6B5"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6B5"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6B5"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6B5"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6B5"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6B5"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6B5"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rsid w:val="003A66B5"/>
    <w:pPr>
      <w:numPr>
        <w:numId w:val="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A66B5"/>
    <w:rPr>
      <w:rFonts w:asciiTheme="majorHAnsi" w:eastAsiaTheme="majorEastAsia" w:hAnsiTheme="majorHAnsi" w:cstheme="majorBidi"/>
      <w:color w:val="E32D91" w:themeColor="accent1"/>
      <w:sz w:val="40"/>
      <w:szCs w:val="32"/>
    </w:rPr>
  </w:style>
  <w:style w:type="paragraph" w:styleId="ListNumber">
    <w:name w:val="List Number"/>
    <w:basedOn w:val="Normal"/>
    <w:uiPriority w:val="9"/>
    <w:qFormat/>
    <w:rsid w:val="003A66B5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qFormat/>
    <w:rsid w:val="003A66B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6B5"/>
  </w:style>
  <w:style w:type="paragraph" w:styleId="Footer">
    <w:name w:val="footer"/>
    <w:basedOn w:val="Normal"/>
    <w:link w:val="FooterChar"/>
    <w:uiPriority w:val="99"/>
    <w:unhideWhenUsed/>
    <w:qFormat/>
    <w:rsid w:val="003A66B5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6B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3A66B5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A66B5"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A66B5"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A66B5"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A66B5"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66B5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6B5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6B5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6B5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6B5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6B5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6B5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6B5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A66B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sid w:val="003A66B5"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A66B5"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sid w:val="003A66B5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A66B5"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A66B5"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A66B5"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A66B5"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A66B5"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66B5"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6B5"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6B9F25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63B30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2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22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nna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70</TotalTime>
  <Pages>2</Pages>
  <Words>308</Words>
  <Characters>1761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Rothenberg</dc:creator>
  <cp:keywords/>
  <dc:description/>
  <cp:lastModifiedBy>Anna Rothenberg</cp:lastModifiedBy>
  <cp:revision>20</cp:revision>
  <dcterms:created xsi:type="dcterms:W3CDTF">2018-12-12T21:13:00Z</dcterms:created>
  <dcterms:modified xsi:type="dcterms:W3CDTF">2018-12-15T23:05:00Z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