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A9936" w14:textId="6CBC7FC1" w:rsidR="008448CC" w:rsidRPr="00793918" w:rsidRDefault="00C85131" w:rsidP="00793918">
      <w:pPr>
        <w:pStyle w:val="Title"/>
        <w:rPr>
          <w:sz w:val="52"/>
        </w:rPr>
      </w:pPr>
      <w:r w:rsidRPr="00793918">
        <w:rPr>
          <w:sz w:val="52"/>
        </w:rPr>
        <w:t>Analysis of Alcohol Consumption on the Risk of Breast Cancer</w:t>
      </w:r>
      <w:r w:rsidR="006558B9" w:rsidRPr="00793918">
        <w:rPr>
          <w:sz w:val="52"/>
        </w:rPr>
        <w:t xml:space="preserve"> Among U.S. Women </w:t>
      </w:r>
    </w:p>
    <w:p w14:paraId="1794601F" w14:textId="5982F0F3" w:rsidR="008448CC" w:rsidRPr="00326376" w:rsidRDefault="00C85131" w:rsidP="00793918">
      <w:pPr>
        <w:pStyle w:val="Author"/>
      </w:pPr>
      <w:r w:rsidRPr="00326376">
        <w:t>Anna Rothenberg</w:t>
      </w:r>
    </w:p>
    <w:p w14:paraId="4ECB1A39" w14:textId="30E1F95D" w:rsidR="006941A9" w:rsidRPr="00326376" w:rsidRDefault="00FF27B1" w:rsidP="00793918">
      <w:pPr>
        <w:pStyle w:val="Heading2"/>
        <w:rPr>
          <w:color w:val="000000" w:themeColor="text1"/>
          <w:lang w:eastAsia="ja-JP"/>
        </w:rPr>
      </w:pPr>
      <w:r w:rsidRPr="00326376">
        <w:t>Abstract</w:t>
      </w:r>
    </w:p>
    <w:p w14:paraId="3DACDDE6" w14:textId="1B216A1B" w:rsidR="00EE007C" w:rsidRPr="00793918" w:rsidRDefault="006941A9" w:rsidP="00BD1703">
      <w:pPr>
        <w:spacing w:after="200" w:line="360" w:lineRule="auto"/>
      </w:pPr>
      <w:r w:rsidRPr="00793918">
        <w:rPr>
          <w:i/>
        </w:rPr>
        <w:t>Objective:</w:t>
      </w:r>
      <w:r w:rsidRPr="00793918">
        <w:t xml:space="preserve"> </w:t>
      </w:r>
      <w:r w:rsidR="00132EAD" w:rsidRPr="00793918">
        <w:t>Researchers have identified hormonal, lifestyle</w:t>
      </w:r>
      <w:r w:rsidR="00FB0611" w:rsidRPr="00793918">
        <w:t>,</w:t>
      </w:r>
      <w:r w:rsidR="00132EAD" w:rsidRPr="00793918">
        <w:t xml:space="preserve"> and environmental factors that may increase </w:t>
      </w:r>
      <w:r w:rsidR="008B7467" w:rsidRPr="00793918">
        <w:t>the</w:t>
      </w:r>
      <w:r w:rsidR="00132EAD" w:rsidRPr="00793918">
        <w:t xml:space="preserve"> risk of breast cancer</w:t>
      </w:r>
      <w:r w:rsidR="00FB0611" w:rsidRPr="00793918">
        <w:t xml:space="preserve">. This </w:t>
      </w:r>
      <w:r w:rsidR="00A42FB1" w:rsidRPr="00793918">
        <w:t xml:space="preserve">study aims to investigate differential effects of alcohol consumption on the risk of breast cancer during adulthood. </w:t>
      </w:r>
    </w:p>
    <w:p w14:paraId="7D8BE81A" w14:textId="018392E9" w:rsidR="000B611B" w:rsidRPr="00793918" w:rsidRDefault="006941A9" w:rsidP="00BD1703">
      <w:pPr>
        <w:spacing w:after="200" w:line="360" w:lineRule="auto"/>
      </w:pPr>
      <w:r w:rsidRPr="00793918">
        <w:rPr>
          <w:i/>
        </w:rPr>
        <w:t>Approach and Results:</w:t>
      </w:r>
      <w:r w:rsidRPr="00793918">
        <w:t xml:space="preserve"> </w:t>
      </w:r>
      <w:r w:rsidR="000B611B" w:rsidRPr="00793918">
        <w:t xml:space="preserve">A cross sectional study was conducted to determine the effects of alcohol consumption at three different levels – low/none, medium, or high – on the risk of breast cancer among U.S. women. </w:t>
      </w:r>
      <w:r w:rsidR="00092735" w:rsidRPr="00793918">
        <w:t xml:space="preserve">The data was collected via the Center for Disease Control’s National Health and Nutrition Examination Survey (NHANES </w:t>
      </w:r>
      <w:r w:rsidR="000B611B" w:rsidRPr="00793918">
        <w:t>2015-</w:t>
      </w:r>
      <w:r w:rsidR="00092735" w:rsidRPr="00793918">
        <w:t xml:space="preserve">2016). </w:t>
      </w:r>
      <w:r w:rsidR="00FB0611" w:rsidRPr="00793918">
        <w:t xml:space="preserve">Participants in the study were 1,560 women, aged 20-80 years. </w:t>
      </w:r>
      <w:r w:rsidR="000B611B" w:rsidRPr="00793918">
        <w:t xml:space="preserve">Odds ratios were calculated and </w:t>
      </w:r>
      <w:r w:rsidR="00FB0611" w:rsidRPr="00793918">
        <w:t xml:space="preserve">then </w:t>
      </w:r>
      <w:r w:rsidR="000B611B" w:rsidRPr="00793918">
        <w:t>adjusted for</w:t>
      </w:r>
      <w:r w:rsidR="00FB0611" w:rsidRPr="00793918">
        <w:t xml:space="preserve"> </w:t>
      </w:r>
      <w:r w:rsidR="000B611B" w:rsidRPr="00793918">
        <w:t xml:space="preserve">smoking, </w:t>
      </w:r>
      <w:r w:rsidR="00FB0611" w:rsidRPr="00793918">
        <w:t>body mass index (BMI)</w:t>
      </w:r>
      <w:r w:rsidR="000B611B" w:rsidRPr="00793918">
        <w:t>, history of pregnancy, use of birth control pills, use of female hormones, and use of estrogen/progestin combination pills.</w:t>
      </w:r>
      <w:r w:rsidR="00AB1583" w:rsidRPr="00793918">
        <w:t xml:space="preserve"> </w:t>
      </w:r>
      <w:r w:rsidR="000B611B" w:rsidRPr="00793918">
        <w:t xml:space="preserve">Using this adjusted </w:t>
      </w:r>
      <w:r w:rsidR="00FB0611" w:rsidRPr="00793918">
        <w:t>model,</w:t>
      </w:r>
      <w:r w:rsidR="000B611B" w:rsidRPr="00793918">
        <w:t xml:space="preserve"> </w:t>
      </w:r>
      <w:r w:rsidR="00AB1583" w:rsidRPr="00793918">
        <w:t>the relationship between</w:t>
      </w:r>
      <w:r w:rsidR="000B611B" w:rsidRPr="00793918">
        <w:t xml:space="preserve"> alcohol consump</w:t>
      </w:r>
      <w:r w:rsidR="00FB0611" w:rsidRPr="00793918">
        <w:t xml:space="preserve">tion and invasive breast cancer was assessed. No level of alcohol consumption was found to be related to risk of breast cancer in a significant manner. </w:t>
      </w:r>
    </w:p>
    <w:p w14:paraId="5960184C" w14:textId="4ABC0389" w:rsidR="00092735" w:rsidRPr="00793918" w:rsidRDefault="006941A9" w:rsidP="00BD1703">
      <w:pPr>
        <w:spacing w:after="200" w:line="360" w:lineRule="auto"/>
      </w:pPr>
      <w:r w:rsidRPr="00793918">
        <w:rPr>
          <w:i/>
        </w:rPr>
        <w:t>Conclusions:</w:t>
      </w:r>
      <w:r w:rsidRPr="00793918">
        <w:t xml:space="preserve"> </w:t>
      </w:r>
      <w:r w:rsidR="00423337" w:rsidRPr="00793918">
        <w:t>The fact that</w:t>
      </w:r>
      <w:r w:rsidR="00FB0611" w:rsidRPr="00793918">
        <w:t xml:space="preserve"> the</w:t>
      </w:r>
      <w:r w:rsidR="00423337" w:rsidRPr="00793918">
        <w:t xml:space="preserve"> </w:t>
      </w:r>
      <w:r w:rsidR="000B611B" w:rsidRPr="00793918">
        <w:t xml:space="preserve">findings </w:t>
      </w:r>
      <w:r w:rsidR="00423337" w:rsidRPr="00793918">
        <w:t xml:space="preserve">were insignificant in all categories </w:t>
      </w:r>
      <w:r w:rsidR="000B611B" w:rsidRPr="00793918">
        <w:t>highlight</w:t>
      </w:r>
      <w:r w:rsidR="00423337" w:rsidRPr="00793918">
        <w:t>s</w:t>
      </w:r>
      <w:r w:rsidR="000B611B" w:rsidRPr="00793918">
        <w:t xml:space="preserve"> t</w:t>
      </w:r>
      <w:r w:rsidR="00423337" w:rsidRPr="00793918">
        <w:t>he need for a larger sample size</w:t>
      </w:r>
      <w:r w:rsidR="000B611B" w:rsidRPr="00793918">
        <w:t xml:space="preserve"> and a better survey design </w:t>
      </w:r>
      <w:r w:rsidR="00423337" w:rsidRPr="00793918">
        <w:t>for any</w:t>
      </w:r>
      <w:r w:rsidR="000B611B" w:rsidRPr="00793918">
        <w:t xml:space="preserve"> future studies. </w:t>
      </w:r>
    </w:p>
    <w:p w14:paraId="647DD0A3" w14:textId="412DB657" w:rsidR="008448CC" w:rsidRPr="00A77581" w:rsidRDefault="00FF27B1" w:rsidP="00793918">
      <w:pPr>
        <w:pStyle w:val="Heading2"/>
      </w:pPr>
      <w:r w:rsidRPr="00A77581">
        <w:t>Introduction</w:t>
      </w:r>
    </w:p>
    <w:p w14:paraId="5F81F398" w14:textId="75BCCCEB" w:rsidR="00FE1FEF" w:rsidRDefault="00E94570" w:rsidP="00E94570">
      <w:pPr>
        <w:spacing w:line="480" w:lineRule="auto"/>
        <w:rPr>
          <w:color w:val="000000" w:themeColor="text1"/>
        </w:rPr>
      </w:pPr>
      <w:r w:rsidRPr="00326376">
        <w:t>While breast cancer can occur in both men and women, it's far more common in women</w:t>
      </w:r>
      <w:r>
        <w:t xml:space="preserve"> with </w:t>
      </w:r>
      <w:r w:rsidRPr="00326376">
        <w:t xml:space="preserve">approximately 1 in 8 women </w:t>
      </w:r>
      <w:r>
        <w:t>being</w:t>
      </w:r>
      <w:r w:rsidRPr="00326376">
        <w:t xml:space="preserve"> diagnosed with breast cancer during their lifetime</w:t>
      </w:r>
      <w:r>
        <w:t xml:space="preserve"> vs 1 in 1,000 men</w:t>
      </w:r>
      <w:r w:rsidRPr="00326376">
        <w:t>.</w:t>
      </w:r>
      <w:r>
        <w:t xml:space="preserve"> </w:t>
      </w:r>
      <w:r w:rsidR="008F6EF0" w:rsidRPr="00326376">
        <w:t>After skin cancer, breast c</w:t>
      </w:r>
      <w:r w:rsidR="00383F81" w:rsidRPr="00326376">
        <w:t xml:space="preserve">ancer is the most commonly </w:t>
      </w:r>
      <w:r w:rsidR="008F6EF0" w:rsidRPr="00326376">
        <w:t>diagnosed</w:t>
      </w:r>
      <w:r w:rsidR="00383F81" w:rsidRPr="00326376">
        <w:t xml:space="preserve"> cancer among</w:t>
      </w:r>
      <w:r w:rsidR="008F6EF0" w:rsidRPr="00326376">
        <w:t xml:space="preserve"> women in the United States</w:t>
      </w:r>
      <w:r w:rsidR="00A1067E">
        <w:t xml:space="preserve"> </w:t>
      </w:r>
      <w:r>
        <w:t>and the cancer with the second highest death rate</w:t>
      </w:r>
      <w:r>
        <w:rPr>
          <w:vertAlign w:val="superscript"/>
        </w:rPr>
        <w:t>2</w:t>
      </w:r>
      <w:r w:rsidR="00383F81" w:rsidRPr="00326376">
        <w:t xml:space="preserve">. </w:t>
      </w:r>
      <w:r>
        <w:t>In</w:t>
      </w:r>
      <w:r w:rsidR="00383F81" w:rsidRPr="00326376">
        <w:t xml:space="preserve"> in </w:t>
      </w:r>
      <w:r w:rsidR="008F6EF0" w:rsidRPr="00326376">
        <w:t>recent years the</w:t>
      </w:r>
      <w:r w:rsidR="0002382F">
        <w:t>re have been higher prevention rates and the</w:t>
      </w:r>
      <w:r w:rsidR="008F6EF0" w:rsidRPr="00326376">
        <w:t xml:space="preserve"> number of deaths associated wi</w:t>
      </w:r>
      <w:r w:rsidR="00383F81" w:rsidRPr="00326376">
        <w:t>th this di</w:t>
      </w:r>
      <w:r w:rsidR="0002382F">
        <w:t xml:space="preserve">sease have decreased, </w:t>
      </w:r>
      <w:r w:rsidR="008F6EF0" w:rsidRPr="00326376">
        <w:lastRenderedPageBreak/>
        <w:t>largely due to factors such as earlier detection, a new personalized approach to treatment, and a better understanding of the disease as researchers have begun to identify hormonal, lifestyle, and environmental factors that may increase the risk of breast cancer.</w:t>
      </w:r>
      <w:r w:rsidR="00FE2E9B" w:rsidRPr="00326376">
        <w:t xml:space="preserve"> The most significant </w:t>
      </w:r>
      <w:hyperlink r:id="rId8" w:tooltip="Lower Your Risk for Breast Cancer" w:history="1">
        <w:r w:rsidR="00FE2E9B" w:rsidRPr="00326376">
          <w:t>risk factors</w:t>
        </w:r>
      </w:hyperlink>
      <w:r w:rsidR="00FE2E9B" w:rsidRPr="00326376">
        <w:t xml:space="preserve"> for breast cancer are </w:t>
      </w:r>
      <w:r w:rsidR="00AC755F">
        <w:t xml:space="preserve">that have been identified are </w:t>
      </w:r>
      <w:r w:rsidR="00FE2E9B" w:rsidRPr="00326376">
        <w:t>gender (being a woman) and age (growing older)</w:t>
      </w:r>
      <w:r w:rsidR="00AC755F">
        <w:t>,</w:t>
      </w:r>
      <w:r w:rsidR="00FE2E9B" w:rsidRPr="00326376">
        <w:t xml:space="preserve"> however other known risk factors </w:t>
      </w:r>
      <w:r w:rsidR="00AC755F">
        <w:t xml:space="preserve">may </w:t>
      </w:r>
      <w:r w:rsidR="00FE2E9B" w:rsidRPr="00326376">
        <w:t>include family history, radiation exposure, obesity,</w:t>
      </w:r>
      <w:r w:rsidR="00FE2E9B" w:rsidRPr="008819C7">
        <w:rPr>
          <w:color w:val="000000" w:themeColor="text1"/>
        </w:rPr>
        <w:t xml:space="preserve"> and </w:t>
      </w:r>
      <w:r w:rsidR="00AC755F" w:rsidRPr="008819C7">
        <w:rPr>
          <w:color w:val="000000" w:themeColor="text1"/>
        </w:rPr>
        <w:t xml:space="preserve">types of </w:t>
      </w:r>
      <w:r w:rsidR="00FE2E9B" w:rsidRPr="008819C7">
        <w:rPr>
          <w:color w:val="000000" w:themeColor="text1"/>
        </w:rPr>
        <w:t>hormone therapy</w:t>
      </w:r>
      <w:r w:rsidR="00FE2E9B" w:rsidRPr="008819C7">
        <w:rPr>
          <w:color w:val="E17587" w:themeColor="accent3" w:themeTint="99"/>
        </w:rPr>
        <w:t xml:space="preserve"> </w:t>
      </w:r>
      <w:r w:rsidR="00FE2E9B" w:rsidRPr="00326376">
        <w:rPr>
          <w:color w:val="E17587" w:themeColor="accent3" w:themeTint="99"/>
        </w:rPr>
        <w:t>(</w:t>
      </w:r>
      <w:r w:rsidR="00182329">
        <w:rPr>
          <w:color w:val="E17587" w:themeColor="accent3" w:themeTint="99"/>
        </w:rPr>
        <w:t>expand/add</w:t>
      </w:r>
      <w:r w:rsidR="00FE2E9B" w:rsidRPr="00326376">
        <w:rPr>
          <w:color w:val="E17587" w:themeColor="accent3" w:themeTint="99"/>
        </w:rPr>
        <w:t xml:space="preserve"> more</w:t>
      </w:r>
      <w:r w:rsidR="00973C9D">
        <w:rPr>
          <w:color w:val="E17587" w:themeColor="accent3" w:themeTint="99"/>
        </w:rPr>
        <w:t xml:space="preserve"> and </w:t>
      </w:r>
      <w:r w:rsidR="00182329">
        <w:rPr>
          <w:color w:val="E17587" w:themeColor="accent3" w:themeTint="99"/>
        </w:rPr>
        <w:t xml:space="preserve">look into </w:t>
      </w:r>
      <w:r w:rsidR="00973C9D" w:rsidRPr="00182329">
        <w:rPr>
          <w:b/>
          <w:color w:val="E17587" w:themeColor="accent3" w:themeTint="99"/>
          <w:u w:val="single"/>
        </w:rPr>
        <w:t>citing</w:t>
      </w:r>
      <w:r w:rsidR="00182329" w:rsidRPr="00182329">
        <w:rPr>
          <w:b/>
          <w:color w:val="E17587" w:themeColor="accent3" w:themeTint="99"/>
          <w:u w:val="single"/>
        </w:rPr>
        <w:t xml:space="preserve"> these</w:t>
      </w:r>
      <w:r w:rsidR="00FE2E9B" w:rsidRPr="00326376">
        <w:rPr>
          <w:color w:val="E17587" w:themeColor="accent3" w:themeTint="99"/>
        </w:rPr>
        <w:t>).</w:t>
      </w:r>
      <w:r w:rsidR="00FE2E9B" w:rsidRPr="00326376">
        <w:rPr>
          <w:color w:val="000000" w:themeColor="text1"/>
        </w:rPr>
        <w:t xml:space="preserve"> </w:t>
      </w:r>
    </w:p>
    <w:p w14:paraId="5DB404CD" w14:textId="0BFA80FD" w:rsidR="00464201" w:rsidRDefault="00FE1FEF" w:rsidP="003E017C">
      <w:pPr>
        <w:spacing w:line="480" w:lineRule="auto"/>
        <w:rPr>
          <w:rFonts w:eastAsia="Times New Roman"/>
          <w:color w:val="000000"/>
          <w:shd w:val="clear" w:color="auto" w:fill="FFFFFF"/>
        </w:rPr>
      </w:pPr>
      <w:r>
        <w:rPr>
          <w:shd w:val="clear" w:color="auto" w:fill="FFFFFF"/>
        </w:rPr>
        <w:t>Previous r</w:t>
      </w:r>
      <w:r>
        <w:rPr>
          <w:shd w:val="clear" w:color="auto" w:fill="FFFFFF"/>
        </w:rPr>
        <w:t xml:space="preserve">esearch has shown that people who drink excessively have a greater risk </w:t>
      </w:r>
      <w:r>
        <w:rPr>
          <w:shd w:val="clear" w:color="auto" w:fill="FFFFFF"/>
        </w:rPr>
        <w:t>of</w:t>
      </w:r>
      <w:r>
        <w:rPr>
          <w:shd w:val="clear" w:color="auto" w:fill="FFFFFF"/>
        </w:rPr>
        <w:t xml:space="preserve"> cancers of the oral cavity, esophagus, larynx, pharynx, liver, colon, and rectum</w:t>
      </w:r>
      <w:r>
        <w:rPr>
          <w:shd w:val="clear" w:color="auto" w:fill="FFFFFF"/>
        </w:rPr>
        <w:t xml:space="preserve">. Following this line of thought, </w:t>
      </w:r>
      <w:r>
        <w:rPr>
          <w:rFonts w:eastAsia="Times New Roman"/>
        </w:rPr>
        <w:t>a</w:t>
      </w:r>
      <w:r w:rsidR="00043B9D" w:rsidRPr="008907DB">
        <w:rPr>
          <w:rFonts w:eastAsia="Times New Roman"/>
        </w:rPr>
        <w:t xml:space="preserve">lcohol consumption was first identified as a </w:t>
      </w:r>
      <w:r w:rsidR="00043B9D">
        <w:rPr>
          <w:rFonts w:eastAsia="Times New Roman"/>
        </w:rPr>
        <w:t xml:space="preserve">potential </w:t>
      </w:r>
      <w:r w:rsidR="00043B9D" w:rsidRPr="008907DB">
        <w:rPr>
          <w:rFonts w:eastAsia="Times New Roman"/>
        </w:rPr>
        <w:t>risk factor</w:t>
      </w:r>
      <w:r w:rsidR="00043B9D">
        <w:rPr>
          <w:rFonts w:eastAsia="Times New Roman"/>
        </w:rPr>
        <w:t xml:space="preserve"> of breast cancer</w:t>
      </w:r>
      <w:r w:rsidR="00043B9D" w:rsidRPr="008907DB">
        <w:rPr>
          <w:rFonts w:eastAsia="Times New Roman"/>
        </w:rPr>
        <w:t xml:space="preserve"> in analyses of Third National Cancer Survey data </w:t>
      </w:r>
      <w:r w:rsidR="00043B9D">
        <w:rPr>
          <w:rFonts w:eastAsia="Times New Roman"/>
        </w:rPr>
        <w:t>more than</w:t>
      </w:r>
      <w:r w:rsidR="00043B9D" w:rsidRPr="008907DB">
        <w:rPr>
          <w:rFonts w:eastAsia="Times New Roman"/>
        </w:rPr>
        <w:t xml:space="preserve"> 30 years ago</w:t>
      </w:r>
      <w:r w:rsidR="00043B9D">
        <w:rPr>
          <w:rFonts w:eastAsia="Times New Roman"/>
          <w:vertAlign w:val="superscript"/>
        </w:rPr>
        <w:t>4</w:t>
      </w:r>
      <w:r>
        <w:rPr>
          <w:rFonts w:eastAsia="Times New Roman"/>
        </w:rPr>
        <w:t>. However, o</w:t>
      </w:r>
      <w:r w:rsidR="00043B9D">
        <w:t xml:space="preserve">ngoing research is still being done to confirm the strength of this association as well as the biological mechanisms behind it. </w:t>
      </w:r>
      <w:r w:rsidR="001C5660">
        <w:t>One possible mechanism that was suggested</w:t>
      </w:r>
      <w:r>
        <w:rPr>
          <w:rFonts w:eastAsia="Times New Roman"/>
        </w:rPr>
        <w:t xml:space="preserve"> is </w:t>
      </w:r>
      <w:r w:rsidR="001C5660" w:rsidRPr="001C5660">
        <w:rPr>
          <w:rFonts w:eastAsia="Times New Roman"/>
          <w:color w:val="000000"/>
          <w:shd w:val="clear" w:color="auto" w:fill="FFFFFF"/>
        </w:rPr>
        <w:t>alcohol's interaction and effect on oestrogen secretion</w:t>
      </w:r>
      <w:r>
        <w:rPr>
          <w:rFonts w:eastAsia="Times New Roman"/>
          <w:color w:val="000000"/>
          <w:shd w:val="clear" w:color="auto" w:fill="FFFFFF"/>
          <w:vertAlign w:val="superscript"/>
        </w:rPr>
        <w:t>5</w:t>
      </w:r>
      <w:r>
        <w:rPr>
          <w:rFonts w:eastAsia="Times New Roman"/>
          <w:color w:val="000000"/>
          <w:shd w:val="clear" w:color="auto" w:fill="FFFFFF"/>
        </w:rPr>
        <w:t xml:space="preserve">. </w:t>
      </w:r>
      <w:r w:rsidRPr="00FE1FEF">
        <w:rPr>
          <w:rFonts w:eastAsia="Times New Roman"/>
          <w:color w:val="000000"/>
          <w:shd w:val="clear" w:color="auto" w:fill="FFFFFF"/>
        </w:rPr>
        <w:t xml:space="preserve">Many lines of breast cancer cells depend on oestrogen and progesterone in growth. </w:t>
      </w:r>
      <w:r w:rsidR="00BD3A6B">
        <w:rPr>
          <w:rFonts w:eastAsia="Times New Roman"/>
          <w:color w:val="000000"/>
          <w:shd w:val="clear" w:color="auto" w:fill="FFFFFF"/>
        </w:rPr>
        <w:t xml:space="preserve">Higher levels of alcohol consumption trigger higher levels of oestrogen which </w:t>
      </w:r>
      <w:r w:rsidRPr="00FE1FEF">
        <w:rPr>
          <w:rFonts w:eastAsia="Times New Roman"/>
          <w:color w:val="000000"/>
          <w:shd w:val="clear" w:color="auto" w:fill="FFFFFF"/>
        </w:rPr>
        <w:t xml:space="preserve">may in turn trigger oestrogen sensitive </w:t>
      </w:r>
      <w:r w:rsidR="008D49C7">
        <w:rPr>
          <w:rFonts w:eastAsia="Times New Roman"/>
          <w:color w:val="000000"/>
          <w:shd w:val="clear" w:color="auto" w:fill="FFFFFF"/>
        </w:rPr>
        <w:t xml:space="preserve">breast tissue cells </w:t>
      </w:r>
      <w:r w:rsidRPr="00FE1FEF">
        <w:rPr>
          <w:rFonts w:eastAsia="Times New Roman"/>
          <w:color w:val="000000"/>
          <w:shd w:val="clear" w:color="auto" w:fill="FFFFFF"/>
        </w:rPr>
        <w:t>to become cancerous.</w:t>
      </w:r>
    </w:p>
    <w:p w14:paraId="6FAB3926" w14:textId="1A07E015" w:rsidR="00D3548F" w:rsidRDefault="00D3548F" w:rsidP="003E017C">
      <w:pPr>
        <w:spacing w:line="480" w:lineRule="auto"/>
        <w:rPr>
          <w:rFonts w:eastAsia="Times New Roman"/>
          <w:color w:val="C02942" w:themeColor="accent3"/>
          <w:shd w:val="clear" w:color="auto" w:fill="FFFFFF"/>
        </w:rPr>
      </w:pPr>
      <w:r w:rsidRPr="00F606A0">
        <w:rPr>
          <w:rFonts w:eastAsia="Times New Roman"/>
          <w:color w:val="C02942" w:themeColor="accent3"/>
          <w:shd w:val="clear" w:color="auto" w:fill="FFFFFF"/>
        </w:rPr>
        <w:t>Past studies have been conducted</w:t>
      </w:r>
      <w:r w:rsidRPr="00BA52BA">
        <w:rPr>
          <w:rFonts w:eastAsia="Times New Roman"/>
          <w:color w:val="000000"/>
          <w:shd w:val="clear" w:color="auto" w:fill="FFFFFF"/>
        </w:rPr>
        <w:t xml:space="preserve"> to further assess the relationship between </w:t>
      </w:r>
      <w:r>
        <w:rPr>
          <w:rFonts w:eastAsia="Times New Roman"/>
          <w:color w:val="000000"/>
          <w:shd w:val="clear" w:color="auto" w:fill="FFFFFF"/>
        </w:rPr>
        <w:t>alcohol consumption</w:t>
      </w:r>
      <w:r w:rsidRPr="00BA52BA">
        <w:rPr>
          <w:rFonts w:eastAsia="Times New Roman"/>
          <w:color w:val="000000"/>
          <w:shd w:val="clear" w:color="auto" w:fill="FFFFFF"/>
        </w:rPr>
        <w:t xml:space="preserve"> and </w:t>
      </w:r>
      <w:r>
        <w:rPr>
          <w:rFonts w:eastAsia="Times New Roman"/>
          <w:color w:val="000000"/>
          <w:shd w:val="clear" w:color="auto" w:fill="FFFFFF"/>
        </w:rPr>
        <w:t xml:space="preserve">breast cancer. </w:t>
      </w:r>
    </w:p>
    <w:p w14:paraId="29390180" w14:textId="2B389980" w:rsidR="00421B2B" w:rsidRPr="00444C0D" w:rsidRDefault="00182329" w:rsidP="003E017C">
      <w:pPr>
        <w:spacing w:line="480" w:lineRule="auto"/>
        <w:rPr>
          <w:rFonts w:ascii="-webkit-standard" w:eastAsia="Times New Roman" w:hAnsi="-webkit-standard"/>
          <w:color w:val="000000"/>
        </w:rPr>
      </w:pPr>
      <w:r>
        <w:rPr>
          <w:rFonts w:eastAsia="Times New Roman"/>
          <w:color w:val="000000"/>
          <w:shd w:val="clear" w:color="auto" w:fill="FFFFFF"/>
        </w:rPr>
        <w:t xml:space="preserve">While some studies indicate a that alcohol consumption is linked with a higher risk of breast cancer, there were also studies that did not show this result. This study was conducted to assess the differential effects of three levels of alcohol consumption on the risk of breast cancer. </w:t>
      </w:r>
      <w:r w:rsidR="00444C0D">
        <w:rPr>
          <w:rFonts w:eastAsia="Times New Roman"/>
          <w:color w:val="000000"/>
          <w:shd w:val="clear" w:color="auto" w:fill="FFFFFF"/>
        </w:rPr>
        <w:t xml:space="preserve">We predicted a positive </w:t>
      </w:r>
      <w:r w:rsidR="00421B2B" w:rsidRPr="00BA52BA">
        <w:rPr>
          <w:rFonts w:eastAsia="Times New Roman"/>
          <w:color w:val="000000"/>
          <w:shd w:val="clear" w:color="auto" w:fill="FFFFFF"/>
        </w:rPr>
        <w:t xml:space="preserve">association between </w:t>
      </w:r>
      <w:r w:rsidR="00444C0D">
        <w:rPr>
          <w:rFonts w:eastAsia="Times New Roman"/>
          <w:color w:val="000000"/>
          <w:shd w:val="clear" w:color="auto" w:fill="FFFFFF"/>
        </w:rPr>
        <w:t>levels of alcohol use</w:t>
      </w:r>
      <w:r w:rsidR="00421B2B" w:rsidRPr="00BA52BA">
        <w:rPr>
          <w:rFonts w:eastAsia="Times New Roman"/>
          <w:color w:val="000000"/>
          <w:shd w:val="clear" w:color="auto" w:fill="FFFFFF"/>
        </w:rPr>
        <w:t xml:space="preserve"> and a higher risk of </w:t>
      </w:r>
      <w:r w:rsidR="00444C0D">
        <w:rPr>
          <w:rFonts w:eastAsia="Times New Roman"/>
          <w:color w:val="000000"/>
          <w:shd w:val="clear" w:color="auto" w:fill="FFFFFF"/>
        </w:rPr>
        <w:t>breast cancer</w:t>
      </w:r>
      <w:r>
        <w:rPr>
          <w:rFonts w:eastAsia="Times New Roman"/>
          <w:color w:val="000000"/>
          <w:shd w:val="clear" w:color="auto" w:fill="FFFFFF"/>
        </w:rPr>
        <w:t xml:space="preserve"> and </w:t>
      </w:r>
      <w:r>
        <w:rPr>
          <w:rFonts w:eastAsia="Times New Roman"/>
          <w:color w:val="000000"/>
          <w:shd w:val="clear" w:color="auto" w:fill="FFFFFF"/>
        </w:rPr>
        <w:lastRenderedPageBreak/>
        <w:t>that higher levels of consumption would be associated with a higher risk of breast cancer</w:t>
      </w:r>
      <w:r w:rsidR="00421B2B" w:rsidRPr="00BA52BA">
        <w:rPr>
          <w:rFonts w:eastAsia="Times New Roman"/>
          <w:color w:val="000000"/>
          <w:shd w:val="clear" w:color="auto" w:fill="FFFFFF"/>
        </w:rPr>
        <w:t>. Our null hypothesis is</w:t>
      </w:r>
      <w:r w:rsidR="00421B2B" w:rsidRPr="00BA52BA">
        <w:rPr>
          <w:rFonts w:eastAsia="Times New Roman"/>
          <w:b/>
          <w:bCs/>
          <w:color w:val="000000"/>
          <w:shd w:val="clear" w:color="auto" w:fill="FFFFFF"/>
        </w:rPr>
        <w:t xml:space="preserve"> </w:t>
      </w:r>
      <w:r w:rsidR="00421B2B" w:rsidRPr="00BA52BA">
        <w:rPr>
          <w:rFonts w:eastAsia="Times New Roman"/>
          <w:color w:val="000000"/>
          <w:shd w:val="clear" w:color="auto" w:fill="FFFFFF"/>
        </w:rPr>
        <w:t xml:space="preserve">that there is no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 xml:space="preserve">. Our alternative hypothesis is that there is an association between </w:t>
      </w:r>
      <w:r w:rsidR="00444C0D">
        <w:rPr>
          <w:rFonts w:eastAsia="Times New Roman"/>
          <w:color w:val="000000"/>
          <w:shd w:val="clear" w:color="auto" w:fill="FFFFFF"/>
        </w:rPr>
        <w:t>alcohol consumption and breast cancer</w:t>
      </w:r>
      <w:r w:rsidR="00421B2B" w:rsidRPr="00BA52BA">
        <w:rPr>
          <w:rFonts w:eastAsia="Times New Roman"/>
          <w:color w:val="000000"/>
          <w:shd w:val="clear" w:color="auto" w:fill="FFFFFF"/>
        </w:rPr>
        <w:t>.</w:t>
      </w:r>
    </w:p>
    <w:p w14:paraId="3782CE9D" w14:textId="36B70953" w:rsidR="00FF27B1" w:rsidRPr="00326376" w:rsidRDefault="00FF27B1" w:rsidP="00793918">
      <w:pPr>
        <w:pStyle w:val="Heading2"/>
      </w:pPr>
      <w:r w:rsidRPr="00326376">
        <w:t xml:space="preserve">Methodology </w:t>
      </w:r>
    </w:p>
    <w:p w14:paraId="640F6EA0" w14:textId="3F13DCEC" w:rsidR="00D204A7" w:rsidRPr="00793918" w:rsidRDefault="00D204A7" w:rsidP="003E017C">
      <w:pPr>
        <w:spacing w:after="0" w:line="480" w:lineRule="auto"/>
        <w:rPr>
          <w:i/>
        </w:rPr>
      </w:pPr>
      <w:r w:rsidRPr="00793918">
        <w:rPr>
          <w:i/>
        </w:rPr>
        <w:t>Study Population</w:t>
      </w:r>
    </w:p>
    <w:p w14:paraId="10203F1E" w14:textId="1E8850E6" w:rsidR="003E017C" w:rsidRPr="00D3548F" w:rsidRDefault="002A0AFB" w:rsidP="00D3548F">
      <w:pPr>
        <w:spacing w:line="480" w:lineRule="auto"/>
        <w:rPr>
          <w:rFonts w:eastAsia="Times New Roman"/>
          <w:color w:val="000000"/>
          <w:shd w:val="clear" w:color="auto" w:fill="FFFFFF"/>
        </w:rPr>
      </w:pPr>
      <w:r>
        <w:t xml:space="preserve">The data for the </w:t>
      </w:r>
      <w:r w:rsidR="009D5068" w:rsidRPr="00326376">
        <w:t xml:space="preserve">participants </w:t>
      </w:r>
      <w:r>
        <w:t xml:space="preserve">in this study were collected from the </w:t>
      </w:r>
      <w:r w:rsidRPr="00326376">
        <w:t xml:space="preserve">Center for Disease Control’s </w:t>
      </w:r>
      <w:r w:rsidR="00A77581">
        <w:t xml:space="preserve">2015-2016 </w:t>
      </w:r>
      <w:r w:rsidRPr="00326376">
        <w:t xml:space="preserve">National Health and Nutrition Examination Survey </w:t>
      </w:r>
      <w:r w:rsidR="009C0FDE">
        <w:t xml:space="preserve">(NHANES) </w:t>
      </w:r>
      <w:r w:rsidR="009D5068" w:rsidRPr="00326376">
        <w:t xml:space="preserve">questionnaire data set. </w:t>
      </w:r>
      <w:r w:rsidR="009C0FDE">
        <w:t>The population includes</w:t>
      </w:r>
      <w:r w:rsidR="009D5068" w:rsidRPr="00326376">
        <w:t xml:space="preserve"> 1,560 female subjects</w:t>
      </w:r>
      <w:r w:rsidR="009C0FDE">
        <w:t>, aged 20-80,</w:t>
      </w:r>
      <w:r w:rsidR="009D5068" w:rsidRPr="00326376">
        <w:t xml:space="preserve"> </w:t>
      </w:r>
      <w:r w:rsidR="009C0FDE">
        <w:t>who</w:t>
      </w:r>
      <w:r w:rsidR="009D5068" w:rsidRPr="00326376">
        <w:t xml:space="preserve"> responded in some manner (yes/no) to both consuming alcohol and having cancer. </w:t>
      </w:r>
      <w:r w:rsidR="00015750" w:rsidRPr="00326376">
        <w:t>All study participants provided informed consent to be included in the NHANES study</w:t>
      </w:r>
      <w:r w:rsidR="009C0FDE">
        <w:t xml:space="preserve"> </w:t>
      </w:r>
      <w:r w:rsidR="009C0FDE" w:rsidRPr="00BA52BA">
        <w:rPr>
          <w:rFonts w:eastAsia="Times New Roman"/>
          <w:color w:val="000000"/>
          <w:shd w:val="clear" w:color="auto" w:fill="FFFFFF"/>
        </w:rPr>
        <w:t>prior to sharing health information</w:t>
      </w:r>
      <w:r w:rsidR="009C0FDE">
        <w:rPr>
          <w:rFonts w:eastAsia="Times New Roman"/>
          <w:color w:val="000000"/>
          <w:shd w:val="clear" w:color="auto" w:fill="FFFFFF"/>
        </w:rPr>
        <w:t xml:space="preserve">. </w:t>
      </w:r>
    </w:p>
    <w:p w14:paraId="780F19AE" w14:textId="05192A87" w:rsidR="00D204A7" w:rsidRPr="00793918" w:rsidRDefault="00D204A7" w:rsidP="003E017C">
      <w:pPr>
        <w:spacing w:after="0" w:line="480" w:lineRule="auto"/>
        <w:rPr>
          <w:i/>
        </w:rPr>
      </w:pPr>
      <w:r w:rsidRPr="00793918">
        <w:rPr>
          <w:i/>
        </w:rPr>
        <w:t xml:space="preserve">Exposure and Outcomes </w:t>
      </w:r>
    </w:p>
    <w:p w14:paraId="1D31B09B" w14:textId="70072789" w:rsidR="009C0FDE" w:rsidRPr="009C0FDE" w:rsidRDefault="009C0FDE" w:rsidP="00D3548F">
      <w:pPr>
        <w:spacing w:line="480" w:lineRule="auto"/>
        <w:rPr>
          <w:rFonts w:asciiTheme="minorHAnsi" w:hAnsiTheme="minorHAnsi" w:cstheme="minorBidi"/>
          <w:color w:val="000000" w:themeColor="text1"/>
          <w:lang w:eastAsia="ja-JP"/>
        </w:rPr>
      </w:pPr>
      <w:r>
        <w:rPr>
          <w:rFonts w:eastAsia="Times New Roman"/>
          <w:color w:val="000000"/>
          <w:shd w:val="clear" w:color="auto" w:fill="FFFFFF"/>
        </w:rPr>
        <w:t>Both exposure</w:t>
      </w:r>
      <w:r w:rsidRPr="00BA52BA">
        <w:rPr>
          <w:rFonts w:eastAsia="Times New Roman"/>
          <w:color w:val="000000"/>
          <w:shd w:val="clear" w:color="auto" w:fill="FFFFFF"/>
        </w:rPr>
        <w:t xml:space="preserve"> and outcome information were self-reported by </w:t>
      </w:r>
      <w:r>
        <w:rPr>
          <w:rFonts w:eastAsia="Times New Roman"/>
          <w:color w:val="000000"/>
          <w:shd w:val="clear" w:color="auto" w:fill="FFFFFF"/>
        </w:rPr>
        <w:t xml:space="preserve">participants through the NHANES </w:t>
      </w:r>
      <w:r w:rsidRPr="00BA52BA">
        <w:rPr>
          <w:rFonts w:eastAsia="Times New Roman"/>
          <w:color w:val="000000"/>
          <w:shd w:val="clear" w:color="auto" w:fill="FFFFFF"/>
        </w:rPr>
        <w:t>questionnaire.</w:t>
      </w:r>
      <w:r>
        <w:t xml:space="preserve"> </w:t>
      </w:r>
      <w:r w:rsidR="009D5068" w:rsidRPr="00326376">
        <w:t>The primary predictor</w:t>
      </w:r>
      <w:r>
        <w:t xml:space="preserve"> (exposure)</w:t>
      </w:r>
      <w:r w:rsidR="009D5068" w:rsidRPr="00326376">
        <w:t xml:space="preserve"> in this study was alcohol consumption. Frequency, quantity, </w:t>
      </w:r>
      <w:r>
        <w:t xml:space="preserve">and </w:t>
      </w:r>
      <w:r w:rsidR="009D5068" w:rsidRPr="00326376">
        <w:t>age at consumption were ascertained through the question “Average number of alcoholic drinks/day in the past 12 months”</w:t>
      </w:r>
      <w:r w:rsidR="00793918" w:rsidRPr="00793918">
        <w:rPr>
          <w:b/>
          <w:vertAlign w:val="superscript"/>
        </w:rPr>
        <w:t>1</w:t>
      </w:r>
      <w:r w:rsidR="009D5068" w:rsidRPr="00326376">
        <w:t xml:space="preserve">. </w:t>
      </w:r>
      <w:r w:rsidR="00222F87" w:rsidRPr="00222F87">
        <w:t>One drink was classified as 12 ounces of beer, 5 ounces of wine, or 1.5 ounces of liquor.</w:t>
      </w:r>
      <w:r w:rsidR="00222F87">
        <w:t xml:space="preserve"> Women were classified based on drinking levels as defined by the </w:t>
      </w:r>
      <w:r w:rsidRPr="009C0FDE">
        <w:rPr>
          <w:color w:val="000000"/>
        </w:rPr>
        <w:t>N</w:t>
      </w:r>
      <w:r w:rsidR="00A31E01">
        <w:rPr>
          <w:color w:val="000000"/>
        </w:rPr>
        <w:t xml:space="preserve">ational </w:t>
      </w:r>
      <w:r w:rsidR="00A31E01" w:rsidRPr="009C0FDE">
        <w:rPr>
          <w:color w:val="000000"/>
        </w:rPr>
        <w:t>I</w:t>
      </w:r>
      <w:r w:rsidR="00A31E01">
        <w:rPr>
          <w:color w:val="000000"/>
        </w:rPr>
        <w:t xml:space="preserve">nstitute for </w:t>
      </w:r>
      <w:r w:rsidRPr="009C0FDE">
        <w:rPr>
          <w:color w:val="000000"/>
        </w:rPr>
        <w:t>A</w:t>
      </w:r>
      <w:r w:rsidR="00A31E01">
        <w:rPr>
          <w:color w:val="000000"/>
        </w:rPr>
        <w:t>lcohol Abuse and Alcoholism</w:t>
      </w:r>
      <w:r w:rsidR="00222F87">
        <w:rPr>
          <w:color w:val="000000"/>
        </w:rPr>
        <w:t>.</w:t>
      </w:r>
      <w:r w:rsidR="0009330B">
        <w:t xml:space="preserve"> </w:t>
      </w:r>
      <w:r w:rsidR="00222F87">
        <w:t>0-</w:t>
      </w:r>
      <w:r w:rsidR="0009330B">
        <w:rPr>
          <w:color w:val="000000"/>
        </w:rPr>
        <w:t>1 drink</w:t>
      </w:r>
      <w:r w:rsidR="00222F87">
        <w:rPr>
          <w:color w:val="000000"/>
        </w:rPr>
        <w:t>s</w:t>
      </w:r>
      <w:r w:rsidR="0009330B">
        <w:rPr>
          <w:color w:val="000000"/>
        </w:rPr>
        <w:t xml:space="preserve"> per day </w:t>
      </w:r>
      <w:r w:rsidR="00222F87">
        <w:rPr>
          <w:color w:val="000000"/>
        </w:rPr>
        <w:t xml:space="preserve">indicated </w:t>
      </w:r>
      <w:r w:rsidRPr="009C0FDE">
        <w:rPr>
          <w:color w:val="000000"/>
        </w:rPr>
        <w:t>light/no drinkin</w:t>
      </w:r>
      <w:r w:rsidR="0009330B">
        <w:rPr>
          <w:color w:val="000000"/>
        </w:rPr>
        <w:t>g, 2-3 drinks per day</w:t>
      </w:r>
      <w:r w:rsidRPr="009C0FDE">
        <w:rPr>
          <w:color w:val="000000"/>
        </w:rPr>
        <w:t xml:space="preserve"> </w:t>
      </w:r>
      <w:r w:rsidR="00222F87">
        <w:rPr>
          <w:color w:val="000000"/>
        </w:rPr>
        <w:t>indicated</w:t>
      </w:r>
      <w:r w:rsidRPr="009C0FDE">
        <w:rPr>
          <w:color w:val="000000"/>
        </w:rPr>
        <w:t xml:space="preserve"> moderate drinking</w:t>
      </w:r>
      <w:r w:rsidR="0009330B">
        <w:t xml:space="preserve">, and </w:t>
      </w:r>
      <w:r w:rsidR="0009330B">
        <w:rPr>
          <w:color w:val="000000"/>
        </w:rPr>
        <w:t>4-15 drinks per day</w:t>
      </w:r>
      <w:r w:rsidRPr="009C0FDE">
        <w:rPr>
          <w:color w:val="000000"/>
        </w:rPr>
        <w:t xml:space="preserve"> </w:t>
      </w:r>
      <w:r w:rsidR="00222F87">
        <w:rPr>
          <w:color w:val="000000"/>
        </w:rPr>
        <w:t>indicated</w:t>
      </w:r>
      <w:r w:rsidRPr="009C0FDE">
        <w:rPr>
          <w:color w:val="000000"/>
        </w:rPr>
        <w:t xml:space="preserve"> heavy drinking</w:t>
      </w:r>
      <w:r w:rsidR="0009330B">
        <w:rPr>
          <w:color w:val="000000"/>
        </w:rPr>
        <w:t xml:space="preserve">. </w:t>
      </w:r>
    </w:p>
    <w:p w14:paraId="4085E494" w14:textId="3FBF6B19" w:rsidR="00793918" w:rsidRDefault="009D5068" w:rsidP="00D3548F">
      <w:pPr>
        <w:spacing w:line="480" w:lineRule="auto"/>
      </w:pPr>
      <w:r w:rsidRPr="00326376">
        <w:lastRenderedPageBreak/>
        <w:t>The primary outcome in this study was the diagnosis of breast canc</w:t>
      </w:r>
      <w:r w:rsidR="00793918">
        <w:t xml:space="preserve">er, determined by two questions; </w:t>
      </w:r>
      <w:r w:rsidR="00793918" w:rsidRPr="00793918">
        <w:t>if the participant had ever been told by a doctor or other health professional that he/she had cancer or a malignancy of any kind, and a follow up question about what kind of cancer it was</w:t>
      </w:r>
      <w:r w:rsidR="00793918">
        <w:rPr>
          <w:b/>
          <w:vertAlign w:val="superscript"/>
        </w:rPr>
        <w:t>1</w:t>
      </w:r>
      <w:r w:rsidR="00793918" w:rsidRPr="00793918">
        <w:t>.</w:t>
      </w:r>
    </w:p>
    <w:p w14:paraId="4AB148AD" w14:textId="11F022D9" w:rsidR="00EC2139" w:rsidRPr="00326376" w:rsidRDefault="007C1A4D" w:rsidP="00D3548F">
      <w:pPr>
        <w:spacing w:line="480" w:lineRule="auto"/>
      </w:pPr>
      <w:r w:rsidRPr="00BA52BA">
        <w:rPr>
          <w:rFonts w:eastAsia="Times New Roman"/>
          <w:color w:val="000000"/>
          <w:shd w:val="clear" w:color="auto" w:fill="FFFFFF"/>
        </w:rPr>
        <w:t xml:space="preserve">Other variables taken into account for confounding were age, race, sex, </w:t>
      </w:r>
      <w:r w:rsidR="00215486" w:rsidRPr="00793918">
        <w:t>smoking, body mass index (BMI), history of pregnancy, use of birth control pills, use of female hormones, and use of estrogen/progestin combination pills</w:t>
      </w:r>
      <w:r w:rsidR="00215486">
        <w:t xml:space="preserve">. </w:t>
      </w:r>
    </w:p>
    <w:p w14:paraId="0F5871DB" w14:textId="1E606F97" w:rsidR="00D204A7" w:rsidRPr="00464201" w:rsidRDefault="00D204A7" w:rsidP="003E017C">
      <w:pPr>
        <w:spacing w:after="0" w:line="480" w:lineRule="auto"/>
        <w:rPr>
          <w:i/>
          <w:color w:val="C02942" w:themeColor="accent3"/>
        </w:rPr>
      </w:pPr>
      <w:r w:rsidRPr="00464201">
        <w:rPr>
          <w:i/>
          <w:color w:val="C02942" w:themeColor="accent3"/>
        </w:rPr>
        <w:t xml:space="preserve">Statistical analysis </w:t>
      </w:r>
    </w:p>
    <w:p w14:paraId="1253DB84" w14:textId="26E77EDB" w:rsidR="00B86926" w:rsidRPr="00464201" w:rsidRDefault="009D5068" w:rsidP="003E017C">
      <w:pPr>
        <w:spacing w:line="480" w:lineRule="auto"/>
        <w:rPr>
          <w:rFonts w:eastAsia="Times New Roman"/>
          <w:color w:val="000000"/>
        </w:rPr>
      </w:pPr>
      <w:r w:rsidRPr="00326376">
        <w:t xml:space="preserve">All of the data was analyzed using SAS </w:t>
      </w:r>
      <w:r w:rsidR="00F777D3">
        <w:t xml:space="preserve">9.3 </w:t>
      </w:r>
      <w:r w:rsidRPr="00326376">
        <w:t xml:space="preserve">programming. Prior to analyzing data, all participants who had missing data for </w:t>
      </w:r>
      <w:r w:rsidR="003E017C">
        <w:t>either the exposure or outcome were excluded</w:t>
      </w:r>
      <w:r w:rsidRPr="00326376">
        <w:t xml:space="preserve">. </w:t>
      </w:r>
      <w:r w:rsidR="00F777D3" w:rsidRPr="00BA52BA">
        <w:rPr>
          <w:rFonts w:eastAsia="Times New Roman"/>
          <w:color w:val="000000"/>
        </w:rPr>
        <w:t xml:space="preserve">A covariate analysis was </w:t>
      </w:r>
      <w:r w:rsidR="00F777D3">
        <w:rPr>
          <w:rFonts w:eastAsia="Times New Roman"/>
          <w:color w:val="000000"/>
        </w:rPr>
        <w:t>done</w:t>
      </w:r>
      <w:r w:rsidR="00F777D3" w:rsidRPr="00BA52BA">
        <w:rPr>
          <w:rFonts w:eastAsia="Times New Roman"/>
          <w:color w:val="000000"/>
        </w:rPr>
        <w:t xml:space="preserve"> using logistic regression in order assess for confounding</w:t>
      </w:r>
      <w:r w:rsidR="00F777D3">
        <w:rPr>
          <w:rFonts w:eastAsia="Times New Roman"/>
          <w:color w:val="000000"/>
        </w:rPr>
        <w:t xml:space="preserve"> </w:t>
      </w:r>
      <w:r w:rsidR="00464201">
        <w:rPr>
          <w:rFonts w:eastAsia="Times New Roman"/>
          <w:color w:val="000000"/>
        </w:rPr>
        <w:t xml:space="preserve">using variables that had been previously studied and found to have a relationship with breast cancer, </w:t>
      </w:r>
      <w:r w:rsidR="00F777D3">
        <w:rPr>
          <w:rFonts w:eastAsia="Times New Roman"/>
          <w:color w:val="000000"/>
        </w:rPr>
        <w:t xml:space="preserve">and </w:t>
      </w:r>
      <w:r w:rsidR="00F777D3" w:rsidRPr="00BA52BA">
        <w:rPr>
          <w:rFonts w:eastAsia="Times New Roman"/>
          <w:color w:val="000000"/>
        </w:rPr>
        <w:t xml:space="preserve">the crude odds ratio </w:t>
      </w:r>
      <w:r w:rsidR="00F777D3">
        <w:rPr>
          <w:rFonts w:eastAsia="Times New Roman"/>
          <w:color w:val="000000"/>
        </w:rPr>
        <w:t xml:space="preserve">was compared to </w:t>
      </w:r>
      <w:r w:rsidR="00F777D3" w:rsidRPr="00BA52BA">
        <w:rPr>
          <w:rFonts w:eastAsia="Times New Roman"/>
          <w:color w:val="000000"/>
        </w:rPr>
        <w:t>the adjusted odds ratio for each potential confounder.</w:t>
      </w:r>
    </w:p>
    <w:p w14:paraId="70D70607" w14:textId="4F617FB2" w:rsidR="006C234D" w:rsidRPr="00F606A0" w:rsidRDefault="00714E5B" w:rsidP="00F606A0">
      <w:pPr>
        <w:pStyle w:val="Heading2"/>
      </w:pPr>
      <w:r>
        <w:t>Results</w:t>
      </w:r>
    </w:p>
    <w:p w14:paraId="16C9DCEB" w14:textId="0669CA37" w:rsidR="00714E5B" w:rsidRPr="00D11850" w:rsidRDefault="00464201" w:rsidP="00D11850">
      <w:pPr>
        <w:spacing w:line="480" w:lineRule="auto"/>
        <w:rPr>
          <w:rFonts w:eastAsia="Times New Roman"/>
          <w:color w:val="000000"/>
        </w:rPr>
      </w:pPr>
      <w:r w:rsidRPr="00BA52BA">
        <w:rPr>
          <w:rFonts w:eastAsia="Times New Roman"/>
          <w:color w:val="000000"/>
        </w:rPr>
        <w:t xml:space="preserve">Prior to adjusting for potential covariates, there were no significant associations </w:t>
      </w:r>
      <w:r>
        <w:rPr>
          <w:rFonts w:eastAsia="Times New Roman"/>
          <w:color w:val="000000"/>
        </w:rPr>
        <w:t>between alcohol consumption and breast cancer at any level (Table 3</w:t>
      </w:r>
      <w:r w:rsidRPr="00BA52BA">
        <w:rPr>
          <w:rFonts w:eastAsia="Times New Roman"/>
          <w:color w:val="000000"/>
        </w:rPr>
        <w:t xml:space="preserve">). This </w:t>
      </w:r>
      <w:r>
        <w:rPr>
          <w:rFonts w:eastAsia="Times New Roman"/>
          <w:color w:val="000000"/>
        </w:rPr>
        <w:t xml:space="preserve">was determined by the fact that </w:t>
      </w:r>
      <w:r w:rsidRPr="00BA52BA">
        <w:rPr>
          <w:rFonts w:eastAsia="Times New Roman"/>
          <w:color w:val="000000"/>
        </w:rPr>
        <w:t xml:space="preserve">the 95% confidence intervals for the crude odds ratios </w:t>
      </w:r>
      <w:r>
        <w:rPr>
          <w:rFonts w:eastAsia="Times New Roman"/>
          <w:color w:val="000000"/>
        </w:rPr>
        <w:t>both include the value of 1 (Table 3</w:t>
      </w:r>
      <w:r w:rsidRPr="00BA52BA">
        <w:rPr>
          <w:rFonts w:eastAsia="Times New Roman"/>
          <w:color w:val="000000"/>
        </w:rPr>
        <w:t xml:space="preserve">). </w:t>
      </w:r>
      <w:r w:rsidRPr="00464201">
        <w:rPr>
          <w:rFonts w:eastAsia="Times New Roman"/>
          <w:color w:val="000000"/>
        </w:rPr>
        <w:t>When considering the variables that entered the</w:t>
      </w:r>
      <w:r>
        <w:rPr>
          <w:rFonts w:eastAsia="Times New Roman"/>
          <w:color w:val="000000"/>
        </w:rPr>
        <w:t xml:space="preserve"> final</w:t>
      </w:r>
      <w:r w:rsidRPr="00464201">
        <w:rPr>
          <w:rFonts w:eastAsia="Times New Roman"/>
          <w:color w:val="000000"/>
        </w:rPr>
        <w:t xml:space="preserve"> model, </w:t>
      </w:r>
      <w:r>
        <w:rPr>
          <w:rFonts w:eastAsia="Times New Roman"/>
          <w:color w:val="000000"/>
        </w:rPr>
        <w:t>no variables</w:t>
      </w:r>
      <w:r w:rsidRPr="00464201">
        <w:rPr>
          <w:rFonts w:eastAsia="Times New Roman"/>
          <w:color w:val="000000"/>
        </w:rPr>
        <w:t xml:space="preserve"> were </w:t>
      </w:r>
      <w:r>
        <w:rPr>
          <w:rFonts w:eastAsia="Times New Roman"/>
          <w:color w:val="000000"/>
        </w:rPr>
        <w:t xml:space="preserve">shown to be </w:t>
      </w:r>
      <w:r w:rsidRPr="00464201">
        <w:rPr>
          <w:rFonts w:eastAsia="Times New Roman"/>
          <w:color w:val="000000"/>
        </w:rPr>
        <w:t xml:space="preserve">statistically significant (Table 2). </w:t>
      </w:r>
    </w:p>
    <w:p w14:paraId="3F059675" w14:textId="189682DD" w:rsidR="00464201" w:rsidRDefault="00FF27B1" w:rsidP="00D11850">
      <w:pPr>
        <w:pStyle w:val="Heading2"/>
      </w:pPr>
      <w:r w:rsidRPr="00326376">
        <w:lastRenderedPageBreak/>
        <w:t xml:space="preserve">Discussion </w:t>
      </w:r>
    </w:p>
    <w:p w14:paraId="02561E20" w14:textId="6E3F6B99" w:rsidR="00336D1B" w:rsidRPr="00BD3F16" w:rsidRDefault="00BD3F16" w:rsidP="00BD3F16">
      <w:pPr>
        <w:spacing w:line="480" w:lineRule="auto"/>
        <w:rPr>
          <w:rFonts w:eastAsia="Times New Roman"/>
        </w:rPr>
      </w:pPr>
      <w:r w:rsidRPr="00BD3F16">
        <w:rPr>
          <w:rFonts w:eastAsia="Times New Roman"/>
        </w:rPr>
        <w:t>I</w:t>
      </w:r>
      <w:r w:rsidR="00336D1B">
        <w:rPr>
          <w:rFonts w:eastAsia="Times New Roman"/>
        </w:rPr>
        <w:t>t is a concern that there may be i</w:t>
      </w:r>
      <w:r w:rsidRPr="00BD3F16">
        <w:rPr>
          <w:rFonts w:eastAsia="Times New Roman"/>
        </w:rPr>
        <w:t>nformation bias</w:t>
      </w:r>
      <w:r w:rsidR="00336D1B">
        <w:rPr>
          <w:rFonts w:eastAsia="Times New Roman"/>
        </w:rPr>
        <w:t xml:space="preserve"> in this study due to </w:t>
      </w:r>
      <w:r w:rsidRPr="00BD3F16">
        <w:rPr>
          <w:rFonts w:eastAsia="Times New Roman"/>
        </w:rPr>
        <w:t xml:space="preserve">self-reporting </w:t>
      </w:r>
      <w:r w:rsidR="000A0438">
        <w:rPr>
          <w:rFonts w:eastAsia="Times New Roman"/>
        </w:rPr>
        <w:t>and recall bias</w:t>
      </w:r>
      <w:r w:rsidR="000A0438">
        <w:rPr>
          <w:rFonts w:eastAsia="Times New Roman"/>
        </w:rPr>
        <w:t xml:space="preserve"> </w:t>
      </w:r>
      <w:r w:rsidR="00336D1B">
        <w:rPr>
          <w:rFonts w:eastAsia="Times New Roman"/>
        </w:rPr>
        <w:t>of answers regarding the exposure and potential covariates</w:t>
      </w:r>
      <w:r w:rsidR="000A0438">
        <w:rPr>
          <w:rFonts w:eastAsia="Times New Roman"/>
        </w:rPr>
        <w:t xml:space="preserve">. </w:t>
      </w:r>
    </w:p>
    <w:p w14:paraId="7FE9EBF1" w14:textId="4C0D6BF8" w:rsidR="00BD3F16" w:rsidRPr="00BD3F16" w:rsidRDefault="00BD3F16" w:rsidP="000A0438">
      <w:pPr>
        <w:spacing w:after="0" w:line="480" w:lineRule="auto"/>
        <w:rPr>
          <w:i/>
        </w:rPr>
      </w:pPr>
      <w:r w:rsidRPr="00BD3F16">
        <w:rPr>
          <w:i/>
        </w:rPr>
        <w:t>Limitations</w:t>
      </w:r>
      <w:bookmarkStart w:id="0" w:name="_GoBack"/>
      <w:bookmarkEnd w:id="0"/>
    </w:p>
    <w:p w14:paraId="2DC854FD" w14:textId="67D63FF6" w:rsidR="00336D1B" w:rsidRPr="00BD3F16" w:rsidRDefault="00BD3F16" w:rsidP="00BD3F16">
      <w:pPr>
        <w:spacing w:line="480" w:lineRule="auto"/>
        <w:rPr>
          <w:rFonts w:eastAsia="Times New Roman"/>
        </w:rPr>
      </w:pPr>
      <w:r>
        <w:rPr>
          <w:rFonts w:eastAsia="Times New Roman"/>
        </w:rPr>
        <w:t>One limitation of our study is the small s</w:t>
      </w:r>
      <w:r w:rsidRPr="00BD3F16">
        <w:rPr>
          <w:rFonts w:eastAsia="Times New Roman"/>
        </w:rPr>
        <w:t xml:space="preserve">ample size, </w:t>
      </w:r>
      <w:r>
        <w:rPr>
          <w:rFonts w:eastAsia="Times New Roman"/>
        </w:rPr>
        <w:t xml:space="preserve">as only 86 women out of the total had breast cancer, and among these </w:t>
      </w:r>
      <w:r w:rsidRPr="00BD3F16">
        <w:rPr>
          <w:rFonts w:eastAsia="Times New Roman"/>
        </w:rPr>
        <w:t xml:space="preserve">only 48 </w:t>
      </w:r>
      <w:r>
        <w:rPr>
          <w:rFonts w:eastAsia="Times New Roman"/>
        </w:rPr>
        <w:t xml:space="preserve">also responded </w:t>
      </w:r>
      <w:r w:rsidRPr="00BD3F16">
        <w:rPr>
          <w:rFonts w:eastAsia="Times New Roman"/>
        </w:rPr>
        <w:t xml:space="preserve">in some manner to </w:t>
      </w:r>
      <w:r>
        <w:rPr>
          <w:rFonts w:eastAsia="Times New Roman"/>
        </w:rPr>
        <w:t xml:space="preserve">the </w:t>
      </w:r>
      <w:r w:rsidRPr="00BD3F16">
        <w:rPr>
          <w:rFonts w:eastAsia="Times New Roman"/>
        </w:rPr>
        <w:t xml:space="preserve">alcohol </w:t>
      </w:r>
      <w:r>
        <w:rPr>
          <w:rFonts w:eastAsia="Times New Roman"/>
        </w:rPr>
        <w:t>consumption question.</w:t>
      </w:r>
      <w:r w:rsidR="00336D1B">
        <w:rPr>
          <w:rFonts w:eastAsia="Times New Roman"/>
        </w:rPr>
        <w:t xml:space="preserve"> </w:t>
      </w:r>
      <w:r w:rsidR="00C34E72">
        <w:rPr>
          <w:rFonts w:eastAsia="Times New Roman"/>
          <w:color w:val="C02942" w:themeColor="accent3"/>
        </w:rPr>
        <w:t xml:space="preserve">If this study were to be repeated, potentially adding the same data from a previous year of the NHANES questionnaire would increase the sample size. </w:t>
      </w:r>
      <w:r w:rsidR="000A0438" w:rsidRPr="000A0438">
        <w:rPr>
          <w:rFonts w:eastAsia="Times New Roman"/>
        </w:rPr>
        <w:t>Additionally, a t</w:t>
      </w:r>
      <w:r w:rsidR="00336D1B" w:rsidRPr="000A0438">
        <w:rPr>
          <w:color w:val="000000"/>
        </w:rPr>
        <w:t xml:space="preserve">emporal relationship cannot be established through </w:t>
      </w:r>
      <w:r w:rsidR="000A0438" w:rsidRPr="000A0438">
        <w:rPr>
          <w:color w:val="000000"/>
        </w:rPr>
        <w:t>this</w:t>
      </w:r>
      <w:r w:rsidR="00336D1B" w:rsidRPr="000A0438">
        <w:rPr>
          <w:color w:val="000000"/>
        </w:rPr>
        <w:t xml:space="preserve"> study design</w:t>
      </w:r>
      <w:r w:rsidR="000A0438" w:rsidRPr="000A0438">
        <w:rPr>
          <w:color w:val="000000"/>
        </w:rPr>
        <w:t>.</w:t>
      </w:r>
      <w:r w:rsidR="000A0438">
        <w:rPr>
          <w:rFonts w:ascii="Roboto" w:hAnsi="Roboto"/>
          <w:color w:val="000000"/>
          <w:sz w:val="28"/>
          <w:szCs w:val="28"/>
        </w:rPr>
        <w:t xml:space="preserve"> </w:t>
      </w:r>
    </w:p>
    <w:p w14:paraId="19F67689" w14:textId="7287C596" w:rsidR="00712708" w:rsidRDefault="00464201" w:rsidP="003E017C">
      <w:pPr>
        <w:spacing w:line="480" w:lineRule="auto"/>
      </w:pPr>
      <w:r>
        <w:t>It has</w:t>
      </w:r>
      <w:r w:rsidR="00712708" w:rsidRPr="00326376">
        <w:t xml:space="preserve"> been shown that a woman’s risk of breast cancer nearly doubles if she has a first-degree relative (mother, sister, daughter) who has been diagnosed with breast cancer</w:t>
      </w:r>
      <w:r>
        <w:t xml:space="preserve"> </w:t>
      </w:r>
      <w:r>
        <w:rPr>
          <w:b/>
          <w:vertAlign w:val="superscript"/>
        </w:rPr>
        <w:t>2</w:t>
      </w:r>
      <w:r w:rsidR="00712708" w:rsidRPr="00326376">
        <w:t xml:space="preserve">. </w:t>
      </w:r>
      <w:r w:rsidR="00712708" w:rsidRPr="00464201">
        <w:t xml:space="preserve">Unfortunately, family history data was not available in the NHANES data set and as a result this was a limitation of the study. </w:t>
      </w:r>
    </w:p>
    <w:p w14:paraId="36FDB3D9" w14:textId="61271C65" w:rsidR="00E34267" w:rsidRDefault="00464201" w:rsidP="003E017C">
      <w:pPr>
        <w:spacing w:line="480" w:lineRule="auto"/>
      </w:pPr>
      <w:r>
        <w:t xml:space="preserve">Additionally, estrogen/progestin pill usage also served as a limitation as while this was a question asked in the NHANES questionnaire, only a small percentage of women answered it and when merged in the data set there were </w:t>
      </w:r>
      <w:r w:rsidR="00E34267" w:rsidRPr="00326376">
        <w:t xml:space="preserve">1,415 missing answers </w:t>
      </w:r>
      <w:r>
        <w:t xml:space="preserve">for the 1,560 observations. Due to the small number of responses it was determined that it would not be statistically accurate to use this variable. </w:t>
      </w:r>
      <w:r w:rsidR="00E34267" w:rsidRPr="00326376">
        <w:t xml:space="preserve"> </w:t>
      </w:r>
    </w:p>
    <w:p w14:paraId="34792CCD" w14:textId="77777777" w:rsidR="00D11850" w:rsidRPr="00326376" w:rsidRDefault="00D11850" w:rsidP="003E017C">
      <w:pPr>
        <w:spacing w:line="480" w:lineRule="auto"/>
      </w:pPr>
    </w:p>
    <w:p w14:paraId="745B9A7A" w14:textId="0267E64F" w:rsidR="00793918" w:rsidRDefault="00FF27B1" w:rsidP="00043B9D">
      <w:pPr>
        <w:pStyle w:val="Heading2"/>
      </w:pPr>
      <w:r w:rsidRPr="00326376">
        <w:lastRenderedPageBreak/>
        <w:t>References</w:t>
      </w:r>
    </w:p>
    <w:p w14:paraId="797A40C8" w14:textId="3B5EDBA0" w:rsidR="008F7B06" w:rsidRPr="008F7B06" w:rsidRDefault="008F7B06" w:rsidP="00D11850">
      <w:pPr>
        <w:pStyle w:val="ListParagraph"/>
        <w:numPr>
          <w:ilvl w:val="0"/>
          <w:numId w:val="27"/>
        </w:numPr>
        <w:ind w:left="360"/>
      </w:pPr>
      <w:r w:rsidRPr="008F7B06">
        <w:t>“NHANES 2015-2016 Questionnaire Data.” </w:t>
      </w:r>
      <w:r w:rsidRPr="00793918">
        <w:rPr>
          <w:i/>
        </w:rPr>
        <w:t>Centers for Disease Control and Prevention</w:t>
      </w:r>
      <w:r w:rsidRPr="008F7B06">
        <w:t xml:space="preserve">, Centers for </w:t>
      </w:r>
      <w:r w:rsidR="00793918">
        <w:t xml:space="preserve">Disease Control and Prevention, </w:t>
      </w:r>
      <w:proofErr w:type="gramStart"/>
      <w:r w:rsidRPr="008F7B06">
        <w:t>wwwn.cdc.gov/nchs/nhanes/search/datapage.aspx?Component</w:t>
      </w:r>
      <w:proofErr w:type="gramEnd"/>
      <w:r w:rsidRPr="008F7B06">
        <w:t>=Questionnaire&amp;CycleBeginYear=2015.</w:t>
      </w:r>
    </w:p>
    <w:p w14:paraId="7FB35758" w14:textId="08368880" w:rsidR="004B6F27" w:rsidRPr="004B6F27" w:rsidRDefault="004B6F27" w:rsidP="00D11850">
      <w:pPr>
        <w:pStyle w:val="ListParagraph"/>
        <w:numPr>
          <w:ilvl w:val="0"/>
          <w:numId w:val="27"/>
        </w:numPr>
        <w:ind w:left="360"/>
        <w:rPr>
          <w:rFonts w:eastAsia="Times New Roman"/>
        </w:rPr>
      </w:pPr>
      <w:r w:rsidRPr="004B6F27">
        <w:rPr>
          <w:rFonts w:eastAsia="Times New Roman"/>
          <w:shd w:val="clear" w:color="auto" w:fill="FFFFFF"/>
        </w:rPr>
        <w:t>“U.S. Breast Cancer Statistics.” </w:t>
      </w:r>
      <w:r w:rsidRPr="004B6F27">
        <w:rPr>
          <w:rFonts w:eastAsia="Times New Roman"/>
          <w:i/>
          <w:iCs/>
          <w:shd w:val="clear" w:color="auto" w:fill="FFFFFF"/>
        </w:rPr>
        <w:t>Breastcancer.org</w:t>
      </w:r>
      <w:r w:rsidRPr="004B6F27">
        <w:rPr>
          <w:rFonts w:eastAsia="Times New Roman"/>
          <w:shd w:val="clear" w:color="auto" w:fill="FFFFFF"/>
        </w:rPr>
        <w:t>, www.breastcancer.org/symptoms/understand_bc/statistics.</w:t>
      </w:r>
    </w:p>
    <w:p w14:paraId="5C75A094" w14:textId="2EEF5938" w:rsidR="009C0FDE" w:rsidRDefault="009C0FDE" w:rsidP="00D11850">
      <w:pPr>
        <w:pStyle w:val="ListParagraph"/>
        <w:numPr>
          <w:ilvl w:val="0"/>
          <w:numId w:val="27"/>
        </w:numPr>
        <w:ind w:left="360"/>
      </w:pPr>
      <w:r w:rsidRPr="009C0FDE">
        <w:t>“Drinking Levels Defined.” </w:t>
      </w:r>
      <w:r w:rsidRPr="004B6F27">
        <w:rPr>
          <w:i/>
        </w:rPr>
        <w:t>National Institute on Alcohol Abuse and Alcoholism</w:t>
      </w:r>
      <w:r w:rsidRPr="009C0FDE">
        <w:t xml:space="preserve">, U.S. Department of Health and Human Services, </w:t>
      </w:r>
      <w:r w:rsidR="00043B9D" w:rsidRPr="00043B9D">
        <w:t>www.niaaa.nih.gov/alcohol-health/overview-alcohol-consumption/moderate-binge-drinking</w:t>
      </w:r>
      <w:r w:rsidRPr="009C0FDE">
        <w:t>.</w:t>
      </w:r>
    </w:p>
    <w:p w14:paraId="3F0CF58B" w14:textId="77777777" w:rsidR="00FE1FEF" w:rsidRPr="00FE1FEF" w:rsidRDefault="00043B9D" w:rsidP="00FE1FEF">
      <w:pPr>
        <w:pStyle w:val="ListParagraph"/>
        <w:numPr>
          <w:ilvl w:val="0"/>
          <w:numId w:val="27"/>
        </w:numPr>
        <w:ind w:left="360"/>
        <w:rPr>
          <w:rFonts w:eastAsia="Times New Roman"/>
        </w:rPr>
      </w:pPr>
      <w:r>
        <w:rPr>
          <w:rFonts w:eastAsia="Times New Roman"/>
          <w:shd w:val="clear" w:color="auto" w:fill="FFFFFF"/>
        </w:rPr>
        <w:t>Williams, Roger R.</w:t>
      </w:r>
      <w:r w:rsidRPr="00043B9D">
        <w:rPr>
          <w:rFonts w:eastAsia="Times New Roman"/>
          <w:shd w:val="clear" w:color="auto" w:fill="FFFFFF"/>
        </w:rPr>
        <w:t xml:space="preserve"> and </w:t>
      </w:r>
      <w:proofErr w:type="spellStart"/>
      <w:r w:rsidRPr="00043B9D">
        <w:rPr>
          <w:rFonts w:eastAsia="Times New Roman"/>
          <w:shd w:val="clear" w:color="auto" w:fill="FFFFFF"/>
        </w:rPr>
        <w:t>Horm</w:t>
      </w:r>
      <w:proofErr w:type="spellEnd"/>
      <w:r>
        <w:rPr>
          <w:rFonts w:eastAsia="Times New Roman"/>
          <w:shd w:val="clear" w:color="auto" w:fill="FFFFFF"/>
        </w:rPr>
        <w:t>, John W</w:t>
      </w:r>
      <w:r w:rsidRPr="00043B9D">
        <w:rPr>
          <w:rFonts w:eastAsia="Times New Roman"/>
          <w:shd w:val="clear" w:color="auto" w:fill="FFFFFF"/>
        </w:rPr>
        <w:t xml:space="preserve">. “Association of Cancer Sites </w:t>
      </w:r>
      <w:proofErr w:type="gramStart"/>
      <w:r w:rsidRPr="00043B9D">
        <w:rPr>
          <w:rFonts w:eastAsia="Times New Roman"/>
          <w:shd w:val="clear" w:color="auto" w:fill="FFFFFF"/>
        </w:rPr>
        <w:t>With</w:t>
      </w:r>
      <w:proofErr w:type="gramEnd"/>
      <w:r w:rsidRPr="00043B9D">
        <w:rPr>
          <w:rFonts w:eastAsia="Times New Roman"/>
          <w:shd w:val="clear" w:color="auto" w:fill="FFFFFF"/>
        </w:rPr>
        <w:t xml:space="preserve"> Tobacco and Alcohol Consumption and Socioeconomic Status of Patients: Interview Study From the Third National Cancer Survey.” </w:t>
      </w:r>
      <w:r w:rsidRPr="00043B9D">
        <w:rPr>
          <w:rFonts w:eastAsia="Times New Roman"/>
          <w:i/>
          <w:iCs/>
          <w:shd w:val="clear" w:color="auto" w:fill="FFFFFF"/>
        </w:rPr>
        <w:t>JNCI: Journal of the National Cancer Institute</w:t>
      </w:r>
      <w:r w:rsidRPr="00043B9D">
        <w:rPr>
          <w:rFonts w:eastAsia="Times New Roman"/>
          <w:shd w:val="clear" w:color="auto" w:fill="FFFFFF"/>
        </w:rPr>
        <w:t>, vol. 58, no. 3, 1977, pp. 525–547., doi:10.1093/</w:t>
      </w:r>
      <w:proofErr w:type="spellStart"/>
      <w:r w:rsidRPr="00043B9D">
        <w:rPr>
          <w:rFonts w:eastAsia="Times New Roman"/>
          <w:shd w:val="clear" w:color="auto" w:fill="FFFFFF"/>
        </w:rPr>
        <w:t>jnci</w:t>
      </w:r>
      <w:proofErr w:type="spellEnd"/>
      <w:r w:rsidRPr="00043B9D">
        <w:rPr>
          <w:rFonts w:eastAsia="Times New Roman"/>
          <w:shd w:val="clear" w:color="auto" w:fill="FFFFFF"/>
        </w:rPr>
        <w:t>/58.3.525.</w:t>
      </w:r>
    </w:p>
    <w:p w14:paraId="4C3B9FE9" w14:textId="484A8716" w:rsidR="00FE1FEF" w:rsidRPr="00FE1FEF" w:rsidRDefault="00FE1FEF" w:rsidP="00FE1FEF">
      <w:pPr>
        <w:pStyle w:val="ListParagraph"/>
        <w:numPr>
          <w:ilvl w:val="0"/>
          <w:numId w:val="27"/>
        </w:numPr>
        <w:ind w:left="360"/>
        <w:rPr>
          <w:rFonts w:eastAsia="Times New Roman"/>
        </w:rPr>
      </w:pPr>
      <w:r w:rsidRPr="00FE1FEF">
        <w:rPr>
          <w:rFonts w:eastAsia="Times New Roman"/>
          <w:shd w:val="clear" w:color="auto" w:fill="FFFFFF"/>
        </w:rPr>
        <w:t>Al-</w:t>
      </w:r>
      <w:proofErr w:type="spellStart"/>
      <w:r w:rsidRPr="00FE1FEF">
        <w:rPr>
          <w:rFonts w:eastAsia="Times New Roman"/>
          <w:shd w:val="clear" w:color="auto" w:fill="FFFFFF"/>
        </w:rPr>
        <w:t>Sader</w:t>
      </w:r>
      <w:proofErr w:type="spellEnd"/>
      <w:r w:rsidRPr="00FE1FEF">
        <w:rPr>
          <w:rFonts w:eastAsia="Times New Roman"/>
          <w:shd w:val="clear" w:color="auto" w:fill="FFFFFF"/>
        </w:rPr>
        <w:t xml:space="preserve">, </w:t>
      </w:r>
      <w:proofErr w:type="spellStart"/>
      <w:r w:rsidRPr="00FE1FEF">
        <w:rPr>
          <w:rFonts w:eastAsia="Times New Roman"/>
          <w:shd w:val="clear" w:color="auto" w:fill="FFFFFF"/>
        </w:rPr>
        <w:t>Hassen</w:t>
      </w:r>
      <w:proofErr w:type="spellEnd"/>
      <w:r w:rsidR="00BD3A6B">
        <w:rPr>
          <w:rFonts w:eastAsia="Times New Roman"/>
          <w:shd w:val="clear" w:color="auto" w:fill="FFFFFF"/>
        </w:rPr>
        <w:t>,</w:t>
      </w:r>
      <w:r>
        <w:rPr>
          <w:rFonts w:eastAsia="Times New Roman"/>
          <w:shd w:val="clear" w:color="auto" w:fill="FFFFFF"/>
        </w:rPr>
        <w:t xml:space="preserve"> et al</w:t>
      </w:r>
      <w:r w:rsidRPr="00FE1FEF">
        <w:rPr>
          <w:rFonts w:eastAsia="Times New Roman"/>
          <w:shd w:val="clear" w:color="auto" w:fill="FFFFFF"/>
        </w:rPr>
        <w:t>. “Alcohol and Breast Cancer: The Mechanisms Explained.” </w:t>
      </w:r>
      <w:r w:rsidRPr="00FE1FEF">
        <w:rPr>
          <w:rFonts w:eastAsia="Times New Roman"/>
          <w:i/>
          <w:iCs/>
          <w:shd w:val="clear" w:color="auto" w:fill="FFFFFF"/>
        </w:rPr>
        <w:t>Journal of Clinical Medicine Research</w:t>
      </w:r>
      <w:r w:rsidRPr="00FE1FEF">
        <w:rPr>
          <w:rFonts w:eastAsia="Times New Roman"/>
          <w:shd w:val="clear" w:color="auto" w:fill="FFFFFF"/>
        </w:rPr>
        <w:t>, vol. 1, no. 3, Aug. 2009, pp. 125–131., doi:10.4021/jocmr2009.07.1246.</w:t>
      </w:r>
    </w:p>
    <w:p w14:paraId="6007235A" w14:textId="77777777" w:rsidR="00FE1FEF" w:rsidRPr="00FE1FEF" w:rsidRDefault="00FE1FEF" w:rsidP="00FE1FEF">
      <w:pPr>
        <w:rPr>
          <w:rFonts w:eastAsia="Times New Roman"/>
        </w:rPr>
      </w:pPr>
    </w:p>
    <w:p w14:paraId="692D2D7D" w14:textId="77777777" w:rsidR="00383F81" w:rsidRPr="00326376" w:rsidRDefault="00383F81" w:rsidP="00793918"/>
    <w:p w14:paraId="00C111FB" w14:textId="77777777" w:rsidR="00FF27B1" w:rsidRDefault="00FF27B1" w:rsidP="00793918">
      <w:pPr>
        <w:pStyle w:val="Heading2"/>
      </w:pPr>
      <w:r w:rsidRPr="00326376">
        <w:t xml:space="preserve">Tables </w:t>
      </w:r>
    </w:p>
    <w:tbl>
      <w:tblPr>
        <w:tblW w:w="9537" w:type="dxa"/>
        <w:tblCellMar>
          <w:top w:w="15" w:type="dxa"/>
          <w:left w:w="15" w:type="dxa"/>
          <w:bottom w:w="15" w:type="dxa"/>
          <w:right w:w="15" w:type="dxa"/>
        </w:tblCellMar>
        <w:tblLook w:val="04A0" w:firstRow="1" w:lastRow="0" w:firstColumn="1" w:lastColumn="0" w:noHBand="0" w:noVBand="1"/>
      </w:tblPr>
      <w:tblGrid>
        <w:gridCol w:w="4631"/>
        <w:gridCol w:w="2364"/>
        <w:gridCol w:w="2542"/>
      </w:tblGrid>
      <w:tr w:rsidR="003354B8" w:rsidRPr="00B63B30" w14:paraId="185698BD" w14:textId="77777777" w:rsidTr="00F256F3">
        <w:trPr>
          <w:trHeight w:val="40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A1F40" w14:textId="77777777" w:rsidR="000C73C7" w:rsidRPr="00B63B30" w:rsidRDefault="000C73C7" w:rsidP="003E017C">
            <w:pPr>
              <w:spacing w:after="0"/>
              <w:rPr>
                <w:rFonts w:eastAsia="Times New Roman"/>
              </w:rPr>
            </w:pP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D919F" w14:textId="77777777" w:rsidR="000C73C7" w:rsidRPr="00B63B30" w:rsidRDefault="000C73C7" w:rsidP="003E017C">
            <w:pPr>
              <w:spacing w:after="0"/>
            </w:pPr>
            <w:r>
              <w:t>No Breast Cancer</w:t>
            </w:r>
          </w:p>
          <w:p w14:paraId="0F986385" w14:textId="77777777" w:rsidR="000C73C7" w:rsidRPr="00B63B30" w:rsidRDefault="000C73C7" w:rsidP="003E017C">
            <w:pPr>
              <w:spacing w:after="0"/>
            </w:pPr>
            <w:r>
              <w:t>N</w:t>
            </w:r>
            <w:r w:rsidRPr="00B63B30">
              <w:t>=1</w:t>
            </w:r>
            <w:r>
              <w:t>,</w:t>
            </w:r>
            <w:r w:rsidRPr="00B63B30">
              <w:t>474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EA83A" w14:textId="77777777" w:rsidR="000C73C7" w:rsidRPr="00B63B30" w:rsidRDefault="000C73C7" w:rsidP="003E017C">
            <w:pPr>
              <w:spacing w:after="0"/>
            </w:pPr>
            <w:r>
              <w:t xml:space="preserve">History of </w:t>
            </w:r>
            <w:r w:rsidRPr="00B63B30">
              <w:t>Breast Cancer</w:t>
            </w:r>
          </w:p>
          <w:p w14:paraId="6CF89AC6" w14:textId="77777777" w:rsidR="000C73C7" w:rsidRPr="00B63B30" w:rsidRDefault="000C73C7" w:rsidP="003E017C">
            <w:pPr>
              <w:spacing w:after="0"/>
            </w:pPr>
            <w:r>
              <w:t>N=86</w:t>
            </w:r>
          </w:p>
        </w:tc>
      </w:tr>
      <w:tr w:rsidR="003354B8" w:rsidRPr="00B63B30" w14:paraId="03FAD418"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D2E5969" w14:textId="77777777" w:rsidR="000C73C7" w:rsidRPr="00B63B30" w:rsidRDefault="000C73C7" w:rsidP="003E017C">
            <w:pPr>
              <w:spacing w:after="0"/>
            </w:pPr>
            <w:r w:rsidRPr="00B63B30">
              <w:t>Median Age</w:t>
            </w:r>
            <w:r>
              <w:t>, years</w:t>
            </w:r>
          </w:p>
        </w:tc>
        <w:tc>
          <w:tcPr>
            <w:tcW w:w="236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hideMark/>
          </w:tcPr>
          <w:p w14:paraId="0628E751" w14:textId="77777777" w:rsidR="000C73C7" w:rsidRPr="00B63B30" w:rsidRDefault="000C73C7" w:rsidP="003E017C">
            <w:pPr>
              <w:spacing w:after="0"/>
              <w:rPr>
                <w:rFonts w:eastAsia="Times New Roman"/>
              </w:rPr>
            </w:pPr>
          </w:p>
        </w:tc>
        <w:tc>
          <w:tcPr>
            <w:tcW w:w="2542" w:type="dxa"/>
            <w:tcBorders>
              <w:top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A3EBD8E" w14:textId="77777777" w:rsidR="000C73C7" w:rsidRPr="00B63B30" w:rsidRDefault="000C73C7" w:rsidP="003E017C">
            <w:pPr>
              <w:spacing w:after="0"/>
              <w:rPr>
                <w:rFonts w:eastAsia="Times New Roman"/>
              </w:rPr>
            </w:pPr>
          </w:p>
        </w:tc>
      </w:tr>
      <w:tr w:rsidR="003354B8" w:rsidRPr="00B63B30" w14:paraId="7583C1E2"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75896" w14:textId="77777777" w:rsidR="000C73C7" w:rsidRPr="00B63B30" w:rsidRDefault="000C73C7" w:rsidP="003E017C">
            <w:pPr>
              <w:spacing w:after="0"/>
              <w:rPr>
                <w:rFonts w:eastAsia="Times New Roman"/>
              </w:rPr>
            </w:pPr>
          </w:p>
        </w:tc>
        <w:tc>
          <w:tcPr>
            <w:tcW w:w="4906"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E515A" w14:textId="77777777" w:rsidR="000C73C7" w:rsidRPr="00B63B30" w:rsidRDefault="000C73C7" w:rsidP="003E017C">
            <w:pPr>
              <w:spacing w:after="0"/>
            </w:pPr>
            <w:r>
              <w:t>45±17.5</w:t>
            </w:r>
          </w:p>
        </w:tc>
      </w:tr>
      <w:tr w:rsidR="003354B8" w:rsidRPr="00B63B30" w14:paraId="10608E95"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AB1F349" w14:textId="77777777" w:rsidR="000C73C7" w:rsidRPr="00B63B30" w:rsidRDefault="000C73C7" w:rsidP="003E017C">
            <w:pPr>
              <w:spacing w:after="0"/>
            </w:pPr>
            <w:r w:rsidRPr="00B63B30">
              <w:t>Alcohol Consumption</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7CF1ED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FDF30D0" w14:textId="77777777" w:rsidR="000C73C7" w:rsidRPr="00B63B30" w:rsidRDefault="000C73C7" w:rsidP="003E017C">
            <w:pPr>
              <w:spacing w:after="0"/>
              <w:rPr>
                <w:rFonts w:eastAsia="Times New Roman"/>
              </w:rPr>
            </w:pPr>
          </w:p>
        </w:tc>
      </w:tr>
      <w:tr w:rsidR="003354B8" w:rsidRPr="00B63B30" w14:paraId="35974C0E" w14:textId="77777777" w:rsidTr="00F256F3">
        <w:trPr>
          <w:trHeight w:val="434"/>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34A96A2" w14:textId="77777777" w:rsidR="000C73C7" w:rsidRPr="00B63B30" w:rsidRDefault="000C73C7" w:rsidP="003E017C">
            <w:pPr>
              <w:spacing w:after="0"/>
            </w:pPr>
            <w:r>
              <w:t xml:space="preserve">                     </w:t>
            </w:r>
            <w:r w:rsidRPr="00B63B30">
              <w:t>Low/none</w:t>
            </w:r>
          </w:p>
          <w:p w14:paraId="3F81C102" w14:textId="77777777" w:rsidR="000C73C7" w:rsidRPr="00B63B30" w:rsidRDefault="000C73C7" w:rsidP="003E017C">
            <w:pPr>
              <w:spacing w:after="0"/>
            </w:pPr>
            <w:r>
              <w:t xml:space="preserve">                     </w:t>
            </w:r>
            <w:r w:rsidRPr="00B63B30">
              <w:t>Medium</w:t>
            </w:r>
          </w:p>
          <w:p w14:paraId="6FD642BD" w14:textId="77777777" w:rsidR="000C73C7" w:rsidRPr="00B63B30" w:rsidRDefault="000C73C7" w:rsidP="003E017C">
            <w:pPr>
              <w:spacing w:after="0"/>
            </w:pPr>
            <w:r>
              <w:t xml:space="preserve"> </w:t>
            </w:r>
            <w:r w:rsidRPr="00B63B30">
              <w:t xml:space="preserve">    </w:t>
            </w:r>
            <w:r>
              <w:t xml:space="preserve"> </w:t>
            </w:r>
            <w:r w:rsidRPr="00B63B30">
              <w:t>Heavy</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CB44C6" w14:textId="77777777" w:rsidR="000C73C7" w:rsidRPr="00B63B30" w:rsidRDefault="000C73C7" w:rsidP="003E017C">
            <w:pPr>
              <w:spacing w:after="0"/>
            </w:pPr>
            <w:r w:rsidRPr="00B63B30">
              <w:t>654</w:t>
            </w:r>
            <w:r>
              <w:t>, (42.0%)</w:t>
            </w:r>
          </w:p>
          <w:p w14:paraId="561A1A00" w14:textId="77777777" w:rsidR="000C73C7" w:rsidRPr="00B63B30" w:rsidRDefault="000C73C7" w:rsidP="003E017C">
            <w:pPr>
              <w:spacing w:after="0"/>
            </w:pPr>
            <w:r w:rsidRPr="00B63B30">
              <w:t>642</w:t>
            </w:r>
            <w:r>
              <w:t xml:space="preserve"> (41.2%)</w:t>
            </w:r>
          </w:p>
          <w:p w14:paraId="42644313" w14:textId="77777777" w:rsidR="000C73C7" w:rsidRPr="00B63B30" w:rsidRDefault="000C73C7" w:rsidP="003E017C">
            <w:pPr>
              <w:spacing w:after="0"/>
            </w:pPr>
            <w:r w:rsidRPr="00B63B30">
              <w:t>178</w:t>
            </w:r>
            <w:r>
              <w:t xml:space="preserve"> (11.4%)</w:t>
            </w:r>
          </w:p>
        </w:tc>
        <w:tc>
          <w:tcPr>
            <w:tcW w:w="254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B6DF7E9" w14:textId="77777777" w:rsidR="000C73C7" w:rsidRPr="00B63B30" w:rsidRDefault="000C73C7" w:rsidP="003E017C">
            <w:pPr>
              <w:spacing w:after="0"/>
            </w:pPr>
            <w:r w:rsidRPr="00B63B30">
              <w:t>26</w:t>
            </w:r>
            <w:r>
              <w:t xml:space="preserve"> (1.67%)</w:t>
            </w:r>
          </w:p>
          <w:p w14:paraId="64CC6E79" w14:textId="77777777" w:rsidR="000C73C7" w:rsidRPr="00B63B30" w:rsidRDefault="000C73C7" w:rsidP="003E017C">
            <w:pPr>
              <w:spacing w:after="0"/>
            </w:pPr>
            <w:r w:rsidRPr="00B63B30">
              <w:t>20</w:t>
            </w:r>
            <w:r>
              <w:t xml:space="preserve"> (1.28%)</w:t>
            </w:r>
          </w:p>
          <w:p w14:paraId="11B70714" w14:textId="77777777" w:rsidR="000C73C7" w:rsidRPr="00B63B30" w:rsidRDefault="000C73C7" w:rsidP="003E017C">
            <w:pPr>
              <w:spacing w:after="0"/>
            </w:pPr>
            <w:r w:rsidRPr="00B63B30">
              <w:t>2</w:t>
            </w:r>
            <w:r>
              <w:t xml:space="preserve"> (0.128%)</w:t>
            </w:r>
          </w:p>
        </w:tc>
      </w:tr>
      <w:tr w:rsidR="003354B8" w:rsidRPr="00B63B30" w14:paraId="1365D84C"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84D7AFF" w14:textId="77777777" w:rsidR="000C73C7" w:rsidRPr="00B63B30" w:rsidRDefault="000C73C7" w:rsidP="003E017C">
            <w:pPr>
              <w:spacing w:after="0"/>
            </w:pPr>
            <w:r w:rsidRPr="00B63B30">
              <w:t>Race</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F744E2C"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BE7B70A" w14:textId="77777777" w:rsidR="000C73C7" w:rsidRPr="00B63B30" w:rsidRDefault="000C73C7" w:rsidP="003E017C">
            <w:pPr>
              <w:spacing w:after="0"/>
              <w:rPr>
                <w:rFonts w:eastAsia="Times New Roman"/>
              </w:rPr>
            </w:pPr>
          </w:p>
        </w:tc>
      </w:tr>
      <w:tr w:rsidR="003354B8" w:rsidRPr="00B63B30" w14:paraId="6F7B6568" w14:textId="77777777" w:rsidTr="00F256F3">
        <w:trPr>
          <w:trHeight w:val="296"/>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45279109" w14:textId="77777777" w:rsidR="000C73C7" w:rsidRPr="00B63B30" w:rsidRDefault="000C73C7" w:rsidP="003E017C">
            <w:pPr>
              <w:spacing w:after="0"/>
            </w:pPr>
            <w:r>
              <w:lastRenderedPageBreak/>
              <w:t xml:space="preserve">                     </w:t>
            </w:r>
            <w:r w:rsidRPr="00B63B30">
              <w:t>White</w:t>
            </w:r>
          </w:p>
          <w:p w14:paraId="19F3CD4E" w14:textId="77777777" w:rsidR="000C73C7" w:rsidRPr="009B549C" w:rsidRDefault="000C73C7" w:rsidP="003E017C">
            <w:pPr>
              <w:spacing w:after="0"/>
            </w:pPr>
            <w:r>
              <w:t xml:space="preserve">                     </w:t>
            </w:r>
            <w:r w:rsidRPr="00B63B30">
              <w:t>Non-White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7E44E" w14:textId="77777777" w:rsidR="000C73C7" w:rsidRDefault="000C73C7" w:rsidP="003E017C">
            <w:pPr>
              <w:spacing w:after="0"/>
              <w:rPr>
                <w:rFonts w:eastAsia="Times New Roman"/>
              </w:rPr>
            </w:pPr>
            <w:r>
              <w:rPr>
                <w:rFonts w:eastAsia="Times New Roman"/>
              </w:rPr>
              <w:t>558 (35.8%)</w:t>
            </w:r>
          </w:p>
          <w:p w14:paraId="649E5C4D" w14:textId="77777777" w:rsidR="000C73C7" w:rsidRPr="00B63B30" w:rsidRDefault="000C73C7" w:rsidP="003E017C">
            <w:pPr>
              <w:spacing w:after="0"/>
              <w:rPr>
                <w:rFonts w:eastAsia="Times New Roman"/>
              </w:rPr>
            </w:pPr>
            <w:r>
              <w:rPr>
                <w:rFonts w:eastAsia="Times New Roman"/>
              </w:rPr>
              <w:t>243 (15.6%)</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2A47D941" w14:textId="77777777" w:rsidR="000C73C7" w:rsidRDefault="000C73C7" w:rsidP="003E017C">
            <w:pPr>
              <w:spacing w:after="0"/>
              <w:rPr>
                <w:rFonts w:eastAsia="Times New Roman"/>
              </w:rPr>
            </w:pPr>
            <w:r>
              <w:rPr>
                <w:rFonts w:eastAsia="Times New Roman"/>
              </w:rPr>
              <w:t>40 (2.56%)</w:t>
            </w:r>
          </w:p>
          <w:p w14:paraId="21665FF1" w14:textId="77777777" w:rsidR="000C73C7" w:rsidRPr="00B63B30" w:rsidRDefault="000C73C7" w:rsidP="003E017C">
            <w:pPr>
              <w:spacing w:after="0"/>
              <w:rPr>
                <w:rFonts w:eastAsia="Times New Roman"/>
              </w:rPr>
            </w:pPr>
            <w:r>
              <w:rPr>
                <w:rFonts w:eastAsia="Times New Roman"/>
              </w:rPr>
              <w:t>11 (0.705%)</w:t>
            </w:r>
          </w:p>
        </w:tc>
      </w:tr>
      <w:tr w:rsidR="003354B8" w:rsidRPr="00B63B30" w14:paraId="4D859AAC" w14:textId="77777777" w:rsidTr="00F256F3">
        <w:trPr>
          <w:trHeight w:val="268"/>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BEE4435" w14:textId="77777777" w:rsidR="000C73C7" w:rsidRPr="00B63B30" w:rsidRDefault="000C73C7" w:rsidP="003E017C">
            <w:pPr>
              <w:spacing w:after="0"/>
            </w:pPr>
            <w:r w:rsidRPr="00B63B30">
              <w:t>History of Pregnancy</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EBBA82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2EC698" w14:textId="77777777" w:rsidR="000C73C7" w:rsidRPr="00B63B30" w:rsidRDefault="000C73C7" w:rsidP="003E017C">
            <w:pPr>
              <w:spacing w:after="0"/>
              <w:rPr>
                <w:rFonts w:eastAsia="Times New Roman"/>
              </w:rPr>
            </w:pPr>
          </w:p>
        </w:tc>
      </w:tr>
      <w:tr w:rsidR="003354B8" w:rsidRPr="00B63B30" w14:paraId="4431D507" w14:textId="77777777" w:rsidTr="00F256F3">
        <w:trPr>
          <w:trHeight w:val="501"/>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B903A"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1A28CF73"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B221B" w14:textId="77777777" w:rsidR="000C73C7" w:rsidRDefault="000C73C7" w:rsidP="003E017C">
            <w:pPr>
              <w:spacing w:after="0"/>
              <w:rPr>
                <w:rFonts w:eastAsia="Times New Roman"/>
              </w:rPr>
            </w:pPr>
            <w:r>
              <w:rPr>
                <w:rFonts w:eastAsia="Times New Roman"/>
              </w:rPr>
              <w:t>1,198 (76.8%)</w:t>
            </w:r>
          </w:p>
          <w:p w14:paraId="0248298C" w14:textId="77777777" w:rsidR="000C73C7" w:rsidRPr="00B63B30" w:rsidRDefault="000C73C7" w:rsidP="003E017C">
            <w:pPr>
              <w:spacing w:after="0"/>
              <w:rPr>
                <w:rFonts w:eastAsia="Times New Roman"/>
              </w:rPr>
            </w:pPr>
            <w:r>
              <w:rPr>
                <w:rFonts w:eastAsia="Times New Roman"/>
              </w:rPr>
              <w:t xml:space="preserve">276 (17.7%)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E9B21" w14:textId="77777777" w:rsidR="000C73C7" w:rsidRDefault="000C73C7" w:rsidP="003E017C">
            <w:pPr>
              <w:spacing w:after="0"/>
              <w:rPr>
                <w:rFonts w:eastAsia="Times New Roman"/>
              </w:rPr>
            </w:pPr>
            <w:r>
              <w:rPr>
                <w:rFonts w:eastAsia="Times New Roman"/>
              </w:rPr>
              <w:t xml:space="preserve">74 (4.74%) </w:t>
            </w:r>
          </w:p>
          <w:p w14:paraId="1F420E78" w14:textId="77777777" w:rsidR="000C73C7" w:rsidRPr="00B63B30" w:rsidRDefault="000C73C7" w:rsidP="003E017C">
            <w:pPr>
              <w:spacing w:after="0"/>
              <w:rPr>
                <w:rFonts w:eastAsia="Times New Roman"/>
              </w:rPr>
            </w:pPr>
            <w:r>
              <w:rPr>
                <w:rFonts w:eastAsia="Times New Roman"/>
              </w:rPr>
              <w:t xml:space="preserve">12 (0.769%) </w:t>
            </w:r>
          </w:p>
        </w:tc>
      </w:tr>
      <w:tr w:rsidR="003354B8" w:rsidRPr="00B63B30" w14:paraId="3253A1FE"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6C659AA" w14:textId="77777777" w:rsidR="000C73C7" w:rsidRPr="00B63B30" w:rsidRDefault="000C73C7" w:rsidP="003E017C">
            <w:pPr>
              <w:spacing w:after="0"/>
            </w:pPr>
            <w:r w:rsidRPr="00B63B30">
              <w:t>Menopausal Status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26AACB8"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1170E025" w14:textId="77777777" w:rsidR="000C73C7" w:rsidRPr="00B63B30" w:rsidRDefault="000C73C7" w:rsidP="003E017C">
            <w:pPr>
              <w:spacing w:after="0"/>
              <w:rPr>
                <w:rFonts w:eastAsia="Times New Roman"/>
              </w:rPr>
            </w:pPr>
          </w:p>
        </w:tc>
      </w:tr>
      <w:tr w:rsidR="003354B8" w:rsidRPr="00B63B30" w14:paraId="66D96D87"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7A49BD" w14:textId="77777777" w:rsidR="000C73C7" w:rsidRPr="00B63B30" w:rsidRDefault="000C73C7" w:rsidP="003E017C">
            <w:pPr>
              <w:spacing w:after="0"/>
            </w:pPr>
            <w:r w:rsidRPr="00B63B30">
              <w:t xml:space="preserve">                </w:t>
            </w:r>
            <w:r>
              <w:t xml:space="preserve"> </w:t>
            </w:r>
            <w:r w:rsidRPr="00B63B30">
              <w:t> </w:t>
            </w:r>
            <w:r>
              <w:t xml:space="preserve"> </w:t>
            </w:r>
            <w:r w:rsidRPr="00B63B30">
              <w:t> Pre</w:t>
            </w:r>
          </w:p>
          <w:p w14:paraId="676BC7E7" w14:textId="77777777" w:rsidR="000C73C7" w:rsidRPr="00B63B30" w:rsidRDefault="000C73C7" w:rsidP="003E017C">
            <w:pPr>
              <w:spacing w:after="0"/>
            </w:pPr>
            <w:r w:rsidRPr="00B63B30">
              <w:t xml:space="preserve">              </w:t>
            </w:r>
            <w:r>
              <w:t xml:space="preserve"> </w:t>
            </w:r>
            <w:r w:rsidRPr="00B63B30">
              <w:t>   </w:t>
            </w:r>
            <w:r>
              <w:t xml:space="preserve"> </w:t>
            </w:r>
            <w:r w:rsidRPr="00B63B30">
              <w:t> Current/post</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E0C681" w14:textId="77777777" w:rsidR="000C73C7" w:rsidRDefault="000C73C7" w:rsidP="003E017C">
            <w:pPr>
              <w:spacing w:after="0"/>
              <w:rPr>
                <w:rFonts w:eastAsia="Times New Roman"/>
              </w:rPr>
            </w:pPr>
            <w:r>
              <w:rPr>
                <w:rFonts w:eastAsia="Times New Roman"/>
              </w:rPr>
              <w:t xml:space="preserve">745 (47.8%) </w:t>
            </w:r>
          </w:p>
          <w:p w14:paraId="462C17AF" w14:textId="77777777" w:rsidR="000C73C7" w:rsidRPr="00B63B30" w:rsidRDefault="000C73C7" w:rsidP="003E017C">
            <w:pPr>
              <w:spacing w:after="0"/>
              <w:rPr>
                <w:rFonts w:eastAsia="Times New Roman"/>
              </w:rPr>
            </w:pPr>
            <w:r>
              <w:rPr>
                <w:rFonts w:eastAsia="Times New Roman"/>
              </w:rPr>
              <w:t>729 (46.7%)</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55FBB" w14:textId="77777777" w:rsidR="000C73C7" w:rsidRDefault="000C73C7" w:rsidP="003E017C">
            <w:pPr>
              <w:spacing w:after="0"/>
              <w:rPr>
                <w:rFonts w:eastAsia="Times New Roman"/>
              </w:rPr>
            </w:pPr>
            <w:r>
              <w:rPr>
                <w:rFonts w:eastAsia="Times New Roman"/>
              </w:rPr>
              <w:t>2 (0.128%)</w:t>
            </w:r>
          </w:p>
          <w:p w14:paraId="11864388" w14:textId="77777777" w:rsidR="000C73C7" w:rsidRPr="00B63B30" w:rsidRDefault="000C73C7" w:rsidP="003E017C">
            <w:pPr>
              <w:spacing w:after="0"/>
              <w:rPr>
                <w:rFonts w:eastAsia="Times New Roman"/>
              </w:rPr>
            </w:pPr>
            <w:r>
              <w:rPr>
                <w:rFonts w:eastAsia="Times New Roman"/>
              </w:rPr>
              <w:t>84 (5.38%)</w:t>
            </w:r>
          </w:p>
        </w:tc>
      </w:tr>
      <w:tr w:rsidR="003354B8" w:rsidRPr="00B63B30" w14:paraId="414FD279" w14:textId="77777777" w:rsidTr="00F256F3">
        <w:trPr>
          <w:trHeight w:val="192"/>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E4BCBEE" w14:textId="77777777" w:rsidR="000C73C7" w:rsidRPr="00B63B30" w:rsidRDefault="000C73C7" w:rsidP="003E017C">
            <w:pPr>
              <w:spacing w:after="0"/>
            </w:pPr>
            <w:r w:rsidRPr="00B63B30">
              <w:t>BMI</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CDB34E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0089CB7B" w14:textId="77777777" w:rsidR="000C73C7" w:rsidRPr="00B63B30" w:rsidRDefault="000C73C7" w:rsidP="003E017C">
            <w:pPr>
              <w:spacing w:after="0"/>
              <w:rPr>
                <w:rFonts w:eastAsia="Times New Roman"/>
              </w:rPr>
            </w:pPr>
          </w:p>
        </w:tc>
      </w:tr>
      <w:tr w:rsidR="003354B8" w:rsidRPr="00B63B30" w14:paraId="0E14D50C" w14:textId="77777777" w:rsidTr="00F256F3">
        <w:trPr>
          <w:trHeight w:val="694"/>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4A4CEB" w14:textId="77777777" w:rsidR="000C73C7" w:rsidRPr="00B63B30" w:rsidRDefault="000C73C7" w:rsidP="003E017C">
            <w:pPr>
              <w:spacing w:after="0"/>
            </w:pPr>
            <w:r w:rsidRPr="00B63B30">
              <w:t xml:space="preserve">             </w:t>
            </w:r>
            <w:r>
              <w:t xml:space="preserve"> </w:t>
            </w:r>
            <w:r w:rsidRPr="00B63B30">
              <w:t>     </w:t>
            </w:r>
            <w:r>
              <w:t xml:space="preserve"> </w:t>
            </w:r>
            <w:r w:rsidRPr="00B63B30">
              <w:t>Underweight</w:t>
            </w:r>
          </w:p>
          <w:p w14:paraId="737593F5" w14:textId="77777777" w:rsidR="000C73C7" w:rsidRPr="00B63B30" w:rsidRDefault="000C73C7" w:rsidP="003E017C">
            <w:pPr>
              <w:spacing w:after="0"/>
            </w:pPr>
            <w:r w:rsidRPr="00B63B30">
              <w:t xml:space="preserve">            </w:t>
            </w:r>
            <w:r>
              <w:t xml:space="preserve"> </w:t>
            </w:r>
            <w:r w:rsidRPr="00B63B30">
              <w:t>      </w:t>
            </w:r>
            <w:r>
              <w:t xml:space="preserve"> </w:t>
            </w:r>
            <w:r w:rsidRPr="00B63B30">
              <w:t>Normal</w:t>
            </w:r>
          </w:p>
          <w:p w14:paraId="00BA0DE0" w14:textId="77777777" w:rsidR="000C73C7" w:rsidRPr="00B63B30" w:rsidRDefault="000C73C7" w:rsidP="003E017C">
            <w:pPr>
              <w:spacing w:after="0"/>
            </w:pPr>
            <w:r w:rsidRPr="00B63B30">
              <w:t xml:space="preserve">              </w:t>
            </w:r>
            <w:r>
              <w:t xml:space="preserve"> </w:t>
            </w:r>
            <w:r w:rsidRPr="00B63B30">
              <w:t>    </w:t>
            </w:r>
            <w:r>
              <w:t xml:space="preserve"> </w:t>
            </w:r>
            <w:r w:rsidRPr="00B63B30">
              <w:t xml:space="preserve">Overweight </w:t>
            </w:r>
          </w:p>
          <w:p w14:paraId="7CB30531" w14:textId="77777777" w:rsidR="000C73C7" w:rsidRPr="00B63B30" w:rsidRDefault="000C73C7" w:rsidP="003E017C">
            <w:pPr>
              <w:spacing w:after="0"/>
            </w:pPr>
            <w:r>
              <w:t xml:space="preserve">  </w:t>
            </w:r>
            <w:r w:rsidRPr="00B63B30">
              <w:t xml:space="preserve">  </w:t>
            </w:r>
            <w:r>
              <w:t xml:space="preserve"> </w:t>
            </w:r>
            <w:r w:rsidRPr="00B63B30">
              <w:t>Obese</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B1931" w14:textId="77777777" w:rsidR="000C73C7" w:rsidRDefault="000C73C7" w:rsidP="003E017C">
            <w:pPr>
              <w:spacing w:after="0"/>
              <w:rPr>
                <w:rFonts w:eastAsia="Times New Roman"/>
              </w:rPr>
            </w:pPr>
            <w:r>
              <w:rPr>
                <w:rFonts w:eastAsia="Times New Roman"/>
              </w:rPr>
              <w:t>35 (2.24%)</w:t>
            </w:r>
          </w:p>
          <w:p w14:paraId="426263DD" w14:textId="77777777" w:rsidR="000C73C7" w:rsidRDefault="000C73C7" w:rsidP="003E017C">
            <w:pPr>
              <w:spacing w:after="0"/>
              <w:rPr>
                <w:rFonts w:eastAsia="Times New Roman"/>
              </w:rPr>
            </w:pPr>
            <w:r>
              <w:rPr>
                <w:rFonts w:eastAsia="Times New Roman"/>
              </w:rPr>
              <w:t>408 (26.2%)</w:t>
            </w:r>
          </w:p>
          <w:p w14:paraId="539DE0E3" w14:textId="77777777" w:rsidR="000C73C7" w:rsidRDefault="000C73C7" w:rsidP="003E017C">
            <w:pPr>
              <w:spacing w:after="0"/>
              <w:rPr>
                <w:rFonts w:eastAsia="Times New Roman"/>
              </w:rPr>
            </w:pPr>
            <w:r>
              <w:rPr>
                <w:rFonts w:eastAsia="Times New Roman"/>
              </w:rPr>
              <w:t>386 (24.7%)</w:t>
            </w:r>
          </w:p>
          <w:p w14:paraId="6AC948DE" w14:textId="77777777" w:rsidR="000C73C7" w:rsidRPr="00B63B30" w:rsidRDefault="000C73C7" w:rsidP="003E017C">
            <w:pPr>
              <w:spacing w:after="0"/>
              <w:rPr>
                <w:rFonts w:eastAsia="Times New Roman"/>
              </w:rPr>
            </w:pPr>
            <w:r>
              <w:rPr>
                <w:rFonts w:eastAsia="Times New Roman"/>
              </w:rPr>
              <w:t>645 (41.4%)</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FD55C6" w14:textId="77777777" w:rsidR="000C73C7" w:rsidRDefault="000C73C7" w:rsidP="003E017C">
            <w:pPr>
              <w:spacing w:after="0"/>
              <w:rPr>
                <w:rFonts w:eastAsia="Times New Roman"/>
              </w:rPr>
            </w:pPr>
            <w:r>
              <w:rPr>
                <w:rFonts w:eastAsia="Times New Roman"/>
              </w:rPr>
              <w:t xml:space="preserve">5 (0.321%) </w:t>
            </w:r>
          </w:p>
          <w:p w14:paraId="7FD060C5" w14:textId="77777777" w:rsidR="000C73C7" w:rsidRDefault="000C73C7" w:rsidP="003E017C">
            <w:pPr>
              <w:spacing w:after="0"/>
              <w:rPr>
                <w:rFonts w:eastAsia="Times New Roman"/>
              </w:rPr>
            </w:pPr>
            <w:r>
              <w:rPr>
                <w:rFonts w:eastAsia="Times New Roman"/>
              </w:rPr>
              <w:t>20 (1.28%)</w:t>
            </w:r>
          </w:p>
          <w:p w14:paraId="781D6F95" w14:textId="77777777" w:rsidR="000C73C7" w:rsidRDefault="000C73C7" w:rsidP="003E017C">
            <w:pPr>
              <w:spacing w:after="0"/>
              <w:rPr>
                <w:rFonts w:eastAsia="Times New Roman"/>
              </w:rPr>
            </w:pPr>
            <w:r>
              <w:rPr>
                <w:rFonts w:eastAsia="Times New Roman"/>
              </w:rPr>
              <w:t>26 (1.67%)</w:t>
            </w:r>
          </w:p>
          <w:p w14:paraId="1C4E9773" w14:textId="77777777" w:rsidR="000C73C7" w:rsidRPr="00B63B30" w:rsidRDefault="000C73C7" w:rsidP="003E017C">
            <w:pPr>
              <w:spacing w:after="0"/>
              <w:rPr>
                <w:rFonts w:eastAsia="Times New Roman"/>
              </w:rPr>
            </w:pPr>
            <w:r>
              <w:rPr>
                <w:rFonts w:eastAsia="Times New Roman"/>
              </w:rPr>
              <w:t>35 (2.24%)</w:t>
            </w:r>
          </w:p>
        </w:tc>
      </w:tr>
      <w:tr w:rsidR="003354B8" w:rsidRPr="00B63B30" w14:paraId="37C6B9E7" w14:textId="77777777" w:rsidTr="00F256F3">
        <w:trPr>
          <w:trHeight w:val="229"/>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3DDEA9" w14:textId="77777777" w:rsidR="000C73C7" w:rsidRPr="00B63B30" w:rsidRDefault="000C73C7" w:rsidP="003E017C">
            <w:pPr>
              <w:spacing w:after="0"/>
            </w:pPr>
            <w:r>
              <w:t>Smoking S</w:t>
            </w:r>
            <w:r w:rsidRPr="00B63B30">
              <w:t>tatus</w:t>
            </w:r>
            <w:r>
              <w:t>,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093E729"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5181411" w14:textId="77777777" w:rsidR="000C73C7" w:rsidRPr="00B63B30" w:rsidRDefault="000C73C7" w:rsidP="003E017C">
            <w:pPr>
              <w:spacing w:after="0"/>
              <w:rPr>
                <w:rFonts w:eastAsia="Times New Roman"/>
              </w:rPr>
            </w:pPr>
          </w:p>
        </w:tc>
      </w:tr>
      <w:tr w:rsidR="003354B8" w:rsidRPr="00B63B30" w14:paraId="05C34FBD" w14:textId="77777777" w:rsidTr="00F256F3">
        <w:trPr>
          <w:trHeight w:val="207"/>
        </w:trPr>
        <w:tc>
          <w:tcPr>
            <w:tcW w:w="4631"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5DD691C8" w14:textId="77777777" w:rsidR="000C73C7" w:rsidRPr="00B63B30" w:rsidRDefault="000C73C7" w:rsidP="003E017C">
            <w:pPr>
              <w:spacing w:after="0"/>
            </w:pPr>
            <w:r>
              <w:t xml:space="preserve">                    </w:t>
            </w:r>
            <w:r w:rsidRPr="00B63B30">
              <w:t>Non-smoker</w:t>
            </w:r>
          </w:p>
          <w:p w14:paraId="0BA38EB6" w14:textId="77777777" w:rsidR="000C73C7" w:rsidRPr="009B549C" w:rsidRDefault="000C73C7" w:rsidP="003E017C">
            <w:pPr>
              <w:spacing w:after="0"/>
            </w:pPr>
            <w:r>
              <w:t xml:space="preserve">                    Smoker</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A6828F" w14:textId="77777777" w:rsidR="000C73C7" w:rsidRDefault="000C73C7" w:rsidP="003E017C">
            <w:pPr>
              <w:spacing w:after="0"/>
              <w:rPr>
                <w:rFonts w:eastAsia="Times New Roman"/>
              </w:rPr>
            </w:pPr>
            <w:r>
              <w:rPr>
                <w:rFonts w:eastAsia="Times New Roman"/>
              </w:rPr>
              <w:t>22 (1.41%)</w:t>
            </w:r>
          </w:p>
          <w:p w14:paraId="3AEB6265" w14:textId="77777777" w:rsidR="000C73C7" w:rsidRPr="00B63B30" w:rsidRDefault="000C73C7" w:rsidP="003E017C">
            <w:pPr>
              <w:spacing w:after="0"/>
              <w:rPr>
                <w:rFonts w:eastAsia="Times New Roman"/>
              </w:rPr>
            </w:pPr>
            <w:r>
              <w:rPr>
                <w:rFonts w:eastAsia="Times New Roman"/>
              </w:rPr>
              <w:t>552 (35.4%)</w:t>
            </w:r>
          </w:p>
        </w:tc>
        <w:tc>
          <w:tcPr>
            <w:tcW w:w="254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32A8A3D" w14:textId="77777777" w:rsidR="000C73C7" w:rsidRDefault="000C73C7" w:rsidP="003E017C">
            <w:pPr>
              <w:spacing w:after="0"/>
              <w:rPr>
                <w:rFonts w:eastAsia="Times New Roman"/>
              </w:rPr>
            </w:pPr>
            <w:r>
              <w:rPr>
                <w:rFonts w:eastAsia="Times New Roman"/>
              </w:rPr>
              <w:t>0 (0.00%)</w:t>
            </w:r>
          </w:p>
          <w:p w14:paraId="4206464A" w14:textId="77777777" w:rsidR="000C73C7" w:rsidRPr="00B63B30" w:rsidRDefault="000C73C7" w:rsidP="003E017C">
            <w:pPr>
              <w:spacing w:after="0"/>
              <w:rPr>
                <w:rFonts w:eastAsia="Times New Roman"/>
              </w:rPr>
            </w:pPr>
            <w:r>
              <w:rPr>
                <w:rFonts w:eastAsia="Times New Roman"/>
              </w:rPr>
              <w:t>40 (2.56%)</w:t>
            </w:r>
          </w:p>
        </w:tc>
      </w:tr>
      <w:tr w:rsidR="003354B8" w:rsidRPr="00B63B30" w14:paraId="4DE8D0EF"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0D6CABF" w14:textId="77777777" w:rsidR="000C73C7" w:rsidRPr="00B63B30" w:rsidRDefault="000C73C7" w:rsidP="003E017C">
            <w:pPr>
              <w:spacing w:after="0"/>
            </w:pPr>
            <w:r w:rsidRPr="00B63B30">
              <w:t>Birth Control Us</w:t>
            </w:r>
            <w:r>
              <w:t>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B2CC6FF"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3FDAF4A9" w14:textId="77777777" w:rsidR="000C73C7" w:rsidRPr="00B63B30" w:rsidRDefault="000C73C7" w:rsidP="003E017C">
            <w:pPr>
              <w:spacing w:after="0"/>
              <w:rPr>
                <w:rFonts w:eastAsia="Times New Roman"/>
              </w:rPr>
            </w:pPr>
          </w:p>
        </w:tc>
      </w:tr>
      <w:tr w:rsidR="003354B8" w:rsidRPr="00B63B30" w14:paraId="1C8FB91A" w14:textId="77777777" w:rsidTr="00F256F3">
        <w:trPr>
          <w:trHeight w:val="462"/>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A43CFC" w14:textId="77777777" w:rsidR="000C73C7" w:rsidRPr="00B63B30" w:rsidRDefault="000C73C7" w:rsidP="003E017C">
            <w:pPr>
              <w:spacing w:after="0"/>
            </w:pPr>
            <w:r w:rsidRPr="00B63B30">
              <w:t xml:space="preserve">                 </w:t>
            </w:r>
            <w:r>
              <w:t xml:space="preserve"> </w:t>
            </w:r>
            <w:r w:rsidRPr="00B63B30">
              <w:t>  </w:t>
            </w:r>
            <w:r>
              <w:t xml:space="preserve"> </w:t>
            </w:r>
            <w:r w:rsidRPr="00B63B30">
              <w:t>Yes</w:t>
            </w:r>
          </w:p>
          <w:p w14:paraId="72C4796B"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2F108" w14:textId="77777777" w:rsidR="000C73C7" w:rsidRDefault="000C73C7" w:rsidP="003E017C">
            <w:pPr>
              <w:spacing w:after="0"/>
              <w:rPr>
                <w:rFonts w:eastAsia="Times New Roman"/>
              </w:rPr>
            </w:pPr>
            <w:r>
              <w:rPr>
                <w:rFonts w:eastAsia="Times New Roman"/>
              </w:rPr>
              <w:t>1,085 (69.6%)</w:t>
            </w:r>
          </w:p>
          <w:p w14:paraId="3295C727" w14:textId="77777777" w:rsidR="000C73C7" w:rsidRPr="00B63B30" w:rsidRDefault="000C73C7" w:rsidP="003E017C">
            <w:pPr>
              <w:spacing w:after="0"/>
              <w:rPr>
                <w:rFonts w:eastAsia="Times New Roman"/>
              </w:rPr>
            </w:pPr>
            <w:r>
              <w:rPr>
                <w:rFonts w:eastAsia="Times New Roman"/>
              </w:rPr>
              <w:t>389 (24.9%)</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5F7C3" w14:textId="77777777" w:rsidR="000C73C7" w:rsidRDefault="000C73C7" w:rsidP="003E017C">
            <w:pPr>
              <w:spacing w:after="0"/>
              <w:rPr>
                <w:rFonts w:eastAsia="Times New Roman"/>
              </w:rPr>
            </w:pPr>
            <w:r>
              <w:rPr>
                <w:rFonts w:eastAsia="Times New Roman"/>
              </w:rPr>
              <w:t>53 (3.40%)</w:t>
            </w:r>
          </w:p>
          <w:p w14:paraId="7AFED073" w14:textId="77777777" w:rsidR="000C73C7" w:rsidRPr="00B63B30" w:rsidRDefault="000C73C7" w:rsidP="003E017C">
            <w:pPr>
              <w:spacing w:after="0"/>
              <w:rPr>
                <w:rFonts w:eastAsia="Times New Roman"/>
              </w:rPr>
            </w:pPr>
            <w:r>
              <w:rPr>
                <w:rFonts w:eastAsia="Times New Roman"/>
              </w:rPr>
              <w:t>33 (2.12%)</w:t>
            </w:r>
          </w:p>
        </w:tc>
      </w:tr>
      <w:tr w:rsidR="003354B8" w:rsidRPr="00B63B30" w14:paraId="4EA422E8" w14:textId="77777777" w:rsidTr="00F256F3">
        <w:trPr>
          <w:trHeight w:val="170"/>
        </w:trPr>
        <w:tc>
          <w:tcPr>
            <w:tcW w:w="463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0BCCE85" w14:textId="77777777" w:rsidR="000C73C7" w:rsidRPr="00B63B30" w:rsidRDefault="000C73C7" w:rsidP="003E017C">
            <w:pPr>
              <w:spacing w:after="0"/>
            </w:pPr>
            <w:r>
              <w:t>Female Hormone Usage, n (%)</w:t>
            </w:r>
          </w:p>
        </w:tc>
        <w:tc>
          <w:tcPr>
            <w:tcW w:w="2364"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764BA75E" w14:textId="77777777" w:rsidR="000C73C7" w:rsidRPr="00B63B30" w:rsidRDefault="000C73C7" w:rsidP="003E017C">
            <w:pPr>
              <w:spacing w:after="0"/>
              <w:rPr>
                <w:rFonts w:eastAsia="Times New Roman"/>
              </w:rPr>
            </w:pPr>
          </w:p>
        </w:tc>
        <w:tc>
          <w:tcPr>
            <w:tcW w:w="254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4F60C64C" w14:textId="77777777" w:rsidR="000C73C7" w:rsidRPr="00B63B30" w:rsidRDefault="000C73C7" w:rsidP="003E017C">
            <w:pPr>
              <w:spacing w:after="0"/>
              <w:rPr>
                <w:rFonts w:eastAsia="Times New Roman"/>
              </w:rPr>
            </w:pPr>
          </w:p>
        </w:tc>
      </w:tr>
      <w:tr w:rsidR="003354B8" w:rsidRPr="00B63B30" w14:paraId="2E55399B" w14:textId="77777777" w:rsidTr="00F256F3">
        <w:trPr>
          <w:trHeight w:val="423"/>
        </w:trPr>
        <w:tc>
          <w:tcPr>
            <w:tcW w:w="46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DBFB32" w14:textId="77777777" w:rsidR="000C73C7" w:rsidRPr="00B63B30" w:rsidRDefault="000C73C7" w:rsidP="003E017C">
            <w:pPr>
              <w:spacing w:after="0"/>
            </w:pPr>
            <w:r w:rsidRPr="00B63B30">
              <w:t xml:space="preserve">                </w:t>
            </w:r>
            <w:r>
              <w:t xml:space="preserve"> </w:t>
            </w:r>
            <w:r w:rsidRPr="00B63B30">
              <w:t> </w:t>
            </w:r>
            <w:r>
              <w:t xml:space="preserve"> </w:t>
            </w:r>
            <w:r w:rsidRPr="00B63B30">
              <w:t>  Yes</w:t>
            </w:r>
          </w:p>
          <w:p w14:paraId="574069A1" w14:textId="77777777" w:rsidR="000C73C7" w:rsidRPr="00B63B30" w:rsidRDefault="000C73C7" w:rsidP="003E017C">
            <w:pPr>
              <w:spacing w:after="0"/>
            </w:pPr>
            <w:r w:rsidRPr="00B63B30">
              <w:t xml:space="preserve">                </w:t>
            </w:r>
            <w:r>
              <w:t xml:space="preserve"> </w:t>
            </w:r>
            <w:r w:rsidRPr="00B63B30">
              <w:t> </w:t>
            </w:r>
            <w:r>
              <w:t xml:space="preserve"> </w:t>
            </w:r>
            <w:r w:rsidRPr="00B63B30">
              <w:t>  No</w:t>
            </w:r>
          </w:p>
        </w:tc>
        <w:tc>
          <w:tcPr>
            <w:tcW w:w="236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2135BB" w14:textId="77777777" w:rsidR="000C73C7" w:rsidRDefault="000C73C7" w:rsidP="003E017C">
            <w:pPr>
              <w:spacing w:after="0"/>
              <w:rPr>
                <w:rFonts w:eastAsia="Times New Roman"/>
              </w:rPr>
            </w:pPr>
            <w:r>
              <w:rPr>
                <w:rFonts w:eastAsia="Times New Roman"/>
              </w:rPr>
              <w:t>231 (14.8%)</w:t>
            </w:r>
          </w:p>
          <w:p w14:paraId="5E172484" w14:textId="77777777" w:rsidR="000C73C7" w:rsidRPr="00B63B30" w:rsidRDefault="000C73C7" w:rsidP="003E017C">
            <w:pPr>
              <w:spacing w:after="0"/>
              <w:rPr>
                <w:rFonts w:eastAsia="Times New Roman"/>
              </w:rPr>
            </w:pPr>
            <w:r>
              <w:rPr>
                <w:rFonts w:eastAsia="Times New Roman"/>
              </w:rPr>
              <w:t xml:space="preserve">1,243 (79.7%) </w:t>
            </w:r>
          </w:p>
        </w:tc>
        <w:tc>
          <w:tcPr>
            <w:tcW w:w="25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E0D723" w14:textId="77777777" w:rsidR="000C73C7" w:rsidRDefault="000C73C7" w:rsidP="003E017C">
            <w:pPr>
              <w:spacing w:after="0"/>
              <w:rPr>
                <w:rFonts w:eastAsia="Times New Roman"/>
              </w:rPr>
            </w:pPr>
            <w:r>
              <w:rPr>
                <w:rFonts w:eastAsia="Times New Roman"/>
              </w:rPr>
              <w:t>23 (1.47%)</w:t>
            </w:r>
          </w:p>
          <w:p w14:paraId="24AA24DF" w14:textId="77777777" w:rsidR="000C73C7" w:rsidRPr="00B63B30" w:rsidRDefault="000C73C7" w:rsidP="003E017C">
            <w:pPr>
              <w:spacing w:after="0"/>
              <w:rPr>
                <w:rFonts w:eastAsia="Times New Roman"/>
              </w:rPr>
            </w:pPr>
            <w:r>
              <w:rPr>
                <w:rFonts w:eastAsia="Times New Roman"/>
              </w:rPr>
              <w:t>63 (4.04%)</w:t>
            </w:r>
          </w:p>
        </w:tc>
      </w:tr>
    </w:tbl>
    <w:tbl>
      <w:tblPr>
        <w:tblStyle w:val="ReportTable"/>
        <w:tblpPr w:leftFromText="187" w:rightFromText="187" w:vertAnchor="page" w:horzAnchor="page" w:tblpX="1342" w:tblpY="3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7"/>
        <w:gridCol w:w="2520"/>
        <w:gridCol w:w="2160"/>
        <w:gridCol w:w="1815"/>
      </w:tblGrid>
      <w:tr w:rsidR="00C83846" w14:paraId="5E27AFEE" w14:textId="77777777" w:rsidTr="004B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7" w:type="dxa"/>
            <w:tcBorders>
              <w:top w:val="single" w:sz="4" w:space="0" w:color="auto"/>
              <w:left w:val="single" w:sz="4" w:space="0" w:color="auto"/>
              <w:right w:val="single" w:sz="4" w:space="0" w:color="auto"/>
            </w:tcBorders>
          </w:tcPr>
          <w:p w14:paraId="368C5A0A" w14:textId="77777777" w:rsidR="000C73C7" w:rsidRPr="00151EAF" w:rsidRDefault="000C73C7" w:rsidP="00793918">
            <w:r w:rsidRPr="00151EAF">
              <w:lastRenderedPageBreak/>
              <w:t>Covariate</w:t>
            </w:r>
          </w:p>
        </w:tc>
        <w:tc>
          <w:tcPr>
            <w:tcW w:w="2520" w:type="dxa"/>
            <w:tcBorders>
              <w:top w:val="single" w:sz="4" w:space="0" w:color="auto"/>
              <w:left w:val="single" w:sz="4" w:space="0" w:color="auto"/>
              <w:right w:val="single" w:sz="4" w:space="0" w:color="auto"/>
            </w:tcBorders>
          </w:tcPr>
          <w:p w14:paraId="4166F4E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Estimate</w:t>
            </w:r>
          </w:p>
        </w:tc>
        <w:tc>
          <w:tcPr>
            <w:tcW w:w="2160" w:type="dxa"/>
            <w:tcBorders>
              <w:top w:val="single" w:sz="4" w:space="0" w:color="auto"/>
              <w:left w:val="single" w:sz="4" w:space="0" w:color="auto"/>
              <w:right w:val="single" w:sz="4" w:space="0" w:color="auto"/>
            </w:tcBorders>
          </w:tcPr>
          <w:p w14:paraId="25CEB98F"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pPr>
            <w:r w:rsidRPr="00151EAF">
              <w:t>P-Value</w:t>
            </w:r>
          </w:p>
        </w:tc>
        <w:tc>
          <w:tcPr>
            <w:tcW w:w="1815" w:type="dxa"/>
            <w:tcBorders>
              <w:top w:val="single" w:sz="4" w:space="0" w:color="auto"/>
              <w:left w:val="single" w:sz="4" w:space="0" w:color="auto"/>
              <w:right w:val="single" w:sz="4" w:space="0" w:color="auto"/>
            </w:tcBorders>
          </w:tcPr>
          <w:p w14:paraId="06B162CB" w14:textId="77777777" w:rsidR="000C73C7" w:rsidRPr="00151EAF" w:rsidRDefault="000C73C7" w:rsidP="00793918">
            <w:pPr>
              <w:cnfStyle w:val="100000000000" w:firstRow="1" w:lastRow="0" w:firstColumn="0" w:lastColumn="0" w:oddVBand="0" w:evenVBand="0" w:oddHBand="0" w:evenHBand="0" w:firstRowFirstColumn="0" w:firstRowLastColumn="0" w:lastRowFirstColumn="0" w:lastRowLastColumn="0"/>
              <w:rPr>
                <w:vertAlign w:val="superscript"/>
              </w:rPr>
            </w:pPr>
            <w:r w:rsidRPr="00151EAF">
              <w:t>R</w:t>
            </w:r>
            <w:r w:rsidRPr="00151EAF">
              <w:rPr>
                <w:vertAlign w:val="superscript"/>
              </w:rPr>
              <w:t>2</w:t>
            </w:r>
          </w:p>
        </w:tc>
      </w:tr>
      <w:tr w:rsidR="00C83846" w14:paraId="005DE27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Borders>
              <w:top w:val="single" w:sz="24" w:space="0" w:color="000000" w:themeColor="text1"/>
            </w:tcBorders>
          </w:tcPr>
          <w:p w14:paraId="3395216B" w14:textId="77777777" w:rsidR="000C73C7" w:rsidRPr="00C83846" w:rsidRDefault="000C73C7" w:rsidP="00793918">
            <w:r w:rsidRPr="00C83846">
              <w:t>Age</w:t>
            </w:r>
          </w:p>
        </w:tc>
        <w:tc>
          <w:tcPr>
            <w:tcW w:w="2520" w:type="dxa"/>
            <w:tcBorders>
              <w:top w:val="single" w:sz="24" w:space="0" w:color="000000" w:themeColor="text1"/>
            </w:tcBorders>
          </w:tcPr>
          <w:p w14:paraId="7B2FC52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0.0552 (± 0.2456)</w:t>
            </w:r>
          </w:p>
        </w:tc>
        <w:tc>
          <w:tcPr>
            <w:tcW w:w="2160" w:type="dxa"/>
            <w:tcBorders>
              <w:top w:val="single" w:sz="24" w:space="0" w:color="000000" w:themeColor="text1"/>
            </w:tcBorders>
          </w:tcPr>
          <w:p w14:paraId="72AC8891"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0.822</w:t>
            </w:r>
          </w:p>
        </w:tc>
        <w:tc>
          <w:tcPr>
            <w:tcW w:w="1815" w:type="dxa"/>
          </w:tcPr>
          <w:p w14:paraId="6000237A"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0.0376</w:t>
            </w:r>
          </w:p>
        </w:tc>
      </w:tr>
      <w:tr w:rsidR="00C83846" w14:paraId="68EDEF5E"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2CC53B88" w14:textId="77777777" w:rsidR="000C73C7" w:rsidRPr="00C83846" w:rsidRDefault="000C73C7" w:rsidP="00793918">
            <w:r w:rsidRPr="00C83846">
              <w:t>Race</w:t>
            </w:r>
          </w:p>
        </w:tc>
        <w:tc>
          <w:tcPr>
            <w:tcW w:w="2520" w:type="dxa"/>
          </w:tcPr>
          <w:p w14:paraId="25899D8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-0.4271 (± 0.2379)</w:t>
            </w:r>
          </w:p>
        </w:tc>
        <w:tc>
          <w:tcPr>
            <w:tcW w:w="2160" w:type="dxa"/>
          </w:tcPr>
          <w:p w14:paraId="2B6C68EF"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0.0727</w:t>
            </w:r>
          </w:p>
        </w:tc>
        <w:tc>
          <w:tcPr>
            <w:tcW w:w="1815" w:type="dxa"/>
          </w:tcPr>
          <w:p w14:paraId="7902511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0.0022</w:t>
            </w:r>
          </w:p>
        </w:tc>
      </w:tr>
      <w:tr w:rsidR="00C83846" w14:paraId="2D7DC464"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B04C77D" w14:textId="77777777" w:rsidR="000C73C7" w:rsidRPr="00C83846" w:rsidRDefault="000C73C7" w:rsidP="00793918">
            <w:r w:rsidRPr="00C83846">
              <w:t>Smoking</w:t>
            </w:r>
          </w:p>
        </w:tc>
        <w:tc>
          <w:tcPr>
            <w:tcW w:w="2520" w:type="dxa"/>
          </w:tcPr>
          <w:p w14:paraId="5165ADD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-0.2876 (± 0.3041)</w:t>
            </w:r>
          </w:p>
        </w:tc>
        <w:tc>
          <w:tcPr>
            <w:tcW w:w="2160" w:type="dxa"/>
          </w:tcPr>
          <w:p w14:paraId="44CA3F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0.3443</w:t>
            </w:r>
          </w:p>
        </w:tc>
        <w:tc>
          <w:tcPr>
            <w:tcW w:w="1815" w:type="dxa"/>
          </w:tcPr>
          <w:p w14:paraId="1E047EB6"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0.0046</w:t>
            </w:r>
          </w:p>
        </w:tc>
      </w:tr>
      <w:tr w:rsidR="00C83846" w14:paraId="3E5AAEBC"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4CE3F39D" w14:textId="77777777" w:rsidR="000C73C7" w:rsidRPr="00C83846" w:rsidRDefault="000C73C7" w:rsidP="00793918">
            <w:r w:rsidRPr="00C83846">
              <w:t>BMI</w:t>
            </w:r>
          </w:p>
        </w:tc>
        <w:tc>
          <w:tcPr>
            <w:tcW w:w="2520" w:type="dxa"/>
          </w:tcPr>
          <w:p w14:paraId="6005AC38"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-0.4185 (± 0.2372)</w:t>
            </w:r>
          </w:p>
        </w:tc>
        <w:tc>
          <w:tcPr>
            <w:tcW w:w="2160" w:type="dxa"/>
          </w:tcPr>
          <w:p w14:paraId="54ACC68C"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0.0776</w:t>
            </w:r>
          </w:p>
        </w:tc>
        <w:tc>
          <w:tcPr>
            <w:tcW w:w="1815" w:type="dxa"/>
          </w:tcPr>
          <w:p w14:paraId="0349B96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0.0027</w:t>
            </w:r>
          </w:p>
        </w:tc>
      </w:tr>
      <w:tr w:rsidR="00C83846" w14:paraId="0DAE96D3"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7EE47FA" w14:textId="304049E5" w:rsidR="000C73C7" w:rsidRPr="00C83846" w:rsidRDefault="000C73C7" w:rsidP="00793918">
            <w:r w:rsidRPr="00C83846">
              <w:t>History of Pregnancy</w:t>
            </w:r>
          </w:p>
        </w:tc>
        <w:tc>
          <w:tcPr>
            <w:tcW w:w="2520" w:type="dxa"/>
          </w:tcPr>
          <w:p w14:paraId="4B4C1EF5"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-0.3959 (± 0.2363)</w:t>
            </w:r>
          </w:p>
        </w:tc>
        <w:tc>
          <w:tcPr>
            <w:tcW w:w="2160" w:type="dxa"/>
          </w:tcPr>
          <w:p w14:paraId="424C6E6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0.0938</w:t>
            </w:r>
          </w:p>
        </w:tc>
        <w:tc>
          <w:tcPr>
            <w:tcW w:w="1815" w:type="dxa"/>
          </w:tcPr>
          <w:p w14:paraId="09333CC2"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0.0036</w:t>
            </w:r>
          </w:p>
        </w:tc>
      </w:tr>
      <w:tr w:rsidR="00C83846" w14:paraId="21841499"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7DDCE6E7" w14:textId="77777777" w:rsidR="000C73C7" w:rsidRPr="00C83846" w:rsidRDefault="000C73C7" w:rsidP="00793918">
            <w:r w:rsidRPr="00C83846">
              <w:t>Menopausal Status</w:t>
            </w:r>
          </w:p>
        </w:tc>
        <w:tc>
          <w:tcPr>
            <w:tcW w:w="2520" w:type="dxa"/>
          </w:tcPr>
          <w:p w14:paraId="1E932C5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-0.0986 (± 0.2403)</w:t>
            </w:r>
          </w:p>
        </w:tc>
        <w:tc>
          <w:tcPr>
            <w:tcW w:w="2160" w:type="dxa"/>
          </w:tcPr>
          <w:p w14:paraId="0F1912B3"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0.6814</w:t>
            </w:r>
          </w:p>
        </w:tc>
        <w:tc>
          <w:tcPr>
            <w:tcW w:w="1815" w:type="dxa"/>
          </w:tcPr>
          <w:p w14:paraId="4FEF11A0"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0.0322</w:t>
            </w:r>
          </w:p>
        </w:tc>
      </w:tr>
      <w:tr w:rsidR="00C83846" w14:paraId="2BE3CC9D" w14:textId="77777777" w:rsidTr="004B6F27">
        <w:tc>
          <w:tcPr>
            <w:cnfStyle w:val="001000000000" w:firstRow="0" w:lastRow="0" w:firstColumn="1" w:lastColumn="0" w:oddVBand="0" w:evenVBand="0" w:oddHBand="0" w:evenHBand="0" w:firstRowFirstColumn="0" w:firstRowLastColumn="0" w:lastRowFirstColumn="0" w:lastRowLastColumn="0"/>
            <w:tcW w:w="3057" w:type="dxa"/>
          </w:tcPr>
          <w:p w14:paraId="3B405348" w14:textId="5D2D6220" w:rsidR="00C83846" w:rsidRPr="00C83846" w:rsidRDefault="00C83846" w:rsidP="00793918">
            <w:r w:rsidRPr="00C83846">
              <w:t>Birth Control Pill Usage</w:t>
            </w:r>
          </w:p>
        </w:tc>
        <w:tc>
          <w:tcPr>
            <w:tcW w:w="2520" w:type="dxa"/>
          </w:tcPr>
          <w:p w14:paraId="2DC7B5F1" w14:textId="56AB4DC8"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rsidRPr="00C83846">
              <w:t>-0.4109 (± 0.2359)</w:t>
            </w:r>
          </w:p>
        </w:tc>
        <w:tc>
          <w:tcPr>
            <w:tcW w:w="2160" w:type="dxa"/>
          </w:tcPr>
          <w:p w14:paraId="619BBD09" w14:textId="04D3D39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0.0815</w:t>
            </w:r>
          </w:p>
        </w:tc>
        <w:tc>
          <w:tcPr>
            <w:tcW w:w="1815" w:type="dxa"/>
          </w:tcPr>
          <w:p w14:paraId="2EAFDDFC" w14:textId="4D690AD7" w:rsidR="00C83846" w:rsidRPr="00C83846" w:rsidRDefault="00C83846" w:rsidP="00793918">
            <w:pPr>
              <w:cnfStyle w:val="000000000000" w:firstRow="0" w:lastRow="0" w:firstColumn="0" w:lastColumn="0" w:oddVBand="0" w:evenVBand="0" w:oddHBand="0" w:evenHBand="0" w:firstRowFirstColumn="0" w:firstRowLastColumn="0" w:lastRowFirstColumn="0" w:lastRowLastColumn="0"/>
            </w:pPr>
            <w:r>
              <w:t>0.0028</w:t>
            </w:r>
          </w:p>
        </w:tc>
      </w:tr>
      <w:tr w:rsidR="00C83846" w14:paraId="7F44251D" w14:textId="77777777" w:rsidTr="004B6F27">
        <w:trPr>
          <w:trHeight w:val="34"/>
        </w:trPr>
        <w:tc>
          <w:tcPr>
            <w:cnfStyle w:val="001000000000" w:firstRow="0" w:lastRow="0" w:firstColumn="1" w:lastColumn="0" w:oddVBand="0" w:evenVBand="0" w:oddHBand="0" w:evenHBand="0" w:firstRowFirstColumn="0" w:firstRowLastColumn="0" w:lastRowFirstColumn="0" w:lastRowLastColumn="0"/>
            <w:tcW w:w="3057" w:type="dxa"/>
          </w:tcPr>
          <w:p w14:paraId="0181F123" w14:textId="77777777" w:rsidR="000C73C7" w:rsidRPr="00C83846" w:rsidRDefault="000C73C7" w:rsidP="00793918">
            <w:r w:rsidRPr="00C83846">
              <w:t>Female Hormone Usage</w:t>
            </w:r>
          </w:p>
        </w:tc>
        <w:tc>
          <w:tcPr>
            <w:tcW w:w="2520" w:type="dxa"/>
          </w:tcPr>
          <w:p w14:paraId="710C70F4"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-0.3623 (± 0.2388)</w:t>
            </w:r>
          </w:p>
        </w:tc>
        <w:tc>
          <w:tcPr>
            <w:tcW w:w="2160" w:type="dxa"/>
          </w:tcPr>
          <w:p w14:paraId="0556250D"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0.1291</w:t>
            </w:r>
          </w:p>
        </w:tc>
        <w:tc>
          <w:tcPr>
            <w:tcW w:w="1815" w:type="dxa"/>
          </w:tcPr>
          <w:p w14:paraId="54D80BA9" w14:textId="77777777" w:rsidR="000C73C7" w:rsidRPr="00C83846" w:rsidRDefault="000C73C7" w:rsidP="00793918">
            <w:pPr>
              <w:cnfStyle w:val="000000000000" w:firstRow="0" w:lastRow="0" w:firstColumn="0" w:lastColumn="0" w:oddVBand="0" w:evenVBand="0" w:oddHBand="0" w:evenHBand="0" w:firstRowFirstColumn="0" w:firstRowLastColumn="0" w:lastRowFirstColumn="0" w:lastRowLastColumn="0"/>
            </w:pPr>
            <w:r w:rsidRPr="00C83846">
              <w:t>0.0042</w:t>
            </w:r>
          </w:p>
        </w:tc>
      </w:tr>
    </w:tbl>
    <w:p w14:paraId="7450B7C0" w14:textId="77777777" w:rsidR="000C73C7" w:rsidRDefault="000C73C7" w:rsidP="00793918"/>
    <w:p w14:paraId="57A64872" w14:textId="36CF8AEE" w:rsidR="000C73C7" w:rsidRDefault="000C73C7" w:rsidP="00793918">
      <w:pPr>
        <w:rPr>
          <w:highlight w:val="yellow"/>
        </w:rPr>
      </w:pPr>
      <w:r w:rsidRPr="00E21C45">
        <w:t xml:space="preserve">Table </w:t>
      </w:r>
      <w:r>
        <w:t>1</w:t>
      </w:r>
      <w:r w:rsidRPr="00E21C45">
        <w:t xml:space="preserve">. </w:t>
      </w:r>
      <w:r>
        <w:t>Summary of Demographics (N=1,560)</w:t>
      </w:r>
      <w:r w:rsidR="00D11850">
        <w:t>.</w:t>
      </w:r>
    </w:p>
    <w:p w14:paraId="77FC51E9" w14:textId="77777777" w:rsidR="00383F81" w:rsidRDefault="00383F81" w:rsidP="00793918"/>
    <w:p w14:paraId="48494B9F" w14:textId="67B18BA7" w:rsidR="000C73C7" w:rsidRPr="00C83846" w:rsidRDefault="000C73C7" w:rsidP="00793918">
      <w:pPr>
        <w:rPr>
          <w:rFonts w:asciiTheme="minorHAnsi" w:hAnsiTheme="minorHAnsi" w:cstheme="minorBidi"/>
          <w:highlight w:val="yellow"/>
        </w:rPr>
      </w:pPr>
      <w:r w:rsidRPr="00E21C45">
        <w:t xml:space="preserve">Table </w:t>
      </w:r>
      <w:r>
        <w:t>2</w:t>
      </w:r>
      <w:r w:rsidRPr="00E21C45">
        <w:t xml:space="preserve">. </w:t>
      </w:r>
      <w:r>
        <w:t>Risk factors contributing to the relation between</w:t>
      </w:r>
      <w:r w:rsidRPr="00E21C45">
        <w:t xml:space="preserve"> alcohol consumption and breast cancer.</w:t>
      </w:r>
      <w:r w:rsidRPr="00E21C45">
        <w:rPr>
          <w:color w:val="000000"/>
        </w:rPr>
        <w:t xml:space="preserve"> </w:t>
      </w:r>
    </w:p>
    <w:p w14:paraId="772DA999" w14:textId="77777777" w:rsidR="000C73C7" w:rsidRDefault="000C73C7" w:rsidP="00793918"/>
    <w:p w14:paraId="2DD0502A" w14:textId="77777777" w:rsidR="000C73C7" w:rsidRDefault="000C73C7" w:rsidP="00793918"/>
    <w:tbl>
      <w:tblPr>
        <w:tblW w:w="9532" w:type="dxa"/>
        <w:tblCellMar>
          <w:top w:w="15" w:type="dxa"/>
          <w:left w:w="15" w:type="dxa"/>
          <w:bottom w:w="15" w:type="dxa"/>
          <w:right w:w="15" w:type="dxa"/>
        </w:tblCellMar>
        <w:tblLook w:val="04A0" w:firstRow="1" w:lastRow="0" w:firstColumn="1" w:lastColumn="0" w:noHBand="0" w:noVBand="1"/>
      </w:tblPr>
      <w:tblGrid>
        <w:gridCol w:w="3552"/>
        <w:gridCol w:w="1572"/>
        <w:gridCol w:w="1653"/>
        <w:gridCol w:w="1457"/>
        <w:gridCol w:w="1298"/>
      </w:tblGrid>
      <w:tr w:rsidR="000C73C7" w:rsidRPr="00B63B30" w14:paraId="7BAC76B7"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AD8F04" w14:textId="77777777" w:rsidR="000C73C7" w:rsidRPr="00B63B30" w:rsidRDefault="000C73C7" w:rsidP="003E017C">
            <w:pPr>
              <w:spacing w:after="0"/>
              <w:rPr>
                <w:rFonts w:eastAsia="Times New Roman"/>
              </w:rPr>
            </w:pP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48354" w14:textId="77777777" w:rsidR="000C73C7" w:rsidRPr="00B63B30" w:rsidRDefault="000C73C7" w:rsidP="003E017C">
            <w:pPr>
              <w:spacing w:after="0"/>
            </w:pPr>
            <w:r>
              <w:t>Odds Ratio</w:t>
            </w:r>
          </w:p>
        </w:tc>
        <w:tc>
          <w:tcPr>
            <w:tcW w:w="16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EFAEB" w14:textId="77777777" w:rsidR="000C73C7" w:rsidRPr="00B63B30" w:rsidRDefault="000C73C7" w:rsidP="003E017C">
            <w:pPr>
              <w:spacing w:after="0"/>
            </w:pPr>
            <w:r>
              <w:t>95% Confidence Interval</w:t>
            </w:r>
          </w:p>
        </w:tc>
        <w:tc>
          <w:tcPr>
            <w:tcW w:w="1457" w:type="dxa"/>
            <w:tcBorders>
              <w:top w:val="single" w:sz="4" w:space="0" w:color="000000"/>
              <w:left w:val="single" w:sz="4" w:space="0" w:color="000000"/>
              <w:bottom w:val="single" w:sz="4" w:space="0" w:color="000000"/>
              <w:right w:val="single" w:sz="4" w:space="0" w:color="000000"/>
            </w:tcBorders>
          </w:tcPr>
          <w:p w14:paraId="112CD534" w14:textId="77777777" w:rsidR="000C73C7" w:rsidRDefault="000C73C7" w:rsidP="003E017C">
            <w:pPr>
              <w:spacing w:after="0"/>
            </w:pPr>
            <w:r>
              <w:t>P-Value</w:t>
            </w:r>
          </w:p>
        </w:tc>
        <w:tc>
          <w:tcPr>
            <w:tcW w:w="1298" w:type="dxa"/>
            <w:tcBorders>
              <w:top w:val="single" w:sz="4" w:space="0" w:color="000000"/>
              <w:left w:val="single" w:sz="4" w:space="0" w:color="000000"/>
              <w:bottom w:val="single" w:sz="4" w:space="0" w:color="000000"/>
              <w:right w:val="single" w:sz="4" w:space="0" w:color="000000"/>
            </w:tcBorders>
          </w:tcPr>
          <w:p w14:paraId="7FFBD878" w14:textId="77777777" w:rsidR="000C73C7" w:rsidRPr="008A1577" w:rsidRDefault="000C73C7" w:rsidP="003E017C">
            <w:pPr>
              <w:spacing w:after="0"/>
              <w:rPr>
                <w:vertAlign w:val="superscript"/>
              </w:rPr>
            </w:pPr>
            <w:r>
              <w:t>R</w:t>
            </w:r>
            <w:r>
              <w:rPr>
                <w:vertAlign w:val="superscript"/>
              </w:rPr>
              <w:t>2</w:t>
            </w:r>
          </w:p>
        </w:tc>
      </w:tr>
      <w:tr w:rsidR="000C73C7" w:rsidRPr="00B63B30" w14:paraId="4ADF8E4E" w14:textId="77777777" w:rsidTr="00F256F3">
        <w:trPr>
          <w:trHeight w:val="378"/>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225345E4" w14:textId="7D8E4EC2" w:rsidR="000C73C7" w:rsidRPr="00B63B30" w:rsidRDefault="00C83846" w:rsidP="003E017C">
            <w:pPr>
              <w:spacing w:after="0"/>
            </w:pPr>
            <w:r>
              <w:t>Moderate</w:t>
            </w:r>
            <w:r w:rsidR="000C73C7">
              <w:t xml:space="preserve">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FACF598"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956CA25"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7195C614"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9DCE8E6" w14:textId="77777777" w:rsidR="000C73C7" w:rsidRPr="00B63B30" w:rsidRDefault="000C73C7" w:rsidP="003E017C">
            <w:pPr>
              <w:spacing w:after="0"/>
              <w:rPr>
                <w:rFonts w:eastAsia="Times New Roman"/>
              </w:rPr>
            </w:pPr>
          </w:p>
        </w:tc>
      </w:tr>
      <w:tr w:rsidR="000C73C7" w:rsidRPr="00B63B30" w14:paraId="613266AC" w14:textId="77777777" w:rsidTr="00F256F3">
        <w:trPr>
          <w:trHeight w:val="713"/>
        </w:trPr>
        <w:tc>
          <w:tcPr>
            <w:tcW w:w="3552"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7D631C80" w14:textId="77777777" w:rsidR="000C73C7" w:rsidRPr="00B63B30" w:rsidRDefault="000C73C7" w:rsidP="003E017C">
            <w:pPr>
              <w:spacing w:after="0"/>
            </w:pPr>
            <w:r>
              <w:t xml:space="preserve">                   Crude</w:t>
            </w:r>
          </w:p>
          <w:p w14:paraId="5E49565B" w14:textId="77777777" w:rsidR="000C73C7" w:rsidRDefault="000C73C7" w:rsidP="003E017C">
            <w:pPr>
              <w:spacing w:after="0"/>
            </w:pPr>
            <w:r>
              <w:t xml:space="preserve">                   Adjusted</w:t>
            </w:r>
          </w:p>
          <w:p w14:paraId="3E82C4A4" w14:textId="77777777" w:rsidR="000C73C7" w:rsidRPr="008A1577" w:rsidRDefault="000C73C7" w:rsidP="003E017C">
            <w:pPr>
              <w:spacing w:after="0"/>
            </w:pPr>
            <w:r w:rsidRPr="008A1577">
              <w:lastRenderedPageBreak/>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E8A6A" w14:textId="77777777" w:rsidR="000C73C7" w:rsidRPr="00B63B30" w:rsidRDefault="000C73C7" w:rsidP="003E017C">
            <w:pPr>
              <w:spacing w:after="0"/>
            </w:pPr>
            <w:r>
              <w:lastRenderedPageBreak/>
              <w:t>0.784</w:t>
            </w:r>
          </w:p>
          <w:p w14:paraId="5DD0DF3F" w14:textId="77777777" w:rsidR="000C73C7" w:rsidRPr="00B63B30" w:rsidRDefault="000C73C7" w:rsidP="003E017C">
            <w:pPr>
              <w:spacing w:after="0"/>
            </w:pPr>
            <w:r>
              <w:t>1.388</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31114C74" w14:textId="77777777" w:rsidR="000C73C7" w:rsidRPr="00B63B30" w:rsidRDefault="000C73C7" w:rsidP="003E017C">
            <w:pPr>
              <w:spacing w:after="0"/>
            </w:pPr>
            <w:r>
              <w:t>0.433-1.418</w:t>
            </w:r>
          </w:p>
          <w:p w14:paraId="7FAECC70" w14:textId="77777777" w:rsidR="000C73C7" w:rsidRPr="00B63B30" w:rsidRDefault="000C73C7" w:rsidP="003E017C">
            <w:pPr>
              <w:spacing w:after="0"/>
            </w:pPr>
            <w:r>
              <w:t>0.564-3.419</w:t>
            </w:r>
          </w:p>
        </w:tc>
        <w:tc>
          <w:tcPr>
            <w:tcW w:w="1457" w:type="dxa"/>
            <w:tcBorders>
              <w:top w:val="single" w:sz="4" w:space="0" w:color="000000"/>
              <w:left w:val="single" w:sz="4" w:space="0" w:color="000000"/>
              <w:bottom w:val="single" w:sz="4" w:space="0" w:color="auto"/>
              <w:right w:val="single" w:sz="4" w:space="0" w:color="000000"/>
            </w:tcBorders>
          </w:tcPr>
          <w:p w14:paraId="6FE5DDC5" w14:textId="77777777" w:rsidR="000C73C7" w:rsidRDefault="000C73C7" w:rsidP="003E017C">
            <w:pPr>
              <w:spacing w:after="0"/>
            </w:pPr>
            <w:r>
              <w:t>0.3709</w:t>
            </w:r>
          </w:p>
          <w:p w14:paraId="6079BCC9" w14:textId="77777777" w:rsidR="000C73C7" w:rsidRPr="00B63B30" w:rsidRDefault="000C73C7" w:rsidP="003E017C">
            <w:pPr>
              <w:spacing w:after="0"/>
            </w:pPr>
            <w:r>
              <w:t>0.2769</w:t>
            </w:r>
          </w:p>
        </w:tc>
        <w:tc>
          <w:tcPr>
            <w:tcW w:w="1298" w:type="dxa"/>
            <w:tcBorders>
              <w:top w:val="single" w:sz="4" w:space="0" w:color="000000"/>
              <w:left w:val="single" w:sz="4" w:space="0" w:color="000000"/>
              <w:bottom w:val="single" w:sz="4" w:space="0" w:color="auto"/>
              <w:right w:val="single" w:sz="4" w:space="0" w:color="000000"/>
            </w:tcBorders>
          </w:tcPr>
          <w:p w14:paraId="394C4C5A" w14:textId="77777777" w:rsidR="000C73C7" w:rsidRDefault="000C73C7" w:rsidP="003E017C">
            <w:pPr>
              <w:spacing w:after="0"/>
            </w:pPr>
            <w:r>
              <w:t>0.0028</w:t>
            </w:r>
          </w:p>
          <w:p w14:paraId="3F19F0A9" w14:textId="77777777" w:rsidR="000C73C7" w:rsidRDefault="000C73C7" w:rsidP="003E017C">
            <w:pPr>
              <w:spacing w:after="0"/>
            </w:pPr>
            <w:r>
              <w:t>0.0421</w:t>
            </w:r>
          </w:p>
        </w:tc>
      </w:tr>
      <w:tr w:rsidR="000C73C7" w:rsidRPr="00B63B30" w14:paraId="69E17690" w14:textId="77777777" w:rsidTr="00F256F3">
        <w:trPr>
          <w:trHeight w:val="316"/>
        </w:trPr>
        <w:tc>
          <w:tcPr>
            <w:tcW w:w="355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6599C82C" w14:textId="77777777" w:rsidR="000C73C7" w:rsidRPr="00B63B30" w:rsidRDefault="000C73C7" w:rsidP="003E017C">
            <w:pPr>
              <w:spacing w:after="0"/>
            </w:pPr>
            <w:r>
              <w:lastRenderedPageBreak/>
              <w:t>Heavy Alcohol Consumption</w:t>
            </w:r>
          </w:p>
        </w:tc>
        <w:tc>
          <w:tcPr>
            <w:tcW w:w="157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7A12B35" w14:textId="77777777" w:rsidR="000C73C7" w:rsidRPr="00B63B30" w:rsidRDefault="000C73C7" w:rsidP="003E017C">
            <w:pPr>
              <w:spacing w:after="0"/>
              <w:rPr>
                <w:rFonts w:eastAsia="Times New Roman"/>
              </w:rPr>
            </w:pPr>
          </w:p>
        </w:tc>
        <w:tc>
          <w:tcPr>
            <w:tcW w:w="1653"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hideMark/>
          </w:tcPr>
          <w:p w14:paraId="5D036752" w14:textId="77777777" w:rsidR="000C73C7" w:rsidRPr="00B63B30" w:rsidRDefault="000C73C7" w:rsidP="003E017C">
            <w:pPr>
              <w:spacing w:after="0"/>
              <w:rPr>
                <w:rFonts w:eastAsia="Times New Roman"/>
              </w:rPr>
            </w:pPr>
          </w:p>
        </w:tc>
        <w:tc>
          <w:tcPr>
            <w:tcW w:w="1457" w:type="dxa"/>
            <w:tcBorders>
              <w:top w:val="single" w:sz="4" w:space="0" w:color="000000"/>
              <w:left w:val="single" w:sz="4" w:space="0" w:color="000000"/>
              <w:bottom w:val="single" w:sz="4" w:space="0" w:color="000000"/>
              <w:right w:val="single" w:sz="4" w:space="0" w:color="000000"/>
            </w:tcBorders>
            <w:shd w:val="clear" w:color="auto" w:fill="F2F2F2"/>
          </w:tcPr>
          <w:p w14:paraId="669F912C" w14:textId="77777777" w:rsidR="000C73C7" w:rsidRPr="00B63B30" w:rsidRDefault="000C73C7" w:rsidP="003E017C">
            <w:pPr>
              <w:spacing w:after="0"/>
              <w:rPr>
                <w:rFonts w:eastAsia="Times New Roman"/>
              </w:rPr>
            </w:pPr>
          </w:p>
        </w:tc>
        <w:tc>
          <w:tcPr>
            <w:tcW w:w="1298" w:type="dxa"/>
            <w:tcBorders>
              <w:top w:val="single" w:sz="4" w:space="0" w:color="000000"/>
              <w:left w:val="single" w:sz="4" w:space="0" w:color="000000"/>
              <w:bottom w:val="single" w:sz="4" w:space="0" w:color="000000"/>
              <w:right w:val="single" w:sz="4" w:space="0" w:color="000000"/>
            </w:tcBorders>
            <w:shd w:val="clear" w:color="auto" w:fill="F2F2F2"/>
          </w:tcPr>
          <w:p w14:paraId="129143C4" w14:textId="77777777" w:rsidR="000C73C7" w:rsidRPr="00B63B30" w:rsidRDefault="000C73C7" w:rsidP="003E017C">
            <w:pPr>
              <w:spacing w:after="0"/>
              <w:rPr>
                <w:rFonts w:eastAsia="Times New Roman"/>
              </w:rPr>
            </w:pPr>
          </w:p>
        </w:tc>
      </w:tr>
      <w:tr w:rsidR="000C73C7" w:rsidRPr="00B63B30" w14:paraId="003C1D1E" w14:textId="77777777" w:rsidTr="00F256F3">
        <w:trPr>
          <w:trHeight w:val="486"/>
        </w:trPr>
        <w:tc>
          <w:tcPr>
            <w:tcW w:w="355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098E73A4" w14:textId="77777777" w:rsidR="000C73C7" w:rsidRPr="00B63B30" w:rsidRDefault="000C73C7" w:rsidP="003E017C">
            <w:pPr>
              <w:spacing w:after="0"/>
            </w:pPr>
            <w:r>
              <w:t xml:space="preserve">                   Crude</w:t>
            </w:r>
          </w:p>
          <w:p w14:paraId="38F721B0" w14:textId="77777777" w:rsidR="000C73C7" w:rsidRDefault="000C73C7" w:rsidP="003E017C">
            <w:pPr>
              <w:spacing w:after="0"/>
            </w:pPr>
            <w:r>
              <w:t xml:space="preserve">                   Adjusted</w:t>
            </w:r>
          </w:p>
          <w:p w14:paraId="7BD41EDF" w14:textId="77777777" w:rsidR="000C73C7" w:rsidRPr="00B63B30" w:rsidRDefault="000C73C7" w:rsidP="003E017C">
            <w:pPr>
              <w:spacing w:after="0"/>
              <w:rPr>
                <w:b/>
              </w:rPr>
            </w:pPr>
            <w:r w:rsidRPr="008A1577">
              <w:t>*models adjusted for smoking, BMI, history of pregnancy, menopausal status, birth control usage, female hormone usage, and estrogen/progestin combination pill usage.</w:t>
            </w:r>
          </w:p>
        </w:tc>
        <w:tc>
          <w:tcPr>
            <w:tcW w:w="1572"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13B14B39" w14:textId="77777777" w:rsidR="000C73C7" w:rsidRDefault="000C73C7" w:rsidP="003E017C">
            <w:pPr>
              <w:spacing w:after="0"/>
              <w:rPr>
                <w:rFonts w:eastAsia="Times New Roman"/>
              </w:rPr>
            </w:pPr>
            <w:r>
              <w:rPr>
                <w:rFonts w:eastAsia="Times New Roman"/>
              </w:rPr>
              <w:t>0.283</w:t>
            </w:r>
          </w:p>
          <w:p w14:paraId="139F8714" w14:textId="77777777" w:rsidR="000C73C7" w:rsidRPr="00B63B30" w:rsidRDefault="000C73C7" w:rsidP="003E017C">
            <w:pPr>
              <w:spacing w:after="0"/>
              <w:rPr>
                <w:rFonts w:eastAsia="Times New Roman"/>
              </w:rPr>
            </w:pPr>
            <w:r>
              <w:rPr>
                <w:rFonts w:eastAsia="Times New Roman"/>
              </w:rPr>
              <w:t>0.640</w:t>
            </w:r>
          </w:p>
        </w:tc>
        <w:tc>
          <w:tcPr>
            <w:tcW w:w="1653"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hideMark/>
          </w:tcPr>
          <w:p w14:paraId="6A0DB4AC" w14:textId="77777777" w:rsidR="000C73C7" w:rsidRDefault="000C73C7" w:rsidP="003E017C">
            <w:pPr>
              <w:spacing w:after="0"/>
              <w:rPr>
                <w:rFonts w:eastAsia="Times New Roman"/>
              </w:rPr>
            </w:pPr>
            <w:r>
              <w:rPr>
                <w:rFonts w:eastAsia="Times New Roman"/>
              </w:rPr>
              <w:t>0.066-1.202</w:t>
            </w:r>
          </w:p>
          <w:p w14:paraId="2AD92358" w14:textId="77777777" w:rsidR="000C73C7" w:rsidRPr="00B63B30" w:rsidRDefault="000C73C7" w:rsidP="003E017C">
            <w:pPr>
              <w:spacing w:after="0"/>
              <w:rPr>
                <w:rFonts w:eastAsia="Times New Roman"/>
              </w:rPr>
            </w:pPr>
            <w:r>
              <w:rPr>
                <w:rFonts w:eastAsia="Times New Roman"/>
              </w:rPr>
              <w:t>0.133-3.070</w:t>
            </w:r>
          </w:p>
        </w:tc>
        <w:tc>
          <w:tcPr>
            <w:tcW w:w="1457" w:type="dxa"/>
            <w:tcBorders>
              <w:top w:val="single" w:sz="4" w:space="0" w:color="000000"/>
              <w:left w:val="single" w:sz="4" w:space="0" w:color="000000"/>
              <w:bottom w:val="single" w:sz="4" w:space="0" w:color="auto"/>
              <w:right w:val="single" w:sz="4" w:space="0" w:color="000000"/>
            </w:tcBorders>
          </w:tcPr>
          <w:p w14:paraId="672DC048" w14:textId="77777777" w:rsidR="000C73C7" w:rsidRDefault="000C73C7" w:rsidP="003E017C">
            <w:pPr>
              <w:spacing w:after="0"/>
              <w:rPr>
                <w:rFonts w:eastAsia="Times New Roman"/>
              </w:rPr>
            </w:pPr>
            <w:r>
              <w:rPr>
                <w:rFonts w:eastAsia="Times New Roman"/>
              </w:rPr>
              <w:t>0.1163</w:t>
            </w:r>
          </w:p>
          <w:p w14:paraId="613677C6" w14:textId="77777777" w:rsidR="000C73C7" w:rsidRDefault="000C73C7" w:rsidP="003E017C">
            <w:pPr>
              <w:spacing w:after="0"/>
              <w:rPr>
                <w:rFonts w:eastAsia="Times New Roman"/>
              </w:rPr>
            </w:pPr>
            <w:r>
              <w:rPr>
                <w:rFonts w:eastAsia="Times New Roman"/>
              </w:rPr>
              <w:t>0.4221</w:t>
            </w:r>
          </w:p>
        </w:tc>
        <w:tc>
          <w:tcPr>
            <w:tcW w:w="1298" w:type="dxa"/>
            <w:tcBorders>
              <w:top w:val="single" w:sz="4" w:space="0" w:color="000000"/>
              <w:left w:val="single" w:sz="4" w:space="0" w:color="000000"/>
              <w:bottom w:val="single" w:sz="4" w:space="0" w:color="auto"/>
              <w:right w:val="single" w:sz="4" w:space="0" w:color="000000"/>
            </w:tcBorders>
          </w:tcPr>
          <w:p w14:paraId="019DDD2C" w14:textId="77777777" w:rsidR="000C73C7" w:rsidRDefault="000C73C7" w:rsidP="003E017C">
            <w:pPr>
              <w:spacing w:after="0"/>
              <w:rPr>
                <w:rFonts w:eastAsia="Times New Roman"/>
              </w:rPr>
            </w:pPr>
            <w:r>
              <w:rPr>
                <w:rFonts w:eastAsia="Times New Roman"/>
              </w:rPr>
              <w:t>0.0028</w:t>
            </w:r>
          </w:p>
          <w:p w14:paraId="203A863A" w14:textId="77777777" w:rsidR="000C73C7" w:rsidRDefault="000C73C7" w:rsidP="003E017C">
            <w:pPr>
              <w:spacing w:after="0"/>
              <w:rPr>
                <w:rFonts w:eastAsia="Times New Roman"/>
              </w:rPr>
            </w:pPr>
            <w:r>
              <w:rPr>
                <w:rFonts w:eastAsia="Times New Roman"/>
              </w:rPr>
              <w:t>0.0421</w:t>
            </w:r>
          </w:p>
        </w:tc>
      </w:tr>
    </w:tbl>
    <w:p w14:paraId="0782A127" w14:textId="77777777" w:rsidR="00E06820" w:rsidRDefault="00E06820" w:rsidP="00793918"/>
    <w:p w14:paraId="38DA7785" w14:textId="77777777" w:rsidR="000C73C7" w:rsidRDefault="000C73C7" w:rsidP="00793918">
      <w:r w:rsidRPr="00E55A52">
        <w:t xml:space="preserve">Table 3. Relation between alcohol consumption and odds of breast cancer. Low/no alcohol consumption was used as the reference group. </w:t>
      </w:r>
    </w:p>
    <w:p w14:paraId="1E2AC5EE" w14:textId="77777777" w:rsidR="004B6F27" w:rsidRDefault="004B6F27" w:rsidP="00793918"/>
    <w:p w14:paraId="69F7F1C8" w14:textId="77777777" w:rsidR="004B6F27" w:rsidRPr="00E55A52" w:rsidRDefault="004B6F27" w:rsidP="00793918"/>
    <w:p w14:paraId="1FF40D43" w14:textId="77777777" w:rsidR="000C73C7" w:rsidRPr="00326376" w:rsidRDefault="000C73C7" w:rsidP="00793918"/>
    <w:p w14:paraId="25DF56F3" w14:textId="1F71F246" w:rsidR="00383F81" w:rsidRPr="00326376" w:rsidRDefault="00AA68E4" w:rsidP="00793918">
      <w:pPr>
        <w:pStyle w:val="Heading2"/>
        <w:rPr>
          <w:rFonts w:eastAsia="Times New Roman"/>
        </w:rPr>
      </w:pPr>
      <w:r w:rsidRPr="00326376">
        <w:rPr>
          <w:rFonts w:eastAsia="Times New Roman"/>
        </w:rPr>
        <w:t>Syntax</w:t>
      </w:r>
    </w:p>
    <w:p w14:paraId="64471D2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17366B90"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epigroup4 (</w:t>
      </w:r>
      <w:r w:rsidRPr="00326376">
        <w:rPr>
          <w:color w:val="0000FF"/>
          <w:shd w:val="clear" w:color="auto" w:fill="FFFFFF"/>
        </w:rPr>
        <w:t>where</w:t>
      </w:r>
      <w:r w:rsidRPr="00326376">
        <w:rPr>
          <w:shd w:val="clear" w:color="auto" w:fill="FFFFFF"/>
        </w:rPr>
        <w:t>=(RIAGENDR=</w:t>
      </w:r>
      <w:r w:rsidRPr="00326376">
        <w:rPr>
          <w:b/>
          <w:bCs/>
          <w:color w:val="008080"/>
          <w:shd w:val="clear" w:color="auto" w:fill="FFFFFF"/>
        </w:rPr>
        <w:t>2</w:t>
      </w:r>
      <w:r w:rsidRPr="00326376">
        <w:rPr>
          <w:shd w:val="clear" w:color="auto" w:fill="FFFFFF"/>
        </w:rPr>
        <w:t>));</w:t>
      </w:r>
    </w:p>
    <w:p w14:paraId="1DC9399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BB36498" w14:textId="77777777" w:rsidR="00AA68E4" w:rsidRPr="00326376" w:rsidRDefault="00AA68E4" w:rsidP="003E017C">
      <w:pPr>
        <w:spacing w:after="0"/>
        <w:rPr>
          <w:shd w:val="clear" w:color="auto" w:fill="FFFFFF"/>
        </w:rPr>
      </w:pPr>
    </w:p>
    <w:p w14:paraId="3C26F608"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3DB9707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w:t>
      </w:r>
    </w:p>
    <w:p w14:paraId="0E1B693C"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 </w:t>
      </w:r>
      <w:r w:rsidRPr="00326376">
        <w:rPr>
          <w:b/>
          <w:bCs/>
          <w:color w:val="008080"/>
          <w:shd w:val="clear" w:color="auto" w:fill="FFFFFF"/>
        </w:rPr>
        <w:t>1</w:t>
      </w:r>
      <w:r w:rsidRPr="00326376">
        <w:rPr>
          <w:shd w:val="clear" w:color="auto" w:fill="FFFFFF"/>
        </w:rPr>
        <w:t xml:space="preserve"> and MCQ230a = </w:t>
      </w:r>
      <w:r w:rsidRPr="00326376">
        <w:rPr>
          <w:b/>
          <w:bCs/>
          <w:color w:val="008080"/>
          <w:shd w:val="clear" w:color="auto" w:fill="FFFFFF"/>
        </w:rPr>
        <w:t>14</w:t>
      </w:r>
      <w:r w:rsidRPr="00326376">
        <w:rPr>
          <w:shd w:val="clear" w:color="auto" w:fill="FFFFFF"/>
        </w:rPr>
        <w:t xml:space="preserve"> or MCQ230b = </w:t>
      </w:r>
      <w:r w:rsidRPr="00326376">
        <w:rPr>
          <w:b/>
          <w:bCs/>
          <w:color w:val="008080"/>
          <w:shd w:val="clear" w:color="auto" w:fill="FFFFFF"/>
        </w:rPr>
        <w:t>14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w:t>
      </w:r>
      <w:r w:rsidRPr="00326376">
        <w:rPr>
          <w:b/>
          <w:bCs/>
          <w:color w:val="008080"/>
          <w:shd w:val="clear" w:color="auto" w:fill="FFFFFF"/>
        </w:rPr>
        <w:t>1</w:t>
      </w:r>
      <w:r w:rsidRPr="00326376">
        <w:rPr>
          <w:shd w:val="clear" w:color="auto" w:fill="FFFFFF"/>
        </w:rPr>
        <w:t>;</w:t>
      </w:r>
    </w:p>
    <w:p w14:paraId="4CA0CF87" w14:textId="77777777" w:rsidR="00AA68E4" w:rsidRPr="00326376" w:rsidRDefault="00AA68E4" w:rsidP="003E017C">
      <w:pPr>
        <w:spacing w:after="0"/>
        <w:rPr>
          <w:shd w:val="clear" w:color="auto" w:fill="FFFFFF"/>
        </w:rPr>
      </w:pPr>
      <w:r w:rsidRPr="00326376">
        <w:rPr>
          <w:color w:val="0000FF"/>
          <w:shd w:val="clear" w:color="auto" w:fill="FFFFFF"/>
        </w:rPr>
        <w:lastRenderedPageBreak/>
        <w:t>else</w:t>
      </w:r>
      <w:r w:rsidRPr="00326376">
        <w:rPr>
          <w:shd w:val="clear" w:color="auto" w:fill="FFFFFF"/>
        </w:rPr>
        <w:t xml:space="preserve"> breastcancer=</w:t>
      </w:r>
      <w:r w:rsidRPr="00326376">
        <w:rPr>
          <w:b/>
          <w:bCs/>
          <w:color w:val="008080"/>
          <w:shd w:val="clear" w:color="auto" w:fill="FFFFFF"/>
        </w:rPr>
        <w:t>0</w:t>
      </w:r>
      <w:r w:rsidRPr="00326376">
        <w:rPr>
          <w:shd w:val="clear" w:color="auto" w:fill="FFFFFF"/>
        </w:rPr>
        <w:t>;</w:t>
      </w:r>
    </w:p>
    <w:p w14:paraId="504658BD" w14:textId="77777777" w:rsidR="00AA68E4" w:rsidRPr="00326376" w:rsidRDefault="00AA68E4" w:rsidP="003E017C">
      <w:pPr>
        <w:spacing w:after="0"/>
        <w:rPr>
          <w:shd w:val="clear" w:color="auto" w:fill="FFFFFF"/>
        </w:rPr>
      </w:pPr>
    </w:p>
    <w:p w14:paraId="35C73DA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MCQ220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MCQ230a = </w:t>
      </w:r>
      <w:r w:rsidRPr="00326376">
        <w:rPr>
          <w:b/>
          <w:bCs/>
          <w:color w:val="008080"/>
          <w:shd w:val="clear" w:color="auto" w:fill="FFFFFF"/>
        </w:rPr>
        <w:t>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breastcancer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795E8B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0DB0A4" w14:textId="77777777" w:rsidR="00AA68E4" w:rsidRPr="00326376" w:rsidRDefault="00AA68E4" w:rsidP="003E017C">
      <w:pPr>
        <w:spacing w:after="0"/>
        <w:rPr>
          <w:shd w:val="clear" w:color="auto" w:fill="FFFFFF"/>
        </w:rPr>
      </w:pPr>
    </w:p>
    <w:p w14:paraId="613E363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2AB3472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3ABE901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BA9CCA5" w14:textId="77777777" w:rsidR="00AA68E4" w:rsidRPr="00326376" w:rsidRDefault="00AA68E4" w:rsidP="003E017C">
      <w:pPr>
        <w:spacing w:after="0"/>
        <w:rPr>
          <w:shd w:val="clear" w:color="auto" w:fill="FFFFFF"/>
        </w:rPr>
      </w:pPr>
    </w:p>
    <w:p w14:paraId="7C1CA211"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epigroup5;</w:t>
      </w:r>
    </w:p>
    <w:p w14:paraId="718254FE"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p>
    <w:p w14:paraId="300386FD"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 </w:t>
      </w:r>
      <w:proofErr w:type="gramStart"/>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alcohol = </w:t>
      </w:r>
      <w:r w:rsidRPr="00326376">
        <w:rPr>
          <w:b/>
          <w:bCs/>
          <w:color w:val="008080"/>
          <w:shd w:val="clear" w:color="auto" w:fill="FFFFFF"/>
        </w:rPr>
        <w:t>0</w:t>
      </w:r>
      <w:r w:rsidRPr="00326376">
        <w:rPr>
          <w:shd w:val="clear" w:color="auto" w:fill="FFFFFF"/>
        </w:rPr>
        <w:t>;</w:t>
      </w:r>
    </w:p>
    <w:p w14:paraId="125E7559"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w:t>
      </w:r>
      <w:r w:rsidRPr="00326376">
        <w:rPr>
          <w:shd w:val="clear" w:color="auto" w:fill="FFFFFF"/>
        </w:rPr>
        <w:t xml:space="preserve"> &lt; ALQ130 &lt;=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1</w:t>
      </w:r>
      <w:r w:rsidRPr="00326376">
        <w:rPr>
          <w:shd w:val="clear" w:color="auto" w:fill="FFFFFF"/>
        </w:rPr>
        <w:t>;</w:t>
      </w:r>
    </w:p>
    <w:p w14:paraId="4CC89E3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w:t>
      </w:r>
      <w:r w:rsidRPr="00326376">
        <w:rPr>
          <w:shd w:val="clear" w:color="auto" w:fill="FFFFFF"/>
        </w:rPr>
        <w:t xml:space="preserve"> &lt; ALQ130 &lt;= </w:t>
      </w:r>
      <w:r w:rsidRPr="00326376">
        <w:rPr>
          <w:b/>
          <w:bCs/>
          <w:color w:val="008080"/>
          <w:shd w:val="clear" w:color="auto" w:fill="FFFFFF"/>
        </w:rPr>
        <w:t>15</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 </w:t>
      </w:r>
      <w:r w:rsidRPr="00326376">
        <w:rPr>
          <w:b/>
          <w:bCs/>
          <w:color w:val="008080"/>
          <w:shd w:val="clear" w:color="auto" w:fill="FFFFFF"/>
        </w:rPr>
        <w:t>2</w:t>
      </w:r>
      <w:r w:rsidRPr="00326376">
        <w:rPr>
          <w:shd w:val="clear" w:color="auto" w:fill="FFFFFF"/>
        </w:rPr>
        <w:t>;</w:t>
      </w:r>
    </w:p>
    <w:p w14:paraId="476A7760" w14:textId="77777777" w:rsidR="00AA68E4" w:rsidRPr="00326376" w:rsidRDefault="00AA68E4" w:rsidP="003E017C">
      <w:pPr>
        <w:spacing w:after="0"/>
        <w:rPr>
          <w:shd w:val="clear" w:color="auto" w:fill="FFFFFF"/>
        </w:rPr>
      </w:pPr>
    </w:p>
    <w:p w14:paraId="5A727E15"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ALQ130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or ALQ130 = </w:t>
      </w:r>
      <w:r w:rsidRPr="00326376">
        <w:rPr>
          <w:b/>
          <w:bCs/>
          <w:color w:val="008080"/>
          <w:shd w:val="clear" w:color="auto" w:fill="FFFFFF"/>
        </w:rPr>
        <w:t>999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alcohol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755BCE2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00CF43" w14:textId="77777777" w:rsidR="00AA68E4" w:rsidRPr="00326376" w:rsidRDefault="00AA68E4" w:rsidP="003E017C">
      <w:pPr>
        <w:spacing w:after="0"/>
        <w:rPr>
          <w:shd w:val="clear" w:color="auto" w:fill="FFFFFF"/>
        </w:rPr>
      </w:pPr>
    </w:p>
    <w:p w14:paraId="601C2B8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33BFEE3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w:t>
      </w:r>
    </w:p>
    <w:p w14:paraId="6522384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D4D6A6" w14:textId="77777777" w:rsidR="00AA68E4" w:rsidRPr="00326376" w:rsidRDefault="00AA68E4" w:rsidP="003E017C">
      <w:pPr>
        <w:spacing w:after="0"/>
        <w:rPr>
          <w:shd w:val="clear" w:color="auto" w:fill="FFFFFF"/>
        </w:rPr>
      </w:pPr>
    </w:p>
    <w:p w14:paraId="3C3B919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544E493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5A5BB59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B536B28" w14:textId="77777777" w:rsidR="00AA68E4" w:rsidRPr="00326376" w:rsidRDefault="00AA68E4" w:rsidP="003E017C">
      <w:pPr>
        <w:spacing w:after="0"/>
        <w:rPr>
          <w:shd w:val="clear" w:color="auto" w:fill="FFFFFF"/>
        </w:rPr>
      </w:pPr>
    </w:p>
    <w:p w14:paraId="1A42A19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93D0ED2"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w:t>
      </w:r>
    </w:p>
    <w:p w14:paraId="066E4B4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504ADD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31E6BE0" w14:textId="77777777" w:rsidR="00AA68E4" w:rsidRPr="00326376" w:rsidRDefault="00AA68E4" w:rsidP="003E017C">
      <w:pPr>
        <w:spacing w:after="0"/>
        <w:rPr>
          <w:shd w:val="clear" w:color="auto" w:fill="FFFFFF"/>
        </w:rPr>
      </w:pPr>
    </w:p>
    <w:p w14:paraId="211D6E2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epigroup5;</w:t>
      </w:r>
    </w:p>
    <w:p w14:paraId="0118B394" w14:textId="77777777" w:rsidR="00AA68E4" w:rsidRPr="00326376" w:rsidRDefault="00AA68E4" w:rsidP="003E017C">
      <w:pPr>
        <w:spacing w:after="0"/>
        <w:rPr>
          <w:shd w:val="clear" w:color="auto" w:fill="FFFFFF"/>
        </w:rPr>
      </w:pPr>
      <w:r w:rsidRPr="00326376">
        <w:rPr>
          <w:color w:val="0000FF"/>
          <w:shd w:val="clear" w:color="auto" w:fill="FFFFFF"/>
        </w:rPr>
        <w:t>where</w:t>
      </w:r>
      <w:r w:rsidRPr="00326376">
        <w:rPr>
          <w:shd w:val="clear" w:color="auto" w:fill="FFFFFF"/>
        </w:rPr>
        <w:t xml:space="preserve"> 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w:t>
      </w:r>
    </w:p>
    <w:p w14:paraId="2BADF89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 / OR;</w:t>
      </w:r>
    </w:p>
    <w:p w14:paraId="4C260801" w14:textId="77777777" w:rsidR="00AA68E4" w:rsidRPr="00326376" w:rsidRDefault="00AA68E4" w:rsidP="003E017C">
      <w:pPr>
        <w:spacing w:after="0"/>
        <w:rPr>
          <w:color w:val="000000"/>
          <w:shd w:val="clear" w:color="auto" w:fill="FFFFFF"/>
        </w:rPr>
      </w:pPr>
      <w:r w:rsidRPr="00326376">
        <w:rPr>
          <w:shd w:val="clear" w:color="auto" w:fill="FFFFFF"/>
        </w:rPr>
        <w:lastRenderedPageBreak/>
        <w:t>run</w:t>
      </w:r>
      <w:r w:rsidRPr="00326376">
        <w:rPr>
          <w:color w:val="000000"/>
          <w:shd w:val="clear" w:color="auto" w:fill="FFFFFF"/>
        </w:rPr>
        <w:t>;</w:t>
      </w:r>
    </w:p>
    <w:p w14:paraId="6A0DE338" w14:textId="77777777" w:rsidR="00AA68E4" w:rsidRPr="00326376" w:rsidRDefault="00AA68E4" w:rsidP="003E017C">
      <w:pPr>
        <w:spacing w:after="0"/>
        <w:rPr>
          <w:shd w:val="clear" w:color="auto" w:fill="FFFFFF"/>
        </w:rPr>
      </w:pPr>
    </w:p>
    <w:p w14:paraId="31D2BD3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7CB12FE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epigroup5 (</w:t>
      </w:r>
      <w:r w:rsidRPr="00326376">
        <w:rPr>
          <w:color w:val="0000FF"/>
          <w:shd w:val="clear" w:color="auto" w:fill="FFFFFF"/>
        </w:rPr>
        <w:t>where</w:t>
      </w:r>
      <w:proofErr w:type="gramStart"/>
      <w:r w:rsidRPr="00326376">
        <w:rPr>
          <w:shd w:val="clear" w:color="auto" w:fill="FFFFFF"/>
        </w:rPr>
        <w:t>=(</w:t>
      </w:r>
      <w:proofErr w:type="gramEnd"/>
      <w:r w:rsidRPr="00326376">
        <w:rPr>
          <w:shd w:val="clear" w:color="auto" w:fill="FFFFFF"/>
        </w:rPr>
        <w:t>alcohol=</w:t>
      </w:r>
      <w:r w:rsidRPr="00326376">
        <w:rPr>
          <w:b/>
          <w:bCs/>
          <w:color w:val="008080"/>
          <w:shd w:val="clear" w:color="auto" w:fill="FFFFFF"/>
        </w:rPr>
        <w:t>0</w:t>
      </w:r>
      <w:r w:rsidRPr="00326376">
        <w:rPr>
          <w:shd w:val="clear" w:color="auto" w:fill="FFFFFF"/>
        </w:rPr>
        <w:t xml:space="preserve"> or alcohol=</w:t>
      </w:r>
      <w:r w:rsidRPr="00326376">
        <w:rPr>
          <w:b/>
          <w:bCs/>
          <w:color w:val="008080"/>
          <w:shd w:val="clear" w:color="auto" w:fill="FFFFFF"/>
        </w:rPr>
        <w:t>1</w:t>
      </w:r>
      <w:r w:rsidRPr="00326376">
        <w:rPr>
          <w:shd w:val="clear" w:color="auto" w:fill="FFFFFF"/>
        </w:rPr>
        <w:t xml:space="preserve"> or alcohol=</w:t>
      </w:r>
      <w:r w:rsidRPr="00326376">
        <w:rPr>
          <w:b/>
          <w:bCs/>
          <w:color w:val="008080"/>
          <w:shd w:val="clear" w:color="auto" w:fill="FFFFFF"/>
        </w:rPr>
        <w:t>2</w:t>
      </w:r>
      <w:r w:rsidRPr="00326376">
        <w:rPr>
          <w:shd w:val="clear" w:color="auto" w:fill="FFFFFF"/>
        </w:rPr>
        <w:t xml:space="preserve"> and breastcancer=</w:t>
      </w:r>
      <w:r w:rsidRPr="00326376">
        <w:rPr>
          <w:b/>
          <w:bCs/>
          <w:color w:val="008080"/>
          <w:shd w:val="clear" w:color="auto" w:fill="FFFFFF"/>
        </w:rPr>
        <w:t>0</w:t>
      </w:r>
      <w:r w:rsidRPr="00326376">
        <w:rPr>
          <w:shd w:val="clear" w:color="auto" w:fill="FFFFFF"/>
        </w:rPr>
        <w:t xml:space="preserve"> or breastcancer=</w:t>
      </w:r>
      <w:r w:rsidRPr="00326376">
        <w:rPr>
          <w:b/>
          <w:bCs/>
          <w:color w:val="008080"/>
          <w:shd w:val="clear" w:color="auto" w:fill="FFFFFF"/>
        </w:rPr>
        <w:t>1</w:t>
      </w:r>
      <w:r w:rsidRPr="00326376">
        <w:rPr>
          <w:shd w:val="clear" w:color="auto" w:fill="FFFFFF"/>
        </w:rPr>
        <w:t>));</w:t>
      </w:r>
    </w:p>
    <w:p w14:paraId="3487C41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77A0337" w14:textId="77777777" w:rsidR="00AA68E4" w:rsidRPr="00326376" w:rsidRDefault="00AA68E4" w:rsidP="003E017C">
      <w:pPr>
        <w:spacing w:after="0"/>
        <w:rPr>
          <w:shd w:val="clear" w:color="auto" w:fill="FFFFFF"/>
        </w:rPr>
      </w:pPr>
    </w:p>
    <w:p w14:paraId="7EDA27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contents</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22C2C8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3B43A70" w14:textId="77777777" w:rsidR="00AA68E4" w:rsidRPr="00326376" w:rsidRDefault="00AA68E4" w:rsidP="003E017C">
      <w:pPr>
        <w:spacing w:after="0"/>
        <w:rPr>
          <w:shd w:val="clear" w:color="auto" w:fill="FFFFFF"/>
        </w:rPr>
      </w:pPr>
    </w:p>
    <w:p w14:paraId="7432B1E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univariate</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7DFD53D"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1047B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40D2302" w14:textId="77777777" w:rsidR="00AA68E4" w:rsidRPr="00326376" w:rsidRDefault="00AA68E4" w:rsidP="003E017C">
      <w:pPr>
        <w:spacing w:after="0"/>
        <w:rPr>
          <w:shd w:val="clear" w:color="auto" w:fill="FFFFFF"/>
        </w:rPr>
      </w:pPr>
    </w:p>
    <w:p w14:paraId="6704F9E3" w14:textId="77777777" w:rsidR="00AA68E4" w:rsidRPr="00326376" w:rsidRDefault="00AA68E4" w:rsidP="003E017C">
      <w:pPr>
        <w:spacing w:after="0"/>
        <w:rPr>
          <w:color w:val="000000"/>
          <w:shd w:val="clear" w:color="auto" w:fill="FFFFFF"/>
        </w:rPr>
      </w:pPr>
      <w:r w:rsidRPr="00326376">
        <w:rPr>
          <w:b/>
          <w:bCs/>
          <w:shd w:val="clear" w:color="auto" w:fill="FFFFFF"/>
        </w:rPr>
        <w:t>proc</w:t>
      </w:r>
      <w:r w:rsidRPr="00326376">
        <w:rPr>
          <w:color w:val="000000"/>
          <w:shd w:val="clear" w:color="auto" w:fill="FFFFFF"/>
        </w:rPr>
        <w:t xml:space="preserve"> </w:t>
      </w:r>
      <w:r w:rsidRPr="00326376">
        <w:rPr>
          <w:b/>
          <w:bCs/>
          <w:shd w:val="clear" w:color="auto" w:fill="FFFFFF"/>
        </w:rPr>
        <w:t>univariate</w:t>
      </w:r>
      <w:r w:rsidRPr="00326376">
        <w:rPr>
          <w:color w:val="000000"/>
          <w:shd w:val="clear" w:color="auto" w:fill="FFFFFF"/>
        </w:rPr>
        <w:t xml:space="preserve"> </w:t>
      </w:r>
      <w:r w:rsidRPr="00326376">
        <w:rPr>
          <w:color w:val="0000FF"/>
          <w:shd w:val="clear" w:color="auto" w:fill="FFFFFF"/>
        </w:rPr>
        <w:t>data</w:t>
      </w:r>
      <w:r w:rsidRPr="00326376">
        <w:rPr>
          <w:color w:val="000000"/>
          <w:shd w:val="clear" w:color="auto" w:fill="FFFFFF"/>
        </w:rPr>
        <w:t>=epigroup6;</w:t>
      </w:r>
    </w:p>
    <w:p w14:paraId="44F36476" w14:textId="77777777" w:rsidR="00AA68E4" w:rsidRPr="00326376" w:rsidRDefault="00AA68E4" w:rsidP="003E017C">
      <w:pPr>
        <w:spacing w:after="0"/>
        <w:rPr>
          <w:shd w:val="clear" w:color="auto" w:fill="FFFFFF"/>
        </w:rPr>
      </w:pPr>
      <w:proofErr w:type="spellStart"/>
      <w:r w:rsidRPr="00326376">
        <w:rPr>
          <w:color w:val="0000FF"/>
          <w:shd w:val="clear" w:color="auto" w:fill="FFFFFF"/>
        </w:rPr>
        <w:t>var</w:t>
      </w:r>
      <w:proofErr w:type="spellEnd"/>
      <w:r w:rsidRPr="00326376">
        <w:rPr>
          <w:shd w:val="clear" w:color="auto" w:fill="FFFFFF"/>
        </w:rPr>
        <w:t xml:space="preserve"> RIDAGEYR;</w:t>
      </w:r>
    </w:p>
    <w:p w14:paraId="4861EB64" w14:textId="77777777" w:rsidR="00AA68E4" w:rsidRPr="00326376" w:rsidRDefault="00AA68E4" w:rsidP="003E017C">
      <w:pPr>
        <w:spacing w:after="0"/>
        <w:rPr>
          <w:color w:val="000000"/>
          <w:shd w:val="clear" w:color="auto" w:fill="FFFFFF"/>
        </w:rPr>
      </w:pPr>
      <w:r w:rsidRPr="00326376">
        <w:rPr>
          <w:shd w:val="clear" w:color="auto" w:fill="FFFFFF"/>
        </w:rPr>
        <w:t>histogram</w:t>
      </w:r>
      <w:r w:rsidRPr="00326376">
        <w:rPr>
          <w:color w:val="000000"/>
          <w:shd w:val="clear" w:color="auto" w:fill="FFFFFF"/>
        </w:rPr>
        <w:t>;</w:t>
      </w:r>
    </w:p>
    <w:p w14:paraId="6F9044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C908A90" w14:textId="77777777" w:rsidR="00AA68E4" w:rsidRPr="00326376" w:rsidRDefault="00AA68E4" w:rsidP="003E017C">
      <w:pPr>
        <w:spacing w:after="0"/>
        <w:rPr>
          <w:shd w:val="clear" w:color="auto" w:fill="FFFFFF"/>
        </w:rPr>
      </w:pPr>
    </w:p>
    <w:p w14:paraId="20205AF4"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freq</w:t>
      </w:r>
      <w:r w:rsidRPr="00326376">
        <w:rPr>
          <w:color w:val="000000"/>
          <w:shd w:val="clear" w:color="auto" w:fill="FFFFFF"/>
        </w:rPr>
        <w:t>;</w:t>
      </w:r>
    </w:p>
    <w:p w14:paraId="144E15AA"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w:t>
      </w:r>
    </w:p>
    <w:p w14:paraId="12A1D82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5ED1465" w14:textId="77777777" w:rsidR="00AA68E4" w:rsidRPr="00326376" w:rsidRDefault="00AA68E4" w:rsidP="003E017C">
      <w:pPr>
        <w:spacing w:after="0"/>
        <w:rPr>
          <w:shd w:val="clear" w:color="auto" w:fill="FFFFFF"/>
        </w:rPr>
      </w:pPr>
    </w:p>
    <w:p w14:paraId="53345F8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B427D8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60D6DE6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35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agegroup = </w:t>
      </w:r>
      <w:r w:rsidRPr="00326376">
        <w:rPr>
          <w:b/>
          <w:bCs/>
          <w:color w:val="008080"/>
          <w:shd w:val="clear" w:color="auto" w:fill="FFFFFF"/>
        </w:rPr>
        <w:t>0</w:t>
      </w:r>
      <w:r w:rsidRPr="00326376">
        <w:rPr>
          <w:shd w:val="clear" w:color="auto" w:fill="FFFFFF"/>
        </w:rPr>
        <w:t>;</w:t>
      </w:r>
    </w:p>
    <w:p w14:paraId="2E1E723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35</w:t>
      </w:r>
      <w:r w:rsidRPr="00326376">
        <w:rPr>
          <w:shd w:val="clear" w:color="auto" w:fill="FFFFFF"/>
        </w:rPr>
        <w:t xml:space="preserve"> &lt; RIDAGEYR &lt;= </w:t>
      </w:r>
      <w:r w:rsidRPr="00326376">
        <w:rPr>
          <w:b/>
          <w:bCs/>
          <w:color w:val="008080"/>
          <w:shd w:val="clear" w:color="auto" w:fill="FFFFFF"/>
        </w:rPr>
        <w:t>54</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1</w:t>
      </w:r>
      <w:r w:rsidRPr="00326376">
        <w:rPr>
          <w:shd w:val="clear" w:color="auto" w:fill="FFFFFF"/>
        </w:rPr>
        <w:t>;</w:t>
      </w:r>
    </w:p>
    <w:p w14:paraId="6110007E"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55</w:t>
      </w:r>
      <w:r w:rsidRPr="00326376">
        <w:rPr>
          <w:shd w:val="clear" w:color="auto" w:fill="FFFFFF"/>
        </w:rPr>
        <w:t xml:space="preserve"> &lt; RIDAGEYR &lt;= </w:t>
      </w:r>
      <w:r w:rsidRPr="00326376">
        <w:rPr>
          <w:b/>
          <w:bCs/>
          <w:color w:val="008080"/>
          <w:shd w:val="clear" w:color="auto" w:fill="FFFFFF"/>
        </w:rPr>
        <w:t>80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agegroup = </w:t>
      </w:r>
      <w:r w:rsidRPr="00326376">
        <w:rPr>
          <w:b/>
          <w:bCs/>
          <w:color w:val="008080"/>
          <w:shd w:val="clear" w:color="auto" w:fill="FFFFFF"/>
        </w:rPr>
        <w:t>2</w:t>
      </w:r>
      <w:r w:rsidRPr="00326376">
        <w:rPr>
          <w:shd w:val="clear" w:color="auto" w:fill="FFFFFF"/>
        </w:rPr>
        <w:t>;</w:t>
      </w:r>
    </w:p>
    <w:p w14:paraId="3DEFC62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2929579" w14:textId="77777777" w:rsidR="00AA68E4" w:rsidRPr="00326376" w:rsidRDefault="00AA68E4" w:rsidP="003E017C">
      <w:pPr>
        <w:spacing w:after="0"/>
        <w:rPr>
          <w:shd w:val="clear" w:color="auto" w:fill="FFFFFF"/>
        </w:rPr>
      </w:pPr>
    </w:p>
    <w:p w14:paraId="3C7D16BA"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25DDBA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agegroup;</w:t>
      </w:r>
    </w:p>
    <w:p w14:paraId="463F43E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1CCB2A" w14:textId="77777777" w:rsidR="00AA68E4" w:rsidRPr="00326376" w:rsidRDefault="00AA68E4" w:rsidP="003E017C">
      <w:pPr>
        <w:spacing w:after="0"/>
        <w:rPr>
          <w:shd w:val="clear" w:color="auto" w:fill="FFFFFF"/>
        </w:rPr>
      </w:pPr>
    </w:p>
    <w:p w14:paraId="5FAAC05B" w14:textId="77777777" w:rsidR="00AA68E4" w:rsidRPr="00326376" w:rsidRDefault="00AA68E4" w:rsidP="003E017C">
      <w:pPr>
        <w:spacing w:after="0"/>
        <w:rPr>
          <w:color w:val="000000"/>
          <w:shd w:val="clear" w:color="auto" w:fill="FFFFFF"/>
        </w:rPr>
      </w:pPr>
      <w:r w:rsidRPr="00326376">
        <w:rPr>
          <w:shd w:val="clear" w:color="auto" w:fill="FFFFFF"/>
        </w:rPr>
        <w:lastRenderedPageBreak/>
        <w:t>*////////Crude analysis/////////;</w:t>
      </w:r>
    </w:p>
    <w:p w14:paraId="34A24271"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FDBCBA8"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3E20C75F"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w:t>
      </w:r>
      <w:r w:rsidRPr="00326376">
        <w:rPr>
          <w:color w:val="0000FF"/>
          <w:shd w:val="clear" w:color="auto" w:fill="FFFFFF"/>
        </w:rPr>
        <w:t>rsquare</w:t>
      </w:r>
      <w:r w:rsidRPr="00326376">
        <w:rPr>
          <w:shd w:val="clear" w:color="auto" w:fill="FFFFFF"/>
        </w:rPr>
        <w:t>;</w:t>
      </w:r>
    </w:p>
    <w:p w14:paraId="0A8D4B1A" w14:textId="64290C0B"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6986D1C6" w14:textId="77777777" w:rsidR="00AA68E4" w:rsidRPr="00326376" w:rsidRDefault="00AA68E4" w:rsidP="003E017C">
      <w:pPr>
        <w:spacing w:after="0"/>
        <w:rPr>
          <w:shd w:val="clear" w:color="auto" w:fill="FFFFFF"/>
        </w:rPr>
      </w:pPr>
    </w:p>
    <w:p w14:paraId="742A9502"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0A3662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agegroup/</w:t>
      </w:r>
      <w:r w:rsidRPr="00326376">
        <w:rPr>
          <w:color w:val="0000FF"/>
          <w:shd w:val="clear" w:color="auto" w:fill="FFFFFF"/>
        </w:rPr>
        <w:t>rsquare</w:t>
      </w:r>
      <w:r w:rsidRPr="00326376">
        <w:rPr>
          <w:shd w:val="clear" w:color="auto" w:fill="FFFFFF"/>
        </w:rPr>
        <w:t>;</w:t>
      </w:r>
    </w:p>
    <w:p w14:paraId="379222A9" w14:textId="7F9D4D2A" w:rsidR="00AA68E4" w:rsidRPr="00326376" w:rsidRDefault="00D11850" w:rsidP="003E017C">
      <w:pPr>
        <w:spacing w:after="0"/>
        <w:rPr>
          <w:color w:val="000000"/>
          <w:shd w:val="clear" w:color="auto" w:fill="FFFFFF"/>
        </w:rPr>
      </w:pPr>
      <w:r>
        <w:rPr>
          <w:shd w:val="clear" w:color="auto" w:fill="FFFFFF"/>
        </w:rPr>
        <w:t>r</w:t>
      </w:r>
      <w:r w:rsidR="00AA68E4" w:rsidRPr="00326376">
        <w:rPr>
          <w:shd w:val="clear" w:color="auto" w:fill="FFFFFF"/>
        </w:rPr>
        <w:t>un</w:t>
      </w:r>
      <w:r w:rsidR="00AA68E4" w:rsidRPr="00326376">
        <w:rPr>
          <w:color w:val="000000"/>
          <w:shd w:val="clear" w:color="auto" w:fill="FFFFFF"/>
        </w:rPr>
        <w:t>;</w:t>
      </w:r>
    </w:p>
    <w:p w14:paraId="7C486DFB" w14:textId="77777777" w:rsidR="00AA68E4" w:rsidRPr="00326376" w:rsidRDefault="00AA68E4" w:rsidP="003E017C">
      <w:pPr>
        <w:spacing w:after="0"/>
        <w:rPr>
          <w:shd w:val="clear" w:color="auto" w:fill="FFFFFF"/>
        </w:rPr>
      </w:pPr>
    </w:p>
    <w:p w14:paraId="01B0260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DB0A1E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C400B50"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1</w:t>
      </w:r>
      <w:r w:rsidRPr="00326376">
        <w:rPr>
          <w:shd w:val="clear" w:color="auto" w:fill="FFFFFF"/>
        </w:rPr>
        <w:t xml:space="preserve"> and </w:t>
      </w:r>
      <w:r w:rsidRPr="00326376">
        <w:rPr>
          <w:b/>
          <w:bCs/>
          <w:color w:val="008080"/>
          <w:shd w:val="clear" w:color="auto" w:fill="FFFFFF"/>
        </w:rPr>
        <w:t>2</w:t>
      </w:r>
      <w:r w:rsidRPr="00326376">
        <w:rPr>
          <w:shd w:val="clear" w:color="auto" w:fill="FFFFFF"/>
        </w:rPr>
        <w:t xml:space="preserve"> and </w:t>
      </w:r>
      <w:r w:rsidRPr="00326376">
        <w:rPr>
          <w:b/>
          <w:bCs/>
          <w:color w:val="008080"/>
          <w:shd w:val="clear" w:color="auto" w:fill="FFFFFF"/>
        </w:rPr>
        <w:t>4</w:t>
      </w:r>
      <w:r w:rsidRPr="00326376">
        <w:rPr>
          <w:shd w:val="clear" w:color="auto" w:fill="FFFFFF"/>
        </w:rPr>
        <w:t xml:space="preserve"> and </w:t>
      </w:r>
      <w:r w:rsidRPr="00326376">
        <w:rPr>
          <w:b/>
          <w:bCs/>
          <w:color w:val="008080"/>
          <w:shd w:val="clear" w:color="auto" w:fill="FFFFFF"/>
        </w:rPr>
        <w:t>6</w:t>
      </w:r>
      <w:r w:rsidRPr="00326376">
        <w:rPr>
          <w:shd w:val="clear" w:color="auto" w:fill="FFFFFF"/>
        </w:rPr>
        <w:t xml:space="preserve"> and </w:t>
      </w:r>
      <w:r w:rsidRPr="00326376">
        <w:rPr>
          <w:b/>
          <w:bCs/>
          <w:color w:val="008080"/>
          <w:shd w:val="clear" w:color="auto" w:fill="FFFFFF"/>
        </w:rPr>
        <w:t>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0</w:t>
      </w:r>
      <w:r w:rsidRPr="00326376">
        <w:rPr>
          <w:shd w:val="clear" w:color="auto" w:fill="FFFFFF"/>
        </w:rPr>
        <w:t>;</w:t>
      </w:r>
    </w:p>
    <w:p w14:paraId="1FFED83A"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RIDRETH3 = </w:t>
      </w:r>
      <w:r w:rsidRPr="00326376">
        <w:rPr>
          <w:b/>
          <w:bCs/>
          <w:color w:val="008080"/>
          <w:shd w:val="clear" w:color="auto" w:fill="FFFFFF"/>
        </w:rPr>
        <w:t>3</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race = </w:t>
      </w:r>
      <w:r w:rsidRPr="00326376">
        <w:rPr>
          <w:b/>
          <w:bCs/>
          <w:color w:val="008080"/>
          <w:shd w:val="clear" w:color="auto" w:fill="FFFFFF"/>
        </w:rPr>
        <w:t>1</w:t>
      </w:r>
      <w:r w:rsidRPr="00326376">
        <w:rPr>
          <w:shd w:val="clear" w:color="auto" w:fill="FFFFFF"/>
        </w:rPr>
        <w:t>;</w:t>
      </w:r>
    </w:p>
    <w:p w14:paraId="0EB9EC9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DB5DCDC" w14:textId="77777777" w:rsidR="00AA68E4" w:rsidRPr="00326376" w:rsidRDefault="00AA68E4" w:rsidP="003E017C">
      <w:pPr>
        <w:spacing w:after="0"/>
        <w:rPr>
          <w:shd w:val="clear" w:color="auto" w:fill="FFFFFF"/>
        </w:rPr>
      </w:pPr>
    </w:p>
    <w:p w14:paraId="14E6976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D4AF5B9"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w:t>
      </w:r>
    </w:p>
    <w:p w14:paraId="6FC1B9F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607E0AA" w14:textId="77777777" w:rsidR="00AA68E4" w:rsidRPr="00326376" w:rsidRDefault="00AA68E4" w:rsidP="003E017C">
      <w:pPr>
        <w:spacing w:after="0"/>
        <w:rPr>
          <w:shd w:val="clear" w:color="auto" w:fill="FFFFFF"/>
        </w:rPr>
      </w:pPr>
    </w:p>
    <w:p w14:paraId="2742D2EB"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9A2504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race/</w:t>
      </w:r>
      <w:r w:rsidRPr="00326376">
        <w:rPr>
          <w:color w:val="0000FF"/>
          <w:shd w:val="clear" w:color="auto" w:fill="FFFFFF"/>
        </w:rPr>
        <w:t>rsquare</w:t>
      </w:r>
      <w:r w:rsidRPr="00326376">
        <w:rPr>
          <w:shd w:val="clear" w:color="auto" w:fill="FFFFFF"/>
        </w:rPr>
        <w:t>;</w:t>
      </w:r>
    </w:p>
    <w:p w14:paraId="72EE4B2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AC6A43C" w14:textId="77777777" w:rsidR="00AA68E4" w:rsidRPr="00326376" w:rsidRDefault="00AA68E4" w:rsidP="003E017C">
      <w:pPr>
        <w:spacing w:after="0"/>
        <w:rPr>
          <w:shd w:val="clear" w:color="auto" w:fill="FFFFFF"/>
        </w:rPr>
      </w:pPr>
    </w:p>
    <w:p w14:paraId="7197762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A9B8BC8"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1C4E4FB3"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SMD030 = </w:t>
      </w:r>
      <w:r w:rsidRPr="00326376">
        <w:rPr>
          <w:b/>
          <w:bCs/>
          <w:color w:val="008080"/>
          <w:shd w:val="clear" w:color="auto" w:fill="FFFFFF"/>
        </w:rPr>
        <w:t>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 </w:t>
      </w:r>
      <w:r w:rsidRPr="00326376">
        <w:rPr>
          <w:b/>
          <w:bCs/>
          <w:color w:val="008080"/>
          <w:shd w:val="clear" w:color="auto" w:fill="FFFFFF"/>
        </w:rPr>
        <w:t>0</w:t>
      </w:r>
      <w:r w:rsidRPr="00326376">
        <w:rPr>
          <w:shd w:val="clear" w:color="auto" w:fill="FFFFFF"/>
        </w:rPr>
        <w:t>;</w:t>
      </w:r>
    </w:p>
    <w:p w14:paraId="035449EB"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SMD030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and </w:t>
      </w:r>
      <w:r w:rsidRPr="00326376">
        <w:rPr>
          <w:b/>
          <w:bCs/>
          <w:color w:val="008080"/>
          <w:shd w:val="clear" w:color="auto" w:fill="FFFFFF"/>
        </w:rPr>
        <w:t>999</w:t>
      </w:r>
      <w:r w:rsidRPr="00326376">
        <w:rPr>
          <w:shd w:val="clear" w:color="auto" w:fill="FFFFFF"/>
        </w:rPr>
        <w:t xml:space="preserve"> and </w:t>
      </w:r>
      <w:r w:rsidRPr="00326376">
        <w:rPr>
          <w:b/>
          <w:bCs/>
          <w:color w:val="008080"/>
          <w:shd w:val="clear" w:color="auto" w:fill="FFFFFF"/>
        </w:rPr>
        <w:t>777</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smoke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53A45F3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smoke = </w:t>
      </w:r>
      <w:r w:rsidRPr="00326376">
        <w:rPr>
          <w:b/>
          <w:bCs/>
          <w:color w:val="008080"/>
          <w:shd w:val="clear" w:color="auto" w:fill="FFFFFF"/>
        </w:rPr>
        <w:t>1</w:t>
      </w:r>
      <w:r w:rsidRPr="00326376">
        <w:rPr>
          <w:shd w:val="clear" w:color="auto" w:fill="FFFFFF"/>
        </w:rPr>
        <w:t>;</w:t>
      </w:r>
    </w:p>
    <w:p w14:paraId="63E5863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75AD687" w14:textId="77777777" w:rsidR="00AA68E4" w:rsidRPr="00326376" w:rsidRDefault="00AA68E4" w:rsidP="003E017C">
      <w:pPr>
        <w:spacing w:after="0"/>
        <w:rPr>
          <w:shd w:val="clear" w:color="auto" w:fill="FFFFFF"/>
        </w:rPr>
      </w:pPr>
    </w:p>
    <w:p w14:paraId="72E4DE1E"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12A267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w:t>
      </w:r>
    </w:p>
    <w:p w14:paraId="5911E5DD"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AC3231" w14:textId="77777777" w:rsidR="00AA68E4" w:rsidRPr="00326376" w:rsidRDefault="00AA68E4" w:rsidP="003E017C">
      <w:pPr>
        <w:spacing w:after="0"/>
        <w:rPr>
          <w:shd w:val="clear" w:color="auto" w:fill="FFFFFF"/>
        </w:rPr>
      </w:pPr>
    </w:p>
    <w:p w14:paraId="4F0E52A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738583C4"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w:t>
      </w:r>
      <w:r w:rsidRPr="00326376">
        <w:rPr>
          <w:color w:val="0000FF"/>
          <w:shd w:val="clear" w:color="auto" w:fill="FFFFFF"/>
        </w:rPr>
        <w:t>rsquare</w:t>
      </w:r>
      <w:r w:rsidRPr="00326376">
        <w:rPr>
          <w:shd w:val="clear" w:color="auto" w:fill="FFFFFF"/>
        </w:rPr>
        <w:t>;</w:t>
      </w:r>
    </w:p>
    <w:p w14:paraId="641CF1C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5738D8C" w14:textId="77777777" w:rsidR="00AA68E4" w:rsidRPr="00326376" w:rsidRDefault="00AA68E4" w:rsidP="003E017C">
      <w:pPr>
        <w:spacing w:after="0"/>
        <w:rPr>
          <w:shd w:val="clear" w:color="auto" w:fill="FFFFFF"/>
        </w:rPr>
      </w:pPr>
    </w:p>
    <w:p w14:paraId="7D0A072D"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4C248F4"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2C75790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BMXBMI &lt; </w:t>
      </w:r>
      <w:proofErr w:type="gramStart"/>
      <w:r w:rsidRPr="00326376">
        <w:rPr>
          <w:b/>
          <w:bCs/>
          <w:color w:val="008080"/>
          <w:shd w:val="clear" w:color="auto" w:fill="FFFFFF"/>
        </w:rPr>
        <w:t>18.5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BMI = </w:t>
      </w:r>
      <w:r w:rsidRPr="00326376">
        <w:rPr>
          <w:b/>
          <w:bCs/>
          <w:color w:val="008080"/>
          <w:shd w:val="clear" w:color="auto" w:fill="FFFFFF"/>
        </w:rPr>
        <w:t>0</w:t>
      </w:r>
      <w:r w:rsidRPr="00326376">
        <w:rPr>
          <w:shd w:val="clear" w:color="auto" w:fill="FFFFFF"/>
        </w:rPr>
        <w:t>;</w:t>
      </w:r>
    </w:p>
    <w:p w14:paraId="31AFF654"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18.5</w:t>
      </w:r>
      <w:r w:rsidRPr="00326376">
        <w:rPr>
          <w:shd w:val="clear" w:color="auto" w:fill="FFFFFF"/>
        </w:rPr>
        <w:t xml:space="preserve"> &lt;= BMXBMI &lt;= </w:t>
      </w:r>
      <w:r w:rsidRPr="00326376">
        <w:rPr>
          <w:b/>
          <w:bCs/>
          <w:color w:val="008080"/>
          <w:shd w:val="clear" w:color="auto" w:fill="FFFFFF"/>
        </w:rPr>
        <w:t>24.9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1</w:t>
      </w:r>
      <w:r w:rsidRPr="00326376">
        <w:rPr>
          <w:shd w:val="clear" w:color="auto" w:fill="FFFFFF"/>
        </w:rPr>
        <w:t>;</w:t>
      </w:r>
    </w:p>
    <w:p w14:paraId="4689BB9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w:t>
      </w:r>
      <w:r w:rsidRPr="00326376">
        <w:rPr>
          <w:b/>
          <w:bCs/>
          <w:color w:val="008080"/>
          <w:shd w:val="clear" w:color="auto" w:fill="FFFFFF"/>
        </w:rPr>
        <w:t>25</w:t>
      </w:r>
      <w:r w:rsidRPr="00326376">
        <w:rPr>
          <w:shd w:val="clear" w:color="auto" w:fill="FFFFFF"/>
        </w:rPr>
        <w:t xml:space="preserve"> &lt;= BMXBMI &lt;= </w:t>
      </w:r>
      <w:r w:rsidRPr="00326376">
        <w:rPr>
          <w:b/>
          <w:bCs/>
          <w:color w:val="008080"/>
          <w:shd w:val="clear" w:color="auto" w:fill="FFFFFF"/>
        </w:rPr>
        <w:t>29.9</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2</w:t>
      </w:r>
      <w:r w:rsidRPr="00326376">
        <w:rPr>
          <w:shd w:val="clear" w:color="auto" w:fill="FFFFFF"/>
        </w:rPr>
        <w:t>;</w:t>
      </w:r>
    </w:p>
    <w:p w14:paraId="2CEFAB10"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BMXBMI &gt;= </w:t>
      </w:r>
      <w:r w:rsidRPr="00326376">
        <w:rPr>
          <w:b/>
          <w:bCs/>
          <w:color w:val="008080"/>
          <w:shd w:val="clear" w:color="auto" w:fill="FFFFFF"/>
        </w:rPr>
        <w:t>30</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BMI = </w:t>
      </w:r>
      <w:r w:rsidRPr="00326376">
        <w:rPr>
          <w:b/>
          <w:bCs/>
          <w:color w:val="008080"/>
          <w:shd w:val="clear" w:color="auto" w:fill="FFFFFF"/>
        </w:rPr>
        <w:t>3</w:t>
      </w:r>
      <w:r w:rsidRPr="00326376">
        <w:rPr>
          <w:shd w:val="clear" w:color="auto" w:fill="FFFFFF"/>
        </w:rPr>
        <w:t>;</w:t>
      </w:r>
    </w:p>
    <w:p w14:paraId="018258A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09008B1" w14:textId="77777777" w:rsidR="00AA68E4" w:rsidRPr="00326376" w:rsidRDefault="00AA68E4" w:rsidP="003E017C">
      <w:pPr>
        <w:spacing w:after="0"/>
        <w:rPr>
          <w:shd w:val="clear" w:color="auto" w:fill="FFFFFF"/>
        </w:rPr>
      </w:pPr>
    </w:p>
    <w:p w14:paraId="30AA11B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7778825"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BMI;</w:t>
      </w:r>
    </w:p>
    <w:p w14:paraId="0FAE9DA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8E35704" w14:textId="77777777" w:rsidR="00AA68E4" w:rsidRPr="00326376" w:rsidRDefault="00AA68E4" w:rsidP="003E017C">
      <w:pPr>
        <w:spacing w:after="0"/>
        <w:rPr>
          <w:shd w:val="clear" w:color="auto" w:fill="FFFFFF"/>
        </w:rPr>
      </w:pPr>
    </w:p>
    <w:p w14:paraId="048E04E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5E651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w:t>
      </w:r>
      <w:r w:rsidRPr="00326376">
        <w:rPr>
          <w:color w:val="0000FF"/>
          <w:shd w:val="clear" w:color="auto" w:fill="FFFFFF"/>
        </w:rPr>
        <w:t>rsquare</w:t>
      </w:r>
      <w:r w:rsidRPr="00326376">
        <w:rPr>
          <w:shd w:val="clear" w:color="auto" w:fill="FFFFFF"/>
        </w:rPr>
        <w:t>;</w:t>
      </w:r>
    </w:p>
    <w:p w14:paraId="5B59CB8C"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EE294AD" w14:textId="77777777" w:rsidR="00AA68E4" w:rsidRPr="00326376" w:rsidRDefault="00AA68E4" w:rsidP="003E017C">
      <w:pPr>
        <w:spacing w:after="0"/>
        <w:rPr>
          <w:shd w:val="clear" w:color="auto" w:fill="FFFFFF"/>
        </w:rPr>
      </w:pPr>
    </w:p>
    <w:p w14:paraId="756E6A04"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7E60BF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 </w:t>
      </w:r>
    </w:p>
    <w:p w14:paraId="3F6708E2"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RIDAGEYR &lt; </w:t>
      </w:r>
      <w:proofErr w:type="gramStart"/>
      <w:r w:rsidRPr="00326376">
        <w:rPr>
          <w:b/>
          <w:bCs/>
          <w:color w:val="008080"/>
          <w:shd w:val="clear" w:color="auto" w:fill="FFFFFF"/>
        </w:rPr>
        <w:t>45</w:t>
      </w:r>
      <w:r w:rsidRPr="00326376">
        <w:rPr>
          <w:shd w:val="clear" w:color="auto" w:fill="FFFFFF"/>
        </w:rPr>
        <w:t xml:space="preserve">  </w:t>
      </w:r>
      <w:r w:rsidRPr="00326376">
        <w:rPr>
          <w:color w:val="0000FF"/>
          <w:shd w:val="clear" w:color="auto" w:fill="FFFFFF"/>
        </w:rPr>
        <w:t>then</w:t>
      </w:r>
      <w:proofErr w:type="gramEnd"/>
      <w:r w:rsidRPr="00326376">
        <w:rPr>
          <w:shd w:val="clear" w:color="auto" w:fill="FFFFFF"/>
        </w:rPr>
        <w:t xml:space="preserve"> menopause = </w:t>
      </w:r>
      <w:r w:rsidRPr="00326376">
        <w:rPr>
          <w:b/>
          <w:bCs/>
          <w:color w:val="008080"/>
          <w:shd w:val="clear" w:color="auto" w:fill="FFFFFF"/>
        </w:rPr>
        <w:t>0</w:t>
      </w:r>
      <w:r w:rsidRPr="00326376">
        <w:rPr>
          <w:shd w:val="clear" w:color="auto" w:fill="FFFFFF"/>
        </w:rPr>
        <w:t>;</w:t>
      </w:r>
    </w:p>
    <w:p w14:paraId="6ECC985F"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menopause = </w:t>
      </w:r>
      <w:r w:rsidRPr="00326376">
        <w:rPr>
          <w:b/>
          <w:bCs/>
          <w:color w:val="008080"/>
          <w:shd w:val="clear" w:color="auto" w:fill="FFFFFF"/>
        </w:rPr>
        <w:t>1</w:t>
      </w:r>
      <w:r w:rsidRPr="00326376">
        <w:rPr>
          <w:shd w:val="clear" w:color="auto" w:fill="FFFFFF"/>
        </w:rPr>
        <w:t>;</w:t>
      </w:r>
    </w:p>
    <w:p w14:paraId="39FE5F4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E9A4736" w14:textId="77777777" w:rsidR="00AA68E4" w:rsidRPr="00326376" w:rsidRDefault="00AA68E4" w:rsidP="003E017C">
      <w:pPr>
        <w:spacing w:after="0"/>
        <w:rPr>
          <w:shd w:val="clear" w:color="auto" w:fill="FFFFFF"/>
        </w:rPr>
      </w:pPr>
    </w:p>
    <w:p w14:paraId="2FAADEB3"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92E4B13"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w:t>
      </w:r>
    </w:p>
    <w:p w14:paraId="1002EDC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B687E8C" w14:textId="77777777" w:rsidR="00AA68E4" w:rsidRPr="00326376" w:rsidRDefault="00AA68E4" w:rsidP="003E017C">
      <w:pPr>
        <w:spacing w:after="0"/>
        <w:rPr>
          <w:shd w:val="clear" w:color="auto" w:fill="FFFFFF"/>
        </w:rPr>
      </w:pPr>
    </w:p>
    <w:p w14:paraId="52CBB4D9"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6BE5C99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w:t>
      </w:r>
      <w:r w:rsidRPr="00326376">
        <w:rPr>
          <w:color w:val="0000FF"/>
          <w:shd w:val="clear" w:color="auto" w:fill="FFFFFF"/>
        </w:rPr>
        <w:t>rsquare</w:t>
      </w:r>
      <w:r w:rsidRPr="00326376">
        <w:rPr>
          <w:shd w:val="clear" w:color="auto" w:fill="FFFFFF"/>
        </w:rPr>
        <w:t>;</w:t>
      </w:r>
    </w:p>
    <w:p w14:paraId="6972864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9957002" w14:textId="77777777" w:rsidR="00AA68E4" w:rsidRPr="00326376" w:rsidRDefault="00AA68E4" w:rsidP="003E017C">
      <w:pPr>
        <w:spacing w:after="0"/>
        <w:rPr>
          <w:shd w:val="clear" w:color="auto" w:fill="FFFFFF"/>
        </w:rPr>
      </w:pPr>
    </w:p>
    <w:p w14:paraId="24F6FB5B"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3215AADA"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4482A0B"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 </w:t>
      </w:r>
      <w:r w:rsidRPr="00326376">
        <w:rPr>
          <w:b/>
          <w:bCs/>
          <w:color w:val="008080"/>
          <w:shd w:val="clear" w:color="auto" w:fill="FFFFFF"/>
        </w:rPr>
        <w:t>0</w:t>
      </w:r>
      <w:r w:rsidRPr="00326376">
        <w:rPr>
          <w:shd w:val="clear" w:color="auto" w:fill="FFFFFF"/>
        </w:rPr>
        <w:t>;</w:t>
      </w:r>
    </w:p>
    <w:p w14:paraId="5F8187F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RHQ131 = </w:t>
      </w:r>
      <w:r w:rsidRPr="00326376">
        <w:rPr>
          <w:b/>
          <w:bCs/>
          <w:color w:val="008080"/>
          <w:shd w:val="clear" w:color="auto" w:fill="FFFFFF"/>
        </w:rPr>
        <w:t>7</w:t>
      </w:r>
      <w:r w:rsidRPr="00326376">
        <w:rPr>
          <w:shd w:val="clear" w:color="auto" w:fill="FFFFFF"/>
        </w:rPr>
        <w:t xml:space="preserve"> or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pregnancy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074AE442"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pregnancy = </w:t>
      </w:r>
      <w:r w:rsidRPr="00326376">
        <w:rPr>
          <w:b/>
          <w:bCs/>
          <w:color w:val="008080"/>
          <w:shd w:val="clear" w:color="auto" w:fill="FFFFFF"/>
        </w:rPr>
        <w:t>1</w:t>
      </w:r>
      <w:r w:rsidRPr="00326376">
        <w:rPr>
          <w:shd w:val="clear" w:color="auto" w:fill="FFFFFF"/>
        </w:rPr>
        <w:t>;</w:t>
      </w:r>
    </w:p>
    <w:p w14:paraId="5F23684E"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C65583E" w14:textId="77777777" w:rsidR="00AA68E4" w:rsidRPr="00326376" w:rsidRDefault="00AA68E4" w:rsidP="003E017C">
      <w:pPr>
        <w:spacing w:after="0"/>
        <w:rPr>
          <w:shd w:val="clear" w:color="auto" w:fill="FFFFFF"/>
        </w:rPr>
      </w:pPr>
    </w:p>
    <w:p w14:paraId="06F72F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3E7CC6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w:t>
      </w:r>
    </w:p>
    <w:p w14:paraId="7E9A3EC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E670F36" w14:textId="77777777" w:rsidR="00AA68E4" w:rsidRPr="00326376" w:rsidRDefault="00AA68E4" w:rsidP="003E017C">
      <w:pPr>
        <w:spacing w:after="0"/>
        <w:rPr>
          <w:shd w:val="clear" w:color="auto" w:fill="FFFFFF"/>
        </w:rPr>
      </w:pPr>
    </w:p>
    <w:p w14:paraId="52BF905D"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A122278"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w:t>
      </w:r>
      <w:r w:rsidRPr="00326376">
        <w:rPr>
          <w:color w:val="0000FF"/>
          <w:shd w:val="clear" w:color="auto" w:fill="FFFFFF"/>
        </w:rPr>
        <w:t>rsquare</w:t>
      </w:r>
      <w:r w:rsidRPr="00326376">
        <w:rPr>
          <w:shd w:val="clear" w:color="auto" w:fill="FFFFFF"/>
        </w:rPr>
        <w:t>;</w:t>
      </w:r>
    </w:p>
    <w:p w14:paraId="44C1118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DCA9A99" w14:textId="77777777" w:rsidR="00AA68E4" w:rsidRPr="00326376" w:rsidRDefault="00AA68E4" w:rsidP="003E017C">
      <w:pPr>
        <w:spacing w:after="0"/>
        <w:rPr>
          <w:shd w:val="clear" w:color="auto" w:fill="FFFFFF"/>
        </w:rPr>
      </w:pPr>
    </w:p>
    <w:p w14:paraId="2099B3A7"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38DDFDD"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D2051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 </w:t>
      </w:r>
      <w:r w:rsidRPr="00326376">
        <w:rPr>
          <w:b/>
          <w:bCs/>
          <w:color w:val="008080"/>
          <w:shd w:val="clear" w:color="auto" w:fill="FFFFFF"/>
        </w:rPr>
        <w:t>0</w:t>
      </w:r>
      <w:r w:rsidRPr="00326376">
        <w:rPr>
          <w:shd w:val="clear" w:color="auto" w:fill="FFFFFF"/>
        </w:rPr>
        <w:t>;</w:t>
      </w:r>
    </w:p>
    <w:p w14:paraId="781A1B18"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RHQ420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bc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1C8E5C76"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bc = </w:t>
      </w:r>
      <w:r w:rsidRPr="00326376">
        <w:rPr>
          <w:b/>
          <w:bCs/>
          <w:color w:val="008080"/>
          <w:shd w:val="clear" w:color="auto" w:fill="FFFFFF"/>
        </w:rPr>
        <w:t>1</w:t>
      </w:r>
      <w:r w:rsidRPr="00326376">
        <w:rPr>
          <w:shd w:val="clear" w:color="auto" w:fill="FFFFFF"/>
        </w:rPr>
        <w:t>;</w:t>
      </w:r>
    </w:p>
    <w:p w14:paraId="1C7DCE5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161D7A5" w14:textId="77777777" w:rsidR="00AA68E4" w:rsidRPr="00326376" w:rsidRDefault="00AA68E4" w:rsidP="003E017C">
      <w:pPr>
        <w:spacing w:after="0"/>
        <w:rPr>
          <w:shd w:val="clear" w:color="auto" w:fill="FFFFFF"/>
        </w:rPr>
      </w:pPr>
    </w:p>
    <w:p w14:paraId="419A87F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605F0351" w14:textId="77777777" w:rsidR="00AA68E4" w:rsidRPr="00326376" w:rsidRDefault="00AA68E4" w:rsidP="003E017C">
      <w:pPr>
        <w:spacing w:after="0"/>
        <w:rPr>
          <w:color w:val="000000"/>
          <w:shd w:val="clear" w:color="auto" w:fill="FFFFFF"/>
        </w:rPr>
      </w:pPr>
      <w:r w:rsidRPr="00326376">
        <w:rPr>
          <w:shd w:val="clear" w:color="auto" w:fill="FFFFFF"/>
        </w:rPr>
        <w:t>table</w:t>
      </w:r>
      <w:r w:rsidRPr="00326376">
        <w:rPr>
          <w:color w:val="000000"/>
          <w:shd w:val="clear" w:color="auto" w:fill="FFFFFF"/>
        </w:rPr>
        <w:t xml:space="preserve"> bc;</w:t>
      </w:r>
    </w:p>
    <w:p w14:paraId="380F2C8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92C9C79" w14:textId="77777777" w:rsidR="00AA68E4" w:rsidRPr="00326376" w:rsidRDefault="00AA68E4" w:rsidP="003E017C">
      <w:pPr>
        <w:spacing w:after="0"/>
        <w:rPr>
          <w:shd w:val="clear" w:color="auto" w:fill="FFFFFF"/>
        </w:rPr>
      </w:pPr>
    </w:p>
    <w:p w14:paraId="7F7BAED6"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46EF42A0"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w:t>
      </w:r>
      <w:r w:rsidRPr="00326376">
        <w:rPr>
          <w:color w:val="0000FF"/>
          <w:shd w:val="clear" w:color="auto" w:fill="FFFFFF"/>
        </w:rPr>
        <w:t>rsquare</w:t>
      </w:r>
      <w:r w:rsidRPr="00326376">
        <w:rPr>
          <w:shd w:val="clear" w:color="auto" w:fill="FFFFFF"/>
        </w:rPr>
        <w:t>;</w:t>
      </w:r>
    </w:p>
    <w:p w14:paraId="63DBC9C4"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1D855A6" w14:textId="77777777" w:rsidR="00AA68E4" w:rsidRPr="00326376" w:rsidRDefault="00AA68E4" w:rsidP="003E017C">
      <w:pPr>
        <w:spacing w:after="0"/>
        <w:rPr>
          <w:shd w:val="clear" w:color="auto" w:fill="FFFFFF"/>
        </w:rPr>
      </w:pPr>
    </w:p>
    <w:p w14:paraId="635A74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2044AE1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05D6D0B1"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 </w:t>
      </w:r>
      <w:r w:rsidRPr="00326376">
        <w:rPr>
          <w:b/>
          <w:bCs/>
          <w:color w:val="008080"/>
          <w:shd w:val="clear" w:color="auto" w:fill="FFFFFF"/>
        </w:rPr>
        <w:t>0</w:t>
      </w:r>
      <w:r w:rsidRPr="00326376">
        <w:rPr>
          <w:shd w:val="clear" w:color="auto" w:fill="FFFFFF"/>
        </w:rPr>
        <w:t>;</w:t>
      </w:r>
    </w:p>
    <w:p w14:paraId="1D10DC36" w14:textId="77777777" w:rsidR="00AA68E4" w:rsidRPr="00326376" w:rsidRDefault="00AA68E4" w:rsidP="003E017C">
      <w:pPr>
        <w:spacing w:after="0"/>
        <w:rPr>
          <w:shd w:val="clear" w:color="auto" w:fill="FFFFFF"/>
        </w:rPr>
      </w:pPr>
      <w:r w:rsidRPr="00326376">
        <w:rPr>
          <w:color w:val="0000FF"/>
          <w:shd w:val="clear" w:color="auto" w:fill="FFFFFF"/>
        </w:rPr>
        <w:lastRenderedPageBreak/>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RHQ540 = </w:t>
      </w:r>
      <w:r w:rsidRPr="00326376">
        <w:rPr>
          <w:b/>
          <w:bCs/>
          <w:color w:val="008080"/>
          <w:shd w:val="clear" w:color="auto" w:fill="FFFFFF"/>
        </w:rPr>
        <w:t>7</w:t>
      </w:r>
      <w:r w:rsidRPr="00326376">
        <w:rPr>
          <w:shd w:val="clear" w:color="auto" w:fill="FFFFFF"/>
        </w:rPr>
        <w:t xml:space="preserve"> and </w:t>
      </w:r>
      <w:r w:rsidRPr="00326376">
        <w:rPr>
          <w:b/>
          <w:bCs/>
          <w:color w:val="008080"/>
          <w:shd w:val="clear" w:color="auto" w:fill="FFFFFF"/>
        </w:rPr>
        <w:t>9</w:t>
      </w:r>
      <w:r w:rsidRPr="00326376">
        <w:rPr>
          <w:shd w:val="clear" w:color="auto" w:fill="FFFFFF"/>
        </w:rPr>
        <w:t xml:space="preserve"> </w:t>
      </w:r>
      <w:proofErr w:type="gramStart"/>
      <w:r w:rsidRPr="00326376">
        <w:rPr>
          <w:shd w:val="clear" w:color="auto" w:fill="FFFFFF"/>
        </w:rPr>
        <w:t xml:space="preserve">and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fhormone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2ADCC927"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fhormone = </w:t>
      </w:r>
      <w:r w:rsidRPr="00326376">
        <w:rPr>
          <w:b/>
          <w:bCs/>
          <w:color w:val="008080"/>
          <w:shd w:val="clear" w:color="auto" w:fill="FFFFFF"/>
        </w:rPr>
        <w:t>1</w:t>
      </w:r>
      <w:r w:rsidRPr="00326376">
        <w:rPr>
          <w:shd w:val="clear" w:color="auto" w:fill="FFFFFF"/>
        </w:rPr>
        <w:t>;</w:t>
      </w:r>
    </w:p>
    <w:p w14:paraId="731DA63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7EB65E" w14:textId="77777777" w:rsidR="00AA68E4" w:rsidRPr="00326376" w:rsidRDefault="00AA68E4" w:rsidP="003E017C">
      <w:pPr>
        <w:spacing w:after="0"/>
        <w:rPr>
          <w:shd w:val="clear" w:color="auto" w:fill="FFFFFF"/>
        </w:rPr>
      </w:pPr>
    </w:p>
    <w:p w14:paraId="3F271016"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58A0F0F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w:t>
      </w:r>
    </w:p>
    <w:p w14:paraId="3148E675"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4BDEF38" w14:textId="77777777" w:rsidR="00AA68E4" w:rsidRPr="00326376" w:rsidRDefault="00AA68E4" w:rsidP="003E017C">
      <w:pPr>
        <w:spacing w:after="0"/>
        <w:rPr>
          <w:shd w:val="clear" w:color="auto" w:fill="FFFFFF"/>
        </w:rPr>
      </w:pPr>
    </w:p>
    <w:p w14:paraId="158F1395"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2CEF059C"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w:t>
      </w:r>
      <w:r w:rsidRPr="00326376">
        <w:rPr>
          <w:color w:val="0000FF"/>
          <w:shd w:val="clear" w:color="auto" w:fill="FFFFFF"/>
        </w:rPr>
        <w:t>rsquare</w:t>
      </w:r>
      <w:r w:rsidRPr="00326376">
        <w:rPr>
          <w:shd w:val="clear" w:color="auto" w:fill="FFFFFF"/>
        </w:rPr>
        <w:t>;</w:t>
      </w:r>
    </w:p>
    <w:p w14:paraId="68B6FA4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4EAC5002" w14:textId="77777777" w:rsidR="00AA68E4" w:rsidRPr="00326376" w:rsidRDefault="00AA68E4" w:rsidP="003E017C">
      <w:pPr>
        <w:spacing w:after="0"/>
        <w:rPr>
          <w:shd w:val="clear" w:color="auto" w:fill="FFFFFF"/>
        </w:rPr>
      </w:pPr>
    </w:p>
    <w:p w14:paraId="43862AE0"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D27BE87"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8C4EAC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1</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1</w:t>
      </w:r>
      <w:r w:rsidRPr="00326376">
        <w:rPr>
          <w:shd w:val="clear" w:color="auto" w:fill="FFFFFF"/>
        </w:rPr>
        <w:t>;</w:t>
      </w:r>
    </w:p>
    <w:p w14:paraId="456FB4CD" w14:textId="77777777" w:rsidR="00AA68E4" w:rsidRPr="00326376" w:rsidRDefault="00AA68E4" w:rsidP="003E017C">
      <w:pPr>
        <w:spacing w:after="0"/>
        <w:rPr>
          <w:shd w:val="clear" w:color="auto" w:fill="FFFFFF"/>
        </w:rPr>
      </w:pPr>
      <w:r w:rsidRPr="00326376">
        <w:rPr>
          <w:color w:val="0000FF"/>
          <w:shd w:val="clear" w:color="auto" w:fill="FFFFFF"/>
        </w:rPr>
        <w:t>else</w:t>
      </w:r>
      <w:r w:rsidRPr="00326376">
        <w:rPr>
          <w:shd w:val="clear" w:color="auto" w:fill="FFFFFF"/>
        </w:rPr>
        <w:t xml:space="preserve"> </w:t>
      </w:r>
      <w:r w:rsidRPr="00326376">
        <w:rPr>
          <w:color w:val="0000FF"/>
          <w:shd w:val="clear" w:color="auto" w:fill="FFFFFF"/>
        </w:rPr>
        <w:t>if</w:t>
      </w:r>
      <w:r w:rsidRPr="00326376">
        <w:rPr>
          <w:shd w:val="clear" w:color="auto" w:fill="FFFFFF"/>
        </w:rPr>
        <w:t xml:space="preserve"> RHQ570 = </w:t>
      </w:r>
      <w:r w:rsidRPr="00326376">
        <w:rPr>
          <w:b/>
          <w:bCs/>
          <w:color w:val="008080"/>
          <w:shd w:val="clear" w:color="auto" w:fill="FFFFFF"/>
        </w:rPr>
        <w:t>2</w:t>
      </w:r>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 </w:t>
      </w:r>
      <w:r w:rsidRPr="00326376">
        <w:rPr>
          <w:b/>
          <w:bCs/>
          <w:color w:val="008080"/>
          <w:shd w:val="clear" w:color="auto" w:fill="FFFFFF"/>
        </w:rPr>
        <w:t>0</w:t>
      </w:r>
      <w:r w:rsidRPr="00326376">
        <w:rPr>
          <w:shd w:val="clear" w:color="auto" w:fill="FFFFFF"/>
        </w:rPr>
        <w:t>;</w:t>
      </w:r>
    </w:p>
    <w:p w14:paraId="6977F483" w14:textId="77777777" w:rsidR="00AA68E4" w:rsidRPr="00326376" w:rsidRDefault="00AA68E4" w:rsidP="003E017C">
      <w:pPr>
        <w:spacing w:after="0"/>
        <w:rPr>
          <w:shd w:val="clear" w:color="auto" w:fill="FFFFFF"/>
        </w:rPr>
      </w:pPr>
    </w:p>
    <w:p w14:paraId="39EC2FD7" w14:textId="77777777" w:rsidR="00AA68E4" w:rsidRPr="00326376" w:rsidRDefault="00AA68E4" w:rsidP="003E017C">
      <w:pPr>
        <w:spacing w:after="0"/>
        <w:rPr>
          <w:shd w:val="clear" w:color="auto" w:fill="FFFFFF"/>
        </w:rPr>
      </w:pPr>
      <w:r w:rsidRPr="00326376">
        <w:rPr>
          <w:color w:val="0000FF"/>
          <w:shd w:val="clear" w:color="auto" w:fill="FFFFFF"/>
        </w:rPr>
        <w:t>if</w:t>
      </w:r>
      <w:r w:rsidRPr="00326376">
        <w:rPr>
          <w:shd w:val="clear" w:color="auto" w:fill="FFFFFF"/>
        </w:rPr>
        <w:t xml:space="preserve"> RHQ570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 xml:space="preserve"> </w:t>
      </w:r>
      <w:r w:rsidRPr="00326376">
        <w:rPr>
          <w:color w:val="0000FF"/>
          <w:shd w:val="clear" w:color="auto" w:fill="FFFFFF"/>
        </w:rPr>
        <w:t>then</w:t>
      </w:r>
      <w:r w:rsidRPr="00326376">
        <w:rPr>
          <w:shd w:val="clear" w:color="auto" w:fill="FFFFFF"/>
        </w:rPr>
        <w:t xml:space="preserve"> ep_pills </w:t>
      </w:r>
      <w:proofErr w:type="gramStart"/>
      <w:r w:rsidRPr="00326376">
        <w:rPr>
          <w:shd w:val="clear" w:color="auto" w:fill="FFFFFF"/>
        </w:rPr>
        <w:t xml:space="preserve">= </w:t>
      </w:r>
      <w:r w:rsidRPr="00326376">
        <w:rPr>
          <w:b/>
          <w:bCs/>
          <w:color w:val="008080"/>
          <w:shd w:val="clear" w:color="auto" w:fill="FFFFFF"/>
        </w:rPr>
        <w:t>.</w:t>
      </w:r>
      <w:proofErr w:type="gramEnd"/>
      <w:r w:rsidRPr="00326376">
        <w:rPr>
          <w:shd w:val="clear" w:color="auto" w:fill="FFFFFF"/>
        </w:rPr>
        <w:t>;</w:t>
      </w:r>
    </w:p>
    <w:p w14:paraId="34F4145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BC064D" w14:textId="77777777" w:rsidR="00AA68E4" w:rsidRPr="00326376" w:rsidRDefault="00AA68E4" w:rsidP="003E017C">
      <w:pPr>
        <w:spacing w:after="0"/>
        <w:rPr>
          <w:shd w:val="clear" w:color="auto" w:fill="FFFFFF"/>
        </w:rPr>
      </w:pPr>
    </w:p>
    <w:p w14:paraId="524A6527"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0B1777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ep_pills;</w:t>
      </w:r>
    </w:p>
    <w:p w14:paraId="1E49125A"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451DBD0" w14:textId="77777777" w:rsidR="00AA68E4" w:rsidRPr="00326376" w:rsidRDefault="00AA68E4" w:rsidP="003E017C">
      <w:pPr>
        <w:spacing w:after="0"/>
        <w:rPr>
          <w:shd w:val="clear" w:color="auto" w:fill="FFFFFF"/>
        </w:rPr>
      </w:pPr>
    </w:p>
    <w:p w14:paraId="036AA198" w14:textId="77777777" w:rsidR="00AA68E4" w:rsidRPr="00326376" w:rsidRDefault="00AA68E4" w:rsidP="003E017C">
      <w:pPr>
        <w:spacing w:after="0"/>
        <w:rPr>
          <w:color w:val="000000"/>
          <w:shd w:val="clear" w:color="auto" w:fill="FFFFFF"/>
        </w:rPr>
      </w:pPr>
      <w:r w:rsidRPr="00326376">
        <w:rPr>
          <w:shd w:val="clear" w:color="auto" w:fill="FFFFFF"/>
        </w:rPr>
        <w:t>*/////////FINAL MODEL////////;</w:t>
      </w:r>
    </w:p>
    <w:p w14:paraId="2CC5EE68"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logistic</w:t>
      </w:r>
      <w:r w:rsidRPr="00326376">
        <w:rPr>
          <w:shd w:val="clear" w:color="auto" w:fill="FFFFFF"/>
        </w:rPr>
        <w:t xml:space="preserve"> </w:t>
      </w:r>
      <w:r w:rsidRPr="00326376">
        <w:rPr>
          <w:color w:val="0000FF"/>
          <w:shd w:val="clear" w:color="auto" w:fill="FFFFFF"/>
        </w:rPr>
        <w:t>data</w:t>
      </w:r>
      <w:r w:rsidRPr="00326376">
        <w:rPr>
          <w:shd w:val="clear" w:color="auto" w:fill="FFFFFF"/>
        </w:rPr>
        <w:t>=epigroup6;</w:t>
      </w:r>
    </w:p>
    <w:p w14:paraId="4057C95F" w14:textId="77777777" w:rsidR="00AA68E4" w:rsidRPr="00326376" w:rsidRDefault="00AA68E4" w:rsidP="003E017C">
      <w:pPr>
        <w:spacing w:after="0"/>
        <w:rPr>
          <w:shd w:val="clear" w:color="auto" w:fill="FFFFFF"/>
        </w:rPr>
      </w:pPr>
      <w:r w:rsidRPr="00326376">
        <w:rPr>
          <w:color w:val="0000FF"/>
          <w:shd w:val="clear" w:color="auto" w:fill="FFFFFF"/>
        </w:rPr>
        <w:t>class</w:t>
      </w:r>
      <w:r w:rsidRPr="00326376">
        <w:rPr>
          <w:shd w:val="clear" w:color="auto" w:fill="FFFFFF"/>
        </w:rPr>
        <w:t xml:space="preserve"> alcohol (</w:t>
      </w:r>
      <w:r w:rsidRPr="00326376">
        <w:rPr>
          <w:color w:val="0000FF"/>
          <w:shd w:val="clear" w:color="auto" w:fill="FFFFFF"/>
        </w:rPr>
        <w:t>ref</w:t>
      </w:r>
      <w:r w:rsidRPr="00326376">
        <w:rPr>
          <w:shd w:val="clear" w:color="auto" w:fill="FFFFFF"/>
        </w:rPr>
        <w:t>=</w:t>
      </w:r>
      <w:r w:rsidRPr="00326376">
        <w:rPr>
          <w:color w:val="800080"/>
          <w:shd w:val="clear" w:color="auto" w:fill="FFFFFF"/>
        </w:rPr>
        <w:t>'0'</w:t>
      </w:r>
      <w:r w:rsidRPr="00326376">
        <w:rPr>
          <w:shd w:val="clear" w:color="auto" w:fill="FFFFFF"/>
        </w:rPr>
        <w:t>);</w:t>
      </w:r>
    </w:p>
    <w:p w14:paraId="02D52732"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smoke pregnancy bc fhormone menopause/</w:t>
      </w:r>
      <w:r w:rsidRPr="00326376">
        <w:rPr>
          <w:color w:val="0000FF"/>
          <w:shd w:val="clear" w:color="auto" w:fill="FFFFFF"/>
        </w:rPr>
        <w:t>rsquare</w:t>
      </w:r>
      <w:r w:rsidRPr="00326376">
        <w:rPr>
          <w:shd w:val="clear" w:color="auto" w:fill="FFFFFF"/>
        </w:rPr>
        <w:t>;</w:t>
      </w:r>
    </w:p>
    <w:p w14:paraId="464D48E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DF3D344" w14:textId="77777777" w:rsidR="00AA68E4" w:rsidRPr="00326376" w:rsidRDefault="00AA68E4" w:rsidP="003E017C">
      <w:pPr>
        <w:spacing w:after="0"/>
        <w:rPr>
          <w:shd w:val="clear" w:color="auto" w:fill="FFFFFF"/>
        </w:rPr>
      </w:pPr>
    </w:p>
    <w:p w14:paraId="2DFCAB6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51483DC6"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5B76A6FA" w14:textId="77777777" w:rsidR="00AA68E4" w:rsidRPr="00326376" w:rsidRDefault="00AA68E4" w:rsidP="003E017C">
      <w:pPr>
        <w:spacing w:after="0"/>
        <w:rPr>
          <w:shd w:val="clear" w:color="auto" w:fill="FFFFFF"/>
        </w:rPr>
      </w:pPr>
      <w:r w:rsidRPr="00326376">
        <w:rPr>
          <w:shd w:val="clear" w:color="auto" w:fill="FFFFFF"/>
        </w:rPr>
        <w:t>inter1 = alcohol*BMI;</w:t>
      </w:r>
    </w:p>
    <w:p w14:paraId="71F09AA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66B31EC" w14:textId="77777777" w:rsidR="00AA68E4" w:rsidRPr="00326376" w:rsidRDefault="00AA68E4" w:rsidP="003E017C">
      <w:pPr>
        <w:spacing w:after="0"/>
        <w:rPr>
          <w:shd w:val="clear" w:color="auto" w:fill="FFFFFF"/>
        </w:rPr>
      </w:pPr>
    </w:p>
    <w:p w14:paraId="4966F86F"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E55A207"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BMI inter1;</w:t>
      </w:r>
    </w:p>
    <w:p w14:paraId="0635A902"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3A1699F" w14:textId="77777777" w:rsidR="00AA68E4" w:rsidRPr="00326376" w:rsidRDefault="00AA68E4" w:rsidP="003E017C">
      <w:pPr>
        <w:spacing w:after="0"/>
        <w:rPr>
          <w:shd w:val="clear" w:color="auto" w:fill="FFFFFF"/>
        </w:rPr>
      </w:pPr>
    </w:p>
    <w:p w14:paraId="725DE5EE"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74ACE41"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BD75195" w14:textId="77777777" w:rsidR="00AA68E4" w:rsidRPr="00326376" w:rsidRDefault="00AA68E4" w:rsidP="003E017C">
      <w:pPr>
        <w:spacing w:after="0"/>
        <w:rPr>
          <w:shd w:val="clear" w:color="auto" w:fill="FFFFFF"/>
        </w:rPr>
      </w:pPr>
      <w:r w:rsidRPr="00326376">
        <w:rPr>
          <w:shd w:val="clear" w:color="auto" w:fill="FFFFFF"/>
        </w:rPr>
        <w:t>inter2 = alcohol*smoke;</w:t>
      </w:r>
    </w:p>
    <w:p w14:paraId="7E617CE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D02419F" w14:textId="77777777" w:rsidR="00AA68E4" w:rsidRPr="00326376" w:rsidRDefault="00AA68E4" w:rsidP="003E017C">
      <w:pPr>
        <w:spacing w:after="0"/>
        <w:rPr>
          <w:shd w:val="clear" w:color="auto" w:fill="FFFFFF"/>
        </w:rPr>
      </w:pPr>
    </w:p>
    <w:p w14:paraId="5A9C7383"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F08411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smoke inter2;</w:t>
      </w:r>
    </w:p>
    <w:p w14:paraId="3AB589F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7A7935" w14:textId="77777777" w:rsidR="00AA68E4" w:rsidRPr="00326376" w:rsidRDefault="00AA68E4" w:rsidP="003E017C">
      <w:pPr>
        <w:spacing w:after="0"/>
        <w:rPr>
          <w:shd w:val="clear" w:color="auto" w:fill="FFFFFF"/>
        </w:rPr>
      </w:pPr>
    </w:p>
    <w:p w14:paraId="3288D41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463DA7DC"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465D8886" w14:textId="77777777" w:rsidR="00AA68E4" w:rsidRPr="00326376" w:rsidRDefault="00AA68E4" w:rsidP="003E017C">
      <w:pPr>
        <w:spacing w:after="0"/>
        <w:rPr>
          <w:shd w:val="clear" w:color="auto" w:fill="FFFFFF"/>
        </w:rPr>
      </w:pPr>
      <w:r w:rsidRPr="00326376">
        <w:rPr>
          <w:shd w:val="clear" w:color="auto" w:fill="FFFFFF"/>
        </w:rPr>
        <w:t>inter3 = alcohol*pregnancy;</w:t>
      </w:r>
    </w:p>
    <w:p w14:paraId="0D4B623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0369D1" w14:textId="77777777" w:rsidR="00AA68E4" w:rsidRPr="00326376" w:rsidRDefault="00AA68E4" w:rsidP="003E017C">
      <w:pPr>
        <w:spacing w:after="0"/>
        <w:rPr>
          <w:shd w:val="clear" w:color="auto" w:fill="FFFFFF"/>
        </w:rPr>
      </w:pPr>
    </w:p>
    <w:p w14:paraId="3DFF333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025DB3D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pregnancy inter3;</w:t>
      </w:r>
    </w:p>
    <w:p w14:paraId="5FC8B1D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15B7F8B" w14:textId="77777777" w:rsidR="00AA68E4" w:rsidRPr="00326376" w:rsidRDefault="00AA68E4" w:rsidP="003E017C">
      <w:pPr>
        <w:spacing w:after="0"/>
        <w:rPr>
          <w:shd w:val="clear" w:color="auto" w:fill="FFFFFF"/>
        </w:rPr>
      </w:pPr>
    </w:p>
    <w:p w14:paraId="1E38BA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0151299F"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21B66AF7" w14:textId="77777777" w:rsidR="00AA68E4" w:rsidRPr="00326376" w:rsidRDefault="00AA68E4" w:rsidP="003E017C">
      <w:pPr>
        <w:spacing w:after="0"/>
        <w:rPr>
          <w:shd w:val="clear" w:color="auto" w:fill="FFFFFF"/>
        </w:rPr>
      </w:pPr>
      <w:r w:rsidRPr="00326376">
        <w:rPr>
          <w:shd w:val="clear" w:color="auto" w:fill="FFFFFF"/>
        </w:rPr>
        <w:t>inter4 = alcohol*bc;</w:t>
      </w:r>
    </w:p>
    <w:p w14:paraId="6E32540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BCE9522" w14:textId="77777777" w:rsidR="00AA68E4" w:rsidRPr="00326376" w:rsidRDefault="00AA68E4" w:rsidP="003E017C">
      <w:pPr>
        <w:spacing w:after="0"/>
        <w:rPr>
          <w:shd w:val="clear" w:color="auto" w:fill="FFFFFF"/>
        </w:rPr>
      </w:pPr>
    </w:p>
    <w:p w14:paraId="5F3BE98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187AD861"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bc inter4;</w:t>
      </w:r>
    </w:p>
    <w:p w14:paraId="3BCBD02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4FCB2D2" w14:textId="77777777" w:rsidR="00AA68E4" w:rsidRPr="00326376" w:rsidRDefault="00AA68E4" w:rsidP="003E017C">
      <w:pPr>
        <w:spacing w:after="0"/>
        <w:rPr>
          <w:shd w:val="clear" w:color="auto" w:fill="FFFFFF"/>
        </w:rPr>
      </w:pPr>
    </w:p>
    <w:p w14:paraId="3D64EF8A"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6446656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7BAC6226" w14:textId="77777777" w:rsidR="00AA68E4" w:rsidRPr="00326376" w:rsidRDefault="00AA68E4" w:rsidP="003E017C">
      <w:pPr>
        <w:spacing w:after="0"/>
        <w:rPr>
          <w:shd w:val="clear" w:color="auto" w:fill="FFFFFF"/>
        </w:rPr>
      </w:pPr>
      <w:r w:rsidRPr="00326376">
        <w:rPr>
          <w:shd w:val="clear" w:color="auto" w:fill="FFFFFF"/>
        </w:rPr>
        <w:lastRenderedPageBreak/>
        <w:t>inter5 = alcohol*fhormone;</w:t>
      </w:r>
    </w:p>
    <w:p w14:paraId="1F3E4E2F"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344A16A6" w14:textId="77777777" w:rsidR="00AA68E4" w:rsidRPr="00326376" w:rsidRDefault="00AA68E4" w:rsidP="003E017C">
      <w:pPr>
        <w:spacing w:after="0"/>
        <w:rPr>
          <w:shd w:val="clear" w:color="auto" w:fill="FFFFFF"/>
        </w:rPr>
      </w:pPr>
    </w:p>
    <w:p w14:paraId="1953B347"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3B115D85"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fhormone inter5;</w:t>
      </w:r>
    </w:p>
    <w:p w14:paraId="243D9009"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CB5F24" w14:textId="77777777" w:rsidR="00AA68E4" w:rsidRPr="00326376" w:rsidRDefault="00AA68E4" w:rsidP="003E017C">
      <w:pPr>
        <w:spacing w:after="0"/>
        <w:rPr>
          <w:shd w:val="clear" w:color="auto" w:fill="FFFFFF"/>
        </w:rPr>
      </w:pPr>
    </w:p>
    <w:p w14:paraId="5D0DD8EB" w14:textId="77777777" w:rsidR="00AA68E4" w:rsidRPr="00326376" w:rsidRDefault="00AA68E4" w:rsidP="003E017C">
      <w:pPr>
        <w:spacing w:after="0"/>
        <w:rPr>
          <w:shd w:val="clear" w:color="auto" w:fill="FFFFFF"/>
        </w:rPr>
      </w:pPr>
    </w:p>
    <w:p w14:paraId="77479E56" w14:textId="77777777" w:rsidR="00AA68E4" w:rsidRPr="00326376" w:rsidRDefault="00AA68E4" w:rsidP="003E017C">
      <w:pPr>
        <w:spacing w:after="0"/>
        <w:rPr>
          <w:shd w:val="clear" w:color="auto" w:fill="FFFFFF"/>
        </w:rPr>
      </w:pPr>
      <w:r w:rsidRPr="00326376">
        <w:rPr>
          <w:b/>
          <w:bCs/>
          <w:color w:val="000080"/>
          <w:shd w:val="clear" w:color="auto" w:fill="FFFFFF"/>
        </w:rPr>
        <w:t>data</w:t>
      </w:r>
      <w:r w:rsidRPr="00326376">
        <w:rPr>
          <w:shd w:val="clear" w:color="auto" w:fill="FFFFFF"/>
        </w:rPr>
        <w:t xml:space="preserve"> epigroup6;</w:t>
      </w:r>
    </w:p>
    <w:p w14:paraId="119249D3" w14:textId="77777777" w:rsidR="00AA68E4" w:rsidRPr="00326376" w:rsidRDefault="00AA68E4" w:rsidP="003E017C">
      <w:pPr>
        <w:spacing w:after="0"/>
        <w:rPr>
          <w:shd w:val="clear" w:color="auto" w:fill="FFFFFF"/>
        </w:rPr>
      </w:pPr>
      <w:r w:rsidRPr="00326376">
        <w:rPr>
          <w:color w:val="0000FF"/>
          <w:shd w:val="clear" w:color="auto" w:fill="FFFFFF"/>
        </w:rPr>
        <w:t>set</w:t>
      </w:r>
      <w:r w:rsidRPr="00326376">
        <w:rPr>
          <w:shd w:val="clear" w:color="auto" w:fill="FFFFFF"/>
        </w:rPr>
        <w:t xml:space="preserve"> epigroup6;</w:t>
      </w:r>
    </w:p>
    <w:p w14:paraId="3426CB71" w14:textId="77777777" w:rsidR="00AA68E4" w:rsidRPr="00326376" w:rsidRDefault="00AA68E4" w:rsidP="003E017C">
      <w:pPr>
        <w:spacing w:after="0"/>
        <w:rPr>
          <w:shd w:val="clear" w:color="auto" w:fill="FFFFFF"/>
        </w:rPr>
      </w:pPr>
      <w:r w:rsidRPr="00326376">
        <w:rPr>
          <w:shd w:val="clear" w:color="auto" w:fill="FFFFFF"/>
        </w:rPr>
        <w:t>inter7 = alcohol*menopause;</w:t>
      </w:r>
    </w:p>
    <w:p w14:paraId="4F5772D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8DD4BD7" w14:textId="77777777" w:rsidR="00AA68E4" w:rsidRPr="00326376" w:rsidRDefault="00AA68E4" w:rsidP="003E017C">
      <w:pPr>
        <w:spacing w:after="0"/>
        <w:rPr>
          <w:shd w:val="clear" w:color="auto" w:fill="FFFFFF"/>
        </w:rPr>
      </w:pPr>
    </w:p>
    <w:p w14:paraId="0CB3579E" w14:textId="77777777" w:rsidR="00AA68E4" w:rsidRPr="00326376" w:rsidRDefault="00AA68E4" w:rsidP="003E017C">
      <w:pPr>
        <w:spacing w:after="0"/>
        <w:rPr>
          <w:color w:val="000000"/>
          <w:shd w:val="clear" w:color="auto" w:fill="FFFFFF"/>
        </w:rPr>
      </w:pPr>
      <w:r w:rsidRPr="00326376">
        <w:rPr>
          <w:shd w:val="clear" w:color="auto" w:fill="FFFFFF"/>
        </w:rPr>
        <w:t>proc</w:t>
      </w:r>
      <w:r w:rsidRPr="00326376">
        <w:rPr>
          <w:color w:val="000000"/>
          <w:shd w:val="clear" w:color="auto" w:fill="FFFFFF"/>
        </w:rPr>
        <w:t xml:space="preserve"> </w:t>
      </w:r>
      <w:r w:rsidRPr="00326376">
        <w:rPr>
          <w:shd w:val="clear" w:color="auto" w:fill="FFFFFF"/>
        </w:rPr>
        <w:t>logistic</w:t>
      </w:r>
      <w:r w:rsidRPr="00326376">
        <w:rPr>
          <w:color w:val="000000"/>
          <w:shd w:val="clear" w:color="auto" w:fill="FFFFFF"/>
        </w:rPr>
        <w:t>;</w:t>
      </w:r>
    </w:p>
    <w:p w14:paraId="5734FA13" w14:textId="77777777" w:rsidR="00AA68E4" w:rsidRPr="00326376" w:rsidRDefault="00AA68E4" w:rsidP="003E017C">
      <w:pPr>
        <w:spacing w:after="0"/>
        <w:rPr>
          <w:shd w:val="clear" w:color="auto" w:fill="FFFFFF"/>
        </w:rPr>
      </w:pPr>
      <w:r w:rsidRPr="00326376">
        <w:rPr>
          <w:color w:val="0000FF"/>
          <w:shd w:val="clear" w:color="auto" w:fill="FFFFFF"/>
        </w:rPr>
        <w:t>model</w:t>
      </w:r>
      <w:r w:rsidRPr="00326376">
        <w:rPr>
          <w:shd w:val="clear" w:color="auto" w:fill="FFFFFF"/>
        </w:rPr>
        <w:t xml:space="preserve"> breastcancer(</w:t>
      </w:r>
      <w:r w:rsidRPr="00326376">
        <w:rPr>
          <w:color w:val="0000FF"/>
          <w:shd w:val="clear" w:color="auto" w:fill="FFFFFF"/>
        </w:rPr>
        <w:t>event</w:t>
      </w:r>
      <w:r w:rsidRPr="00326376">
        <w:rPr>
          <w:shd w:val="clear" w:color="auto" w:fill="FFFFFF"/>
        </w:rPr>
        <w:t>=</w:t>
      </w:r>
      <w:r w:rsidRPr="00326376">
        <w:rPr>
          <w:color w:val="800080"/>
          <w:shd w:val="clear" w:color="auto" w:fill="FFFFFF"/>
        </w:rPr>
        <w:t>'1</w:t>
      </w:r>
      <w:proofErr w:type="gramStart"/>
      <w:r w:rsidRPr="00326376">
        <w:rPr>
          <w:color w:val="800080"/>
          <w:shd w:val="clear" w:color="auto" w:fill="FFFFFF"/>
        </w:rPr>
        <w:t>'</w:t>
      </w:r>
      <w:r w:rsidRPr="00326376">
        <w:rPr>
          <w:shd w:val="clear" w:color="auto" w:fill="FFFFFF"/>
        </w:rPr>
        <w:t>)=</w:t>
      </w:r>
      <w:proofErr w:type="gramEnd"/>
      <w:r w:rsidRPr="00326376">
        <w:rPr>
          <w:shd w:val="clear" w:color="auto" w:fill="FFFFFF"/>
        </w:rPr>
        <w:t xml:space="preserve"> alcohol menopause inter7;</w:t>
      </w:r>
    </w:p>
    <w:p w14:paraId="266A9527"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61E8C25F" w14:textId="77777777" w:rsidR="00AA68E4" w:rsidRPr="00326376" w:rsidRDefault="00AA68E4" w:rsidP="003E017C">
      <w:pPr>
        <w:spacing w:after="0"/>
        <w:rPr>
          <w:shd w:val="clear" w:color="auto" w:fill="FFFFFF"/>
        </w:rPr>
      </w:pPr>
    </w:p>
    <w:p w14:paraId="3975A21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0D8DFB7"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breastcancer;</w:t>
      </w:r>
    </w:p>
    <w:p w14:paraId="4B0B5DA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E139D91" w14:textId="77777777" w:rsidR="00AA68E4" w:rsidRPr="00326376" w:rsidRDefault="00AA68E4" w:rsidP="003E017C">
      <w:pPr>
        <w:spacing w:after="0"/>
        <w:rPr>
          <w:shd w:val="clear" w:color="auto" w:fill="FFFFFF"/>
        </w:rPr>
      </w:pPr>
    </w:p>
    <w:p w14:paraId="2190805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F9974EF"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alcohol*breastcancer;</w:t>
      </w:r>
    </w:p>
    <w:p w14:paraId="7D27C60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79E5904D" w14:textId="77777777" w:rsidR="00AA68E4" w:rsidRPr="00326376" w:rsidRDefault="00AA68E4" w:rsidP="003E017C">
      <w:pPr>
        <w:spacing w:after="0"/>
        <w:rPr>
          <w:shd w:val="clear" w:color="auto" w:fill="FFFFFF"/>
        </w:rPr>
      </w:pPr>
    </w:p>
    <w:p w14:paraId="76DDC0F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441ED8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race*breastcancer;</w:t>
      </w:r>
    </w:p>
    <w:p w14:paraId="6042F7E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42CAC1D" w14:textId="77777777" w:rsidR="00AA68E4" w:rsidRPr="00326376" w:rsidRDefault="00AA68E4" w:rsidP="003E017C">
      <w:pPr>
        <w:spacing w:after="0"/>
        <w:rPr>
          <w:shd w:val="clear" w:color="auto" w:fill="FFFFFF"/>
        </w:rPr>
      </w:pPr>
    </w:p>
    <w:p w14:paraId="40D3968C"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04353AD"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smoke*breastcancer;</w:t>
      </w:r>
    </w:p>
    <w:p w14:paraId="01EDCD06"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ADF02FF" w14:textId="77777777" w:rsidR="00AA68E4" w:rsidRPr="00326376" w:rsidRDefault="00AA68E4" w:rsidP="003E017C">
      <w:pPr>
        <w:spacing w:after="0"/>
        <w:rPr>
          <w:shd w:val="clear" w:color="auto" w:fill="FFFFFF"/>
        </w:rPr>
      </w:pPr>
    </w:p>
    <w:p w14:paraId="7882C3B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B9BDEA2" w14:textId="77777777" w:rsidR="00AA68E4" w:rsidRPr="00326376" w:rsidRDefault="00AA68E4" w:rsidP="003E017C">
      <w:pPr>
        <w:spacing w:after="0"/>
        <w:rPr>
          <w:shd w:val="clear" w:color="auto" w:fill="FFFFFF"/>
        </w:rPr>
      </w:pPr>
      <w:r w:rsidRPr="00326376">
        <w:rPr>
          <w:color w:val="0000FF"/>
          <w:shd w:val="clear" w:color="auto" w:fill="FFFFFF"/>
        </w:rPr>
        <w:lastRenderedPageBreak/>
        <w:t>table</w:t>
      </w:r>
      <w:r w:rsidRPr="00326376">
        <w:rPr>
          <w:shd w:val="clear" w:color="auto" w:fill="FFFFFF"/>
        </w:rPr>
        <w:t xml:space="preserve"> BMI*breastcancer;</w:t>
      </w:r>
    </w:p>
    <w:p w14:paraId="35B8D6E0"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F182A0B" w14:textId="77777777" w:rsidR="00AA68E4" w:rsidRPr="00326376" w:rsidRDefault="00AA68E4" w:rsidP="003E017C">
      <w:pPr>
        <w:spacing w:after="0"/>
        <w:rPr>
          <w:shd w:val="clear" w:color="auto" w:fill="FFFFFF"/>
        </w:rPr>
      </w:pPr>
    </w:p>
    <w:p w14:paraId="2D11933B"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164A10DC"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menopause*breastcancer;</w:t>
      </w:r>
    </w:p>
    <w:p w14:paraId="327573E8"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EEC56A8" w14:textId="77777777" w:rsidR="00AA68E4" w:rsidRPr="00326376" w:rsidRDefault="00AA68E4" w:rsidP="003E017C">
      <w:pPr>
        <w:spacing w:after="0"/>
        <w:rPr>
          <w:shd w:val="clear" w:color="auto" w:fill="FFFFFF"/>
        </w:rPr>
      </w:pPr>
    </w:p>
    <w:p w14:paraId="2BC560E5"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E230051"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pregnancy*breastcancer;</w:t>
      </w:r>
    </w:p>
    <w:p w14:paraId="2FCFF61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581FF7CA" w14:textId="77777777" w:rsidR="00AA68E4" w:rsidRPr="00326376" w:rsidRDefault="00AA68E4" w:rsidP="003E017C">
      <w:pPr>
        <w:spacing w:after="0"/>
        <w:rPr>
          <w:shd w:val="clear" w:color="auto" w:fill="FFFFFF"/>
        </w:rPr>
      </w:pPr>
    </w:p>
    <w:p w14:paraId="5D71E5C2"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75883A76"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bc*breastcancer;</w:t>
      </w:r>
    </w:p>
    <w:p w14:paraId="0637ABCB"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20C64604" w14:textId="77777777" w:rsidR="00AA68E4" w:rsidRPr="00326376" w:rsidRDefault="00AA68E4" w:rsidP="003E017C">
      <w:pPr>
        <w:spacing w:after="0"/>
        <w:rPr>
          <w:shd w:val="clear" w:color="auto" w:fill="FFFFFF"/>
        </w:rPr>
      </w:pPr>
    </w:p>
    <w:p w14:paraId="7178D4ED"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438D8142"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fhormone*breastcancer;</w:t>
      </w:r>
    </w:p>
    <w:p w14:paraId="26A48FE1"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1230687B" w14:textId="77777777" w:rsidR="00AA68E4" w:rsidRPr="00326376" w:rsidRDefault="00AA68E4" w:rsidP="003E017C">
      <w:pPr>
        <w:spacing w:after="0"/>
        <w:rPr>
          <w:shd w:val="clear" w:color="auto" w:fill="FFFFFF"/>
        </w:rPr>
      </w:pPr>
    </w:p>
    <w:p w14:paraId="662503EF" w14:textId="77777777" w:rsidR="00AA68E4" w:rsidRPr="00326376" w:rsidRDefault="00AA68E4" w:rsidP="003E017C">
      <w:pPr>
        <w:spacing w:after="0"/>
        <w:rPr>
          <w:shd w:val="clear" w:color="auto" w:fill="FFFFFF"/>
        </w:rPr>
      </w:pPr>
      <w:r w:rsidRPr="00326376">
        <w:rPr>
          <w:b/>
          <w:bCs/>
          <w:color w:val="000080"/>
          <w:shd w:val="clear" w:color="auto" w:fill="FFFFFF"/>
        </w:rPr>
        <w:t>proc</w:t>
      </w:r>
      <w:r w:rsidRPr="00326376">
        <w:rPr>
          <w:shd w:val="clear" w:color="auto" w:fill="FFFFFF"/>
        </w:rPr>
        <w:t xml:space="preserve"> </w:t>
      </w:r>
      <w:r w:rsidRPr="00326376">
        <w:rPr>
          <w:b/>
          <w:bCs/>
          <w:color w:val="000080"/>
          <w:shd w:val="clear" w:color="auto" w:fill="FFFFFF"/>
        </w:rPr>
        <w:t>freq</w:t>
      </w:r>
      <w:r w:rsidRPr="00326376">
        <w:rPr>
          <w:shd w:val="clear" w:color="auto" w:fill="FFFFFF"/>
        </w:rPr>
        <w:t xml:space="preserve"> </w:t>
      </w:r>
      <w:r w:rsidRPr="00326376">
        <w:rPr>
          <w:color w:val="0000FF"/>
          <w:shd w:val="clear" w:color="auto" w:fill="FFFFFF"/>
        </w:rPr>
        <w:t>data</w:t>
      </w:r>
      <w:r w:rsidRPr="00326376">
        <w:rPr>
          <w:shd w:val="clear" w:color="auto" w:fill="FFFFFF"/>
        </w:rPr>
        <w:t xml:space="preserve"> = epigroup6;</w:t>
      </w:r>
    </w:p>
    <w:p w14:paraId="3514CC14" w14:textId="77777777" w:rsidR="00AA68E4" w:rsidRPr="00326376" w:rsidRDefault="00AA68E4" w:rsidP="003E017C">
      <w:pPr>
        <w:spacing w:after="0"/>
        <w:rPr>
          <w:shd w:val="clear" w:color="auto" w:fill="FFFFFF"/>
        </w:rPr>
      </w:pPr>
      <w:r w:rsidRPr="00326376">
        <w:rPr>
          <w:color w:val="0000FF"/>
          <w:shd w:val="clear" w:color="auto" w:fill="FFFFFF"/>
        </w:rPr>
        <w:t>table</w:t>
      </w:r>
      <w:r w:rsidRPr="00326376">
        <w:rPr>
          <w:shd w:val="clear" w:color="auto" w:fill="FFFFFF"/>
        </w:rPr>
        <w:t xml:space="preserve"> RIDAGEYR*breastcancer;</w:t>
      </w:r>
    </w:p>
    <w:p w14:paraId="79E5F673" w14:textId="77777777" w:rsidR="00AA68E4" w:rsidRPr="00326376" w:rsidRDefault="00AA68E4" w:rsidP="003E017C">
      <w:pPr>
        <w:spacing w:after="0"/>
        <w:rPr>
          <w:color w:val="000000"/>
          <w:shd w:val="clear" w:color="auto" w:fill="FFFFFF"/>
        </w:rPr>
      </w:pPr>
      <w:r w:rsidRPr="00326376">
        <w:rPr>
          <w:shd w:val="clear" w:color="auto" w:fill="FFFFFF"/>
        </w:rPr>
        <w:t>run</w:t>
      </w:r>
      <w:r w:rsidRPr="00326376">
        <w:rPr>
          <w:color w:val="000000"/>
          <w:shd w:val="clear" w:color="auto" w:fill="FFFFFF"/>
        </w:rPr>
        <w:t>;</w:t>
      </w:r>
    </w:p>
    <w:p w14:paraId="062C9C28" w14:textId="77777777" w:rsidR="00AA68E4" w:rsidRPr="00326376" w:rsidRDefault="00AA68E4" w:rsidP="003E017C">
      <w:pPr>
        <w:spacing w:after="0"/>
        <w:rPr>
          <w:shd w:val="clear" w:color="auto" w:fill="FFFFFF"/>
        </w:rPr>
      </w:pPr>
    </w:p>
    <w:p w14:paraId="786F601A" w14:textId="77777777" w:rsidR="00AA68E4" w:rsidRPr="00326376" w:rsidRDefault="00AA68E4" w:rsidP="003E017C">
      <w:pPr>
        <w:spacing w:after="0"/>
        <w:rPr>
          <w:shd w:val="clear" w:color="auto" w:fill="FFFFFF"/>
        </w:rPr>
      </w:pPr>
    </w:p>
    <w:p w14:paraId="4CE244B0" w14:textId="77777777" w:rsidR="00AA68E4" w:rsidRPr="00326376" w:rsidRDefault="00AA68E4" w:rsidP="003E017C">
      <w:pPr>
        <w:spacing w:after="0"/>
        <w:rPr>
          <w:rFonts w:eastAsia="Times New Roman"/>
        </w:rPr>
      </w:pPr>
    </w:p>
    <w:p w14:paraId="4F9864DB" w14:textId="77777777" w:rsidR="00383F81" w:rsidRPr="00326376" w:rsidRDefault="00383F81" w:rsidP="00793918"/>
    <w:sectPr w:rsidR="00383F81" w:rsidRPr="00326376">
      <w:footerReference w:type="even" r:id="rId9"/>
      <w:footerReference w:type="default" r:id="rId10"/>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8CD69C" w14:textId="77777777" w:rsidR="002470E6" w:rsidRDefault="002470E6" w:rsidP="00793918">
      <w:r>
        <w:separator/>
      </w:r>
    </w:p>
    <w:p w14:paraId="6712137C" w14:textId="77777777" w:rsidR="002470E6" w:rsidRDefault="002470E6" w:rsidP="00793918"/>
    <w:p w14:paraId="3B825CB4" w14:textId="77777777" w:rsidR="002470E6" w:rsidRDefault="002470E6" w:rsidP="00793918"/>
    <w:p w14:paraId="132B4B5F" w14:textId="77777777" w:rsidR="002470E6" w:rsidRDefault="002470E6" w:rsidP="00793918"/>
    <w:p w14:paraId="7EF73727" w14:textId="77777777" w:rsidR="002470E6" w:rsidRDefault="002470E6" w:rsidP="00793918"/>
  </w:endnote>
  <w:endnote w:type="continuationSeparator" w:id="0">
    <w:p w14:paraId="775750AC" w14:textId="77777777" w:rsidR="002470E6" w:rsidRDefault="002470E6" w:rsidP="00793918">
      <w:r>
        <w:continuationSeparator/>
      </w:r>
    </w:p>
    <w:p w14:paraId="6BBED496" w14:textId="77777777" w:rsidR="002470E6" w:rsidRDefault="002470E6" w:rsidP="00793918"/>
    <w:p w14:paraId="12EE734F" w14:textId="77777777" w:rsidR="002470E6" w:rsidRDefault="002470E6" w:rsidP="00793918"/>
    <w:p w14:paraId="60CA5811" w14:textId="77777777" w:rsidR="002470E6" w:rsidRDefault="002470E6" w:rsidP="00793918"/>
    <w:p w14:paraId="4DA1711F" w14:textId="77777777" w:rsidR="002470E6" w:rsidRDefault="002470E6" w:rsidP="007939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4A0F5" w14:textId="77777777" w:rsidR="00F606A0" w:rsidRDefault="00F606A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0AD8E894" w14:textId="77777777" w:rsidR="00793918" w:rsidRDefault="00793918" w:rsidP="00793918">
        <w:pPr>
          <w:pStyle w:val="Footer"/>
        </w:pPr>
        <w:r>
          <w:fldChar w:fldCharType="begin"/>
        </w:r>
        <w:r>
          <w:instrText xml:space="preserve"> PAGE   \* MERGEFORMAT </w:instrText>
        </w:r>
        <w:r>
          <w:fldChar w:fldCharType="separate"/>
        </w:r>
        <w:r w:rsidR="00145FE1">
          <w:rPr>
            <w:noProof/>
          </w:rPr>
          <w:t>5</w:t>
        </w:r>
        <w:r>
          <w:rPr>
            <w:noProof/>
          </w:rPr>
          <w:fldChar w:fldCharType="end"/>
        </w:r>
      </w:p>
    </w:sdtContent>
  </w:sdt>
  <w:p w14:paraId="4F1A9938" w14:textId="77777777" w:rsidR="00793918" w:rsidRDefault="00793918" w:rsidP="00793918"/>
  <w:p w14:paraId="049F9806" w14:textId="77777777" w:rsidR="00793918" w:rsidRDefault="00793918" w:rsidP="0079391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F41B4" w14:textId="77777777" w:rsidR="002470E6" w:rsidRDefault="002470E6" w:rsidP="00793918">
      <w:r>
        <w:separator/>
      </w:r>
    </w:p>
    <w:p w14:paraId="2D084021" w14:textId="77777777" w:rsidR="002470E6" w:rsidRDefault="002470E6" w:rsidP="00793918"/>
    <w:p w14:paraId="3090EC23" w14:textId="77777777" w:rsidR="002470E6" w:rsidRDefault="002470E6" w:rsidP="00793918"/>
    <w:p w14:paraId="42BFB7E5" w14:textId="77777777" w:rsidR="002470E6" w:rsidRDefault="002470E6" w:rsidP="00793918"/>
    <w:p w14:paraId="4FFE9EB9" w14:textId="77777777" w:rsidR="002470E6" w:rsidRDefault="002470E6" w:rsidP="00793918"/>
  </w:footnote>
  <w:footnote w:type="continuationSeparator" w:id="0">
    <w:p w14:paraId="2D7E0CE2" w14:textId="77777777" w:rsidR="002470E6" w:rsidRDefault="002470E6" w:rsidP="00793918">
      <w:r>
        <w:continuationSeparator/>
      </w:r>
    </w:p>
    <w:p w14:paraId="57C0F91D" w14:textId="77777777" w:rsidR="002470E6" w:rsidRDefault="002470E6" w:rsidP="00793918"/>
    <w:p w14:paraId="2121C486" w14:textId="77777777" w:rsidR="002470E6" w:rsidRDefault="002470E6" w:rsidP="00793918"/>
    <w:p w14:paraId="277D0D3E" w14:textId="77777777" w:rsidR="002470E6" w:rsidRDefault="002470E6" w:rsidP="00793918"/>
    <w:p w14:paraId="0371BEB9" w14:textId="77777777" w:rsidR="002470E6" w:rsidRDefault="002470E6" w:rsidP="00793918"/>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3226C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0029364"/>
    <w:lvl w:ilvl="0">
      <w:start w:val="1"/>
      <w:numFmt w:val="decimal"/>
      <w:lvlText w:val="%1."/>
      <w:lvlJc w:val="left"/>
      <w:pPr>
        <w:tabs>
          <w:tab w:val="num" w:pos="1800"/>
        </w:tabs>
        <w:ind w:left="1800" w:hanging="360"/>
      </w:pPr>
    </w:lvl>
  </w:abstractNum>
  <w:abstractNum w:abstractNumId="2">
    <w:nsid w:val="FFFFFF7D"/>
    <w:multiLevelType w:val="singleLevel"/>
    <w:tmpl w:val="D270B25E"/>
    <w:lvl w:ilvl="0">
      <w:start w:val="1"/>
      <w:numFmt w:val="decimal"/>
      <w:lvlText w:val="%1."/>
      <w:lvlJc w:val="left"/>
      <w:pPr>
        <w:tabs>
          <w:tab w:val="num" w:pos="1440"/>
        </w:tabs>
        <w:ind w:left="1440" w:hanging="360"/>
      </w:pPr>
    </w:lvl>
  </w:abstractNum>
  <w:abstractNum w:abstractNumId="3">
    <w:nsid w:val="FFFFFF7E"/>
    <w:multiLevelType w:val="singleLevel"/>
    <w:tmpl w:val="1996E9A4"/>
    <w:lvl w:ilvl="0">
      <w:start w:val="1"/>
      <w:numFmt w:val="decimal"/>
      <w:lvlText w:val="%1."/>
      <w:lvlJc w:val="left"/>
      <w:pPr>
        <w:tabs>
          <w:tab w:val="num" w:pos="1080"/>
        </w:tabs>
        <w:ind w:left="1080" w:hanging="360"/>
      </w:pPr>
    </w:lvl>
  </w:abstractNum>
  <w:abstractNum w:abstractNumId="4">
    <w:nsid w:val="FFFFFF7F"/>
    <w:multiLevelType w:val="singleLevel"/>
    <w:tmpl w:val="31B4141E"/>
    <w:lvl w:ilvl="0">
      <w:start w:val="1"/>
      <w:numFmt w:val="decimal"/>
      <w:lvlText w:val="%1."/>
      <w:lvlJc w:val="left"/>
      <w:pPr>
        <w:tabs>
          <w:tab w:val="num" w:pos="720"/>
        </w:tabs>
        <w:ind w:left="720" w:hanging="360"/>
      </w:pPr>
    </w:lvl>
  </w:abstractNum>
  <w:abstractNum w:abstractNumId="5">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nsid w:val="006B2DD4"/>
    <w:multiLevelType w:val="multilevel"/>
    <w:tmpl w:val="9392A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3A047E"/>
    <w:multiLevelType w:val="multilevel"/>
    <w:tmpl w:val="2000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431C4"/>
    <w:multiLevelType w:val="multilevel"/>
    <w:tmpl w:val="F8FA28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140B1498"/>
    <w:multiLevelType w:val="multilevel"/>
    <w:tmpl w:val="8FBA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373683"/>
    <w:multiLevelType w:val="hybridMultilevel"/>
    <w:tmpl w:val="2F7AC3E8"/>
    <w:lvl w:ilvl="0" w:tplc="1F66F958">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3A1A67"/>
    <w:multiLevelType w:val="multilevel"/>
    <w:tmpl w:val="27EA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0AE6BA6"/>
    <w:multiLevelType w:val="multilevel"/>
    <w:tmpl w:val="3F78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353F1E"/>
    <w:multiLevelType w:val="multilevel"/>
    <w:tmpl w:val="4F6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E534A29"/>
    <w:multiLevelType w:val="multilevel"/>
    <w:tmpl w:val="88D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315B4B"/>
    <w:multiLevelType w:val="multilevel"/>
    <w:tmpl w:val="372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3E133FA"/>
    <w:multiLevelType w:val="multilevel"/>
    <w:tmpl w:val="5EF6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D50741"/>
    <w:multiLevelType w:val="multilevel"/>
    <w:tmpl w:val="0D64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713B65"/>
    <w:multiLevelType w:val="multilevel"/>
    <w:tmpl w:val="A4B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1"/>
  </w:num>
  <w:num w:numId="3">
    <w:abstractNumId w:val="26"/>
  </w:num>
  <w:num w:numId="4">
    <w:abstractNumId w:val="23"/>
  </w:num>
  <w:num w:numId="5">
    <w:abstractNumId w:val="18"/>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24"/>
  </w:num>
  <w:num w:numId="16">
    <w:abstractNumId w:val="28"/>
  </w:num>
  <w:num w:numId="17">
    <w:abstractNumId w:val="0"/>
  </w:num>
  <w:num w:numId="18">
    <w:abstractNumId w:val="14"/>
  </w:num>
  <w:num w:numId="19">
    <w:abstractNumId w:val="29"/>
  </w:num>
  <w:num w:numId="20">
    <w:abstractNumId w:val="22"/>
  </w:num>
  <w:num w:numId="21">
    <w:abstractNumId w:val="16"/>
  </w:num>
  <w:num w:numId="22">
    <w:abstractNumId w:val="25"/>
  </w:num>
  <w:num w:numId="23">
    <w:abstractNumId w:val="17"/>
  </w:num>
  <w:num w:numId="24">
    <w:abstractNumId w:val="19"/>
  </w:num>
  <w:num w:numId="25">
    <w:abstractNumId w:val="20"/>
  </w:num>
  <w:num w:numId="26">
    <w:abstractNumId w:val="27"/>
    <w:lvlOverride w:ilvl="0">
      <w:lvl w:ilvl="0">
        <w:numFmt w:val="lowerLetter"/>
        <w:lvlText w:val="%1."/>
        <w:lvlJc w:val="left"/>
      </w:lvl>
    </w:lvlOverride>
  </w:num>
  <w:num w:numId="27">
    <w:abstractNumId w:val="15"/>
  </w:num>
  <w:num w:numId="28">
    <w:abstractNumId w:val="13"/>
  </w:num>
  <w:num w:numId="29">
    <w:abstractNumId w:val="12"/>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39B"/>
    <w:rsid w:val="00015750"/>
    <w:rsid w:val="0002382F"/>
    <w:rsid w:val="00043B9D"/>
    <w:rsid w:val="00092735"/>
    <w:rsid w:val="0009330B"/>
    <w:rsid w:val="000A0438"/>
    <w:rsid w:val="000B611B"/>
    <w:rsid w:val="000C73C7"/>
    <w:rsid w:val="00107425"/>
    <w:rsid w:val="00132EAD"/>
    <w:rsid w:val="00145FE1"/>
    <w:rsid w:val="00151EAF"/>
    <w:rsid w:val="00182329"/>
    <w:rsid w:val="001C5660"/>
    <w:rsid w:val="001D2174"/>
    <w:rsid w:val="002111C4"/>
    <w:rsid w:val="00215486"/>
    <w:rsid w:val="00222F87"/>
    <w:rsid w:val="002470E6"/>
    <w:rsid w:val="002A0AFB"/>
    <w:rsid w:val="002E0D0D"/>
    <w:rsid w:val="00326376"/>
    <w:rsid w:val="003354B8"/>
    <w:rsid w:val="00336D1B"/>
    <w:rsid w:val="00340980"/>
    <w:rsid w:val="00383F81"/>
    <w:rsid w:val="003E017C"/>
    <w:rsid w:val="00421B2B"/>
    <w:rsid w:val="00423337"/>
    <w:rsid w:val="00444C0D"/>
    <w:rsid w:val="00464201"/>
    <w:rsid w:val="004B6F27"/>
    <w:rsid w:val="004D6F6D"/>
    <w:rsid w:val="005B6BEB"/>
    <w:rsid w:val="00606590"/>
    <w:rsid w:val="00630C39"/>
    <w:rsid w:val="00651315"/>
    <w:rsid w:val="006558B9"/>
    <w:rsid w:val="006941A9"/>
    <w:rsid w:val="006C234D"/>
    <w:rsid w:val="006F7E96"/>
    <w:rsid w:val="00712708"/>
    <w:rsid w:val="00714E5B"/>
    <w:rsid w:val="00717E4A"/>
    <w:rsid w:val="00767D9E"/>
    <w:rsid w:val="00793918"/>
    <w:rsid w:val="007C1A4D"/>
    <w:rsid w:val="007F19C0"/>
    <w:rsid w:val="0081271A"/>
    <w:rsid w:val="008448CC"/>
    <w:rsid w:val="00857405"/>
    <w:rsid w:val="0086749A"/>
    <w:rsid w:val="008819C7"/>
    <w:rsid w:val="008907DB"/>
    <w:rsid w:val="008B7467"/>
    <w:rsid w:val="008D49C7"/>
    <w:rsid w:val="008F6EF0"/>
    <w:rsid w:val="008F7B06"/>
    <w:rsid w:val="00927EBB"/>
    <w:rsid w:val="00973C9D"/>
    <w:rsid w:val="009C0FDE"/>
    <w:rsid w:val="009D039B"/>
    <w:rsid w:val="009D5068"/>
    <w:rsid w:val="00A1067E"/>
    <w:rsid w:val="00A14D94"/>
    <w:rsid w:val="00A31E01"/>
    <w:rsid w:val="00A42FB1"/>
    <w:rsid w:val="00A4496D"/>
    <w:rsid w:val="00A56622"/>
    <w:rsid w:val="00A77581"/>
    <w:rsid w:val="00A8221A"/>
    <w:rsid w:val="00AA68E4"/>
    <w:rsid w:val="00AB1583"/>
    <w:rsid w:val="00AC755F"/>
    <w:rsid w:val="00B40ACC"/>
    <w:rsid w:val="00B86926"/>
    <w:rsid w:val="00BD1703"/>
    <w:rsid w:val="00BD3A6B"/>
    <w:rsid w:val="00BD3F16"/>
    <w:rsid w:val="00C0758B"/>
    <w:rsid w:val="00C34E72"/>
    <w:rsid w:val="00C65B1E"/>
    <w:rsid w:val="00C83846"/>
    <w:rsid w:val="00C85131"/>
    <w:rsid w:val="00CE6FD3"/>
    <w:rsid w:val="00D11850"/>
    <w:rsid w:val="00D204A7"/>
    <w:rsid w:val="00D3548F"/>
    <w:rsid w:val="00DD59E1"/>
    <w:rsid w:val="00DE4EF4"/>
    <w:rsid w:val="00E06820"/>
    <w:rsid w:val="00E34267"/>
    <w:rsid w:val="00E4564C"/>
    <w:rsid w:val="00E5550D"/>
    <w:rsid w:val="00E94570"/>
    <w:rsid w:val="00EC2139"/>
    <w:rsid w:val="00EC28C8"/>
    <w:rsid w:val="00EC2917"/>
    <w:rsid w:val="00EE007C"/>
    <w:rsid w:val="00F256F3"/>
    <w:rsid w:val="00F35F32"/>
    <w:rsid w:val="00F606A0"/>
    <w:rsid w:val="00F777D3"/>
    <w:rsid w:val="00FB0611"/>
    <w:rsid w:val="00FC0A1E"/>
    <w:rsid w:val="00FE14FD"/>
    <w:rsid w:val="00FE1FEF"/>
    <w:rsid w:val="00FE2E9B"/>
    <w:rsid w:val="00FF2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48E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93918"/>
    <w:rPr>
      <w:rFonts w:ascii="Times New Roman" w:hAnsi="Times New Roman" w:cs="Times New Roman"/>
      <w:color w:val="auto"/>
      <w:lang w:eastAsia="en-US"/>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rmalWeb">
    <w:name w:val="Normal (Web)"/>
    <w:basedOn w:val="Normal"/>
    <w:uiPriority w:val="99"/>
    <w:semiHidden/>
    <w:unhideWhenUsed/>
    <w:rsid w:val="000B611B"/>
    <w:pPr>
      <w:spacing w:before="100" w:beforeAutospacing="1" w:after="100" w:afterAutospacing="1" w:line="240" w:lineRule="auto"/>
    </w:pPr>
  </w:style>
  <w:style w:type="character" w:styleId="Hyperlink">
    <w:name w:val="Hyperlink"/>
    <w:basedOn w:val="DefaultParagraphFont"/>
    <w:uiPriority w:val="99"/>
    <w:unhideWhenUsed/>
    <w:rsid w:val="00383F81"/>
    <w:rPr>
      <w:color w:val="0000FF"/>
      <w:u w:val="single"/>
    </w:rPr>
  </w:style>
  <w:style w:type="paragraph" w:styleId="ListParagraph">
    <w:name w:val="List Paragraph"/>
    <w:basedOn w:val="Normal"/>
    <w:uiPriority w:val="34"/>
    <w:unhideWhenUsed/>
    <w:qFormat/>
    <w:rsid w:val="004B6F27"/>
    <w:pPr>
      <w:ind w:left="720"/>
      <w:contextualSpacing/>
    </w:pPr>
  </w:style>
  <w:style w:type="character" w:styleId="CommentReference">
    <w:name w:val="annotation reference"/>
    <w:basedOn w:val="DefaultParagraphFont"/>
    <w:uiPriority w:val="99"/>
    <w:semiHidden/>
    <w:unhideWhenUsed/>
    <w:rsid w:val="00222F87"/>
    <w:rPr>
      <w:sz w:val="18"/>
      <w:szCs w:val="18"/>
    </w:rPr>
  </w:style>
  <w:style w:type="paragraph" w:styleId="CommentText">
    <w:name w:val="annotation text"/>
    <w:basedOn w:val="Normal"/>
    <w:link w:val="CommentTextChar"/>
    <w:uiPriority w:val="99"/>
    <w:semiHidden/>
    <w:unhideWhenUsed/>
    <w:rsid w:val="00222F87"/>
    <w:pPr>
      <w:spacing w:line="240" w:lineRule="auto"/>
    </w:pPr>
  </w:style>
  <w:style w:type="character" w:customStyle="1" w:styleId="CommentTextChar">
    <w:name w:val="Comment Text Char"/>
    <w:basedOn w:val="DefaultParagraphFont"/>
    <w:link w:val="CommentText"/>
    <w:uiPriority w:val="99"/>
    <w:semiHidden/>
    <w:rsid w:val="00222F87"/>
  </w:style>
  <w:style w:type="paragraph" w:styleId="CommentSubject">
    <w:name w:val="annotation subject"/>
    <w:basedOn w:val="CommentText"/>
    <w:next w:val="CommentText"/>
    <w:link w:val="CommentSubjectChar"/>
    <w:uiPriority w:val="99"/>
    <w:semiHidden/>
    <w:unhideWhenUsed/>
    <w:rsid w:val="00222F87"/>
    <w:rPr>
      <w:b/>
      <w:bCs/>
      <w:sz w:val="20"/>
      <w:szCs w:val="20"/>
    </w:rPr>
  </w:style>
  <w:style w:type="character" w:customStyle="1" w:styleId="CommentSubjectChar">
    <w:name w:val="Comment Subject Char"/>
    <w:basedOn w:val="CommentTextChar"/>
    <w:link w:val="CommentSubject"/>
    <w:uiPriority w:val="99"/>
    <w:semiHidden/>
    <w:rsid w:val="00222F87"/>
    <w:rPr>
      <w:b/>
      <w:bCs/>
      <w:sz w:val="20"/>
      <w:szCs w:val="20"/>
    </w:rPr>
  </w:style>
  <w:style w:type="paragraph" w:styleId="BalloonText">
    <w:name w:val="Balloon Text"/>
    <w:basedOn w:val="Normal"/>
    <w:link w:val="BalloonTextChar"/>
    <w:uiPriority w:val="99"/>
    <w:semiHidden/>
    <w:unhideWhenUsed/>
    <w:rsid w:val="00222F8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222F87"/>
    <w:rPr>
      <w:rFonts w:ascii="Times New Roman" w:hAnsi="Times New Roman" w:cs="Times New Roman"/>
      <w:sz w:val="18"/>
      <w:szCs w:val="18"/>
    </w:rPr>
  </w:style>
  <w:style w:type="character" w:styleId="PageNumber">
    <w:name w:val="page number"/>
    <w:basedOn w:val="DefaultParagraphFont"/>
    <w:uiPriority w:val="99"/>
    <w:semiHidden/>
    <w:unhideWhenUsed/>
    <w:rsid w:val="00F60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1675">
      <w:bodyDiv w:val="1"/>
      <w:marLeft w:val="0"/>
      <w:marRight w:val="0"/>
      <w:marTop w:val="0"/>
      <w:marBottom w:val="0"/>
      <w:divBdr>
        <w:top w:val="none" w:sz="0" w:space="0" w:color="auto"/>
        <w:left w:val="none" w:sz="0" w:space="0" w:color="auto"/>
        <w:bottom w:val="none" w:sz="0" w:space="0" w:color="auto"/>
        <w:right w:val="none" w:sz="0" w:space="0" w:color="auto"/>
      </w:divBdr>
    </w:div>
    <w:div w:id="136458063">
      <w:bodyDiv w:val="1"/>
      <w:marLeft w:val="0"/>
      <w:marRight w:val="0"/>
      <w:marTop w:val="0"/>
      <w:marBottom w:val="0"/>
      <w:divBdr>
        <w:top w:val="none" w:sz="0" w:space="0" w:color="auto"/>
        <w:left w:val="none" w:sz="0" w:space="0" w:color="auto"/>
        <w:bottom w:val="none" w:sz="0" w:space="0" w:color="auto"/>
        <w:right w:val="none" w:sz="0" w:space="0" w:color="auto"/>
      </w:divBdr>
    </w:div>
    <w:div w:id="180516263">
      <w:bodyDiv w:val="1"/>
      <w:marLeft w:val="0"/>
      <w:marRight w:val="0"/>
      <w:marTop w:val="0"/>
      <w:marBottom w:val="0"/>
      <w:divBdr>
        <w:top w:val="none" w:sz="0" w:space="0" w:color="auto"/>
        <w:left w:val="none" w:sz="0" w:space="0" w:color="auto"/>
        <w:bottom w:val="none" w:sz="0" w:space="0" w:color="auto"/>
        <w:right w:val="none" w:sz="0" w:space="0" w:color="auto"/>
      </w:divBdr>
    </w:div>
    <w:div w:id="241532212">
      <w:bodyDiv w:val="1"/>
      <w:marLeft w:val="0"/>
      <w:marRight w:val="0"/>
      <w:marTop w:val="0"/>
      <w:marBottom w:val="0"/>
      <w:divBdr>
        <w:top w:val="none" w:sz="0" w:space="0" w:color="auto"/>
        <w:left w:val="none" w:sz="0" w:space="0" w:color="auto"/>
        <w:bottom w:val="none" w:sz="0" w:space="0" w:color="auto"/>
        <w:right w:val="none" w:sz="0" w:space="0" w:color="auto"/>
      </w:divBdr>
    </w:div>
    <w:div w:id="247542870">
      <w:bodyDiv w:val="1"/>
      <w:marLeft w:val="0"/>
      <w:marRight w:val="0"/>
      <w:marTop w:val="0"/>
      <w:marBottom w:val="0"/>
      <w:divBdr>
        <w:top w:val="none" w:sz="0" w:space="0" w:color="auto"/>
        <w:left w:val="none" w:sz="0" w:space="0" w:color="auto"/>
        <w:bottom w:val="none" w:sz="0" w:space="0" w:color="auto"/>
        <w:right w:val="none" w:sz="0" w:space="0" w:color="auto"/>
      </w:divBdr>
    </w:div>
    <w:div w:id="350449893">
      <w:bodyDiv w:val="1"/>
      <w:marLeft w:val="0"/>
      <w:marRight w:val="0"/>
      <w:marTop w:val="0"/>
      <w:marBottom w:val="0"/>
      <w:divBdr>
        <w:top w:val="none" w:sz="0" w:space="0" w:color="auto"/>
        <w:left w:val="none" w:sz="0" w:space="0" w:color="auto"/>
        <w:bottom w:val="none" w:sz="0" w:space="0" w:color="auto"/>
        <w:right w:val="none" w:sz="0" w:space="0" w:color="auto"/>
      </w:divBdr>
    </w:div>
    <w:div w:id="403720088">
      <w:bodyDiv w:val="1"/>
      <w:marLeft w:val="0"/>
      <w:marRight w:val="0"/>
      <w:marTop w:val="0"/>
      <w:marBottom w:val="0"/>
      <w:divBdr>
        <w:top w:val="none" w:sz="0" w:space="0" w:color="auto"/>
        <w:left w:val="none" w:sz="0" w:space="0" w:color="auto"/>
        <w:bottom w:val="none" w:sz="0" w:space="0" w:color="auto"/>
        <w:right w:val="none" w:sz="0" w:space="0" w:color="auto"/>
      </w:divBdr>
    </w:div>
    <w:div w:id="544372745">
      <w:bodyDiv w:val="1"/>
      <w:marLeft w:val="0"/>
      <w:marRight w:val="0"/>
      <w:marTop w:val="0"/>
      <w:marBottom w:val="0"/>
      <w:divBdr>
        <w:top w:val="none" w:sz="0" w:space="0" w:color="auto"/>
        <w:left w:val="none" w:sz="0" w:space="0" w:color="auto"/>
        <w:bottom w:val="none" w:sz="0" w:space="0" w:color="auto"/>
        <w:right w:val="none" w:sz="0" w:space="0" w:color="auto"/>
      </w:divBdr>
    </w:div>
    <w:div w:id="547571240">
      <w:bodyDiv w:val="1"/>
      <w:marLeft w:val="0"/>
      <w:marRight w:val="0"/>
      <w:marTop w:val="0"/>
      <w:marBottom w:val="0"/>
      <w:divBdr>
        <w:top w:val="none" w:sz="0" w:space="0" w:color="auto"/>
        <w:left w:val="none" w:sz="0" w:space="0" w:color="auto"/>
        <w:bottom w:val="none" w:sz="0" w:space="0" w:color="auto"/>
        <w:right w:val="none" w:sz="0" w:space="0" w:color="auto"/>
      </w:divBdr>
    </w:div>
    <w:div w:id="557546800">
      <w:bodyDiv w:val="1"/>
      <w:marLeft w:val="0"/>
      <w:marRight w:val="0"/>
      <w:marTop w:val="0"/>
      <w:marBottom w:val="0"/>
      <w:divBdr>
        <w:top w:val="none" w:sz="0" w:space="0" w:color="auto"/>
        <w:left w:val="none" w:sz="0" w:space="0" w:color="auto"/>
        <w:bottom w:val="none" w:sz="0" w:space="0" w:color="auto"/>
        <w:right w:val="none" w:sz="0" w:space="0" w:color="auto"/>
      </w:divBdr>
    </w:div>
    <w:div w:id="822240934">
      <w:bodyDiv w:val="1"/>
      <w:marLeft w:val="0"/>
      <w:marRight w:val="0"/>
      <w:marTop w:val="0"/>
      <w:marBottom w:val="0"/>
      <w:divBdr>
        <w:top w:val="none" w:sz="0" w:space="0" w:color="auto"/>
        <w:left w:val="none" w:sz="0" w:space="0" w:color="auto"/>
        <w:bottom w:val="none" w:sz="0" w:space="0" w:color="auto"/>
        <w:right w:val="none" w:sz="0" w:space="0" w:color="auto"/>
      </w:divBdr>
    </w:div>
    <w:div w:id="904069916">
      <w:bodyDiv w:val="1"/>
      <w:marLeft w:val="0"/>
      <w:marRight w:val="0"/>
      <w:marTop w:val="0"/>
      <w:marBottom w:val="0"/>
      <w:divBdr>
        <w:top w:val="none" w:sz="0" w:space="0" w:color="auto"/>
        <w:left w:val="none" w:sz="0" w:space="0" w:color="auto"/>
        <w:bottom w:val="none" w:sz="0" w:space="0" w:color="auto"/>
        <w:right w:val="none" w:sz="0" w:space="0" w:color="auto"/>
      </w:divBdr>
    </w:div>
    <w:div w:id="905725688">
      <w:bodyDiv w:val="1"/>
      <w:marLeft w:val="0"/>
      <w:marRight w:val="0"/>
      <w:marTop w:val="0"/>
      <w:marBottom w:val="0"/>
      <w:divBdr>
        <w:top w:val="none" w:sz="0" w:space="0" w:color="auto"/>
        <w:left w:val="none" w:sz="0" w:space="0" w:color="auto"/>
        <w:bottom w:val="none" w:sz="0" w:space="0" w:color="auto"/>
        <w:right w:val="none" w:sz="0" w:space="0" w:color="auto"/>
      </w:divBdr>
    </w:div>
    <w:div w:id="967856000">
      <w:bodyDiv w:val="1"/>
      <w:marLeft w:val="0"/>
      <w:marRight w:val="0"/>
      <w:marTop w:val="0"/>
      <w:marBottom w:val="0"/>
      <w:divBdr>
        <w:top w:val="none" w:sz="0" w:space="0" w:color="auto"/>
        <w:left w:val="none" w:sz="0" w:space="0" w:color="auto"/>
        <w:bottom w:val="none" w:sz="0" w:space="0" w:color="auto"/>
        <w:right w:val="none" w:sz="0" w:space="0" w:color="auto"/>
      </w:divBdr>
    </w:div>
    <w:div w:id="989334358">
      <w:bodyDiv w:val="1"/>
      <w:marLeft w:val="0"/>
      <w:marRight w:val="0"/>
      <w:marTop w:val="0"/>
      <w:marBottom w:val="0"/>
      <w:divBdr>
        <w:top w:val="none" w:sz="0" w:space="0" w:color="auto"/>
        <w:left w:val="none" w:sz="0" w:space="0" w:color="auto"/>
        <w:bottom w:val="none" w:sz="0" w:space="0" w:color="auto"/>
        <w:right w:val="none" w:sz="0" w:space="0" w:color="auto"/>
      </w:divBdr>
    </w:div>
    <w:div w:id="1054237769">
      <w:bodyDiv w:val="1"/>
      <w:marLeft w:val="0"/>
      <w:marRight w:val="0"/>
      <w:marTop w:val="0"/>
      <w:marBottom w:val="0"/>
      <w:divBdr>
        <w:top w:val="none" w:sz="0" w:space="0" w:color="auto"/>
        <w:left w:val="none" w:sz="0" w:space="0" w:color="auto"/>
        <w:bottom w:val="none" w:sz="0" w:space="0" w:color="auto"/>
        <w:right w:val="none" w:sz="0" w:space="0" w:color="auto"/>
      </w:divBdr>
    </w:div>
    <w:div w:id="1187065018">
      <w:bodyDiv w:val="1"/>
      <w:marLeft w:val="0"/>
      <w:marRight w:val="0"/>
      <w:marTop w:val="0"/>
      <w:marBottom w:val="0"/>
      <w:divBdr>
        <w:top w:val="none" w:sz="0" w:space="0" w:color="auto"/>
        <w:left w:val="none" w:sz="0" w:space="0" w:color="auto"/>
        <w:bottom w:val="none" w:sz="0" w:space="0" w:color="auto"/>
        <w:right w:val="none" w:sz="0" w:space="0" w:color="auto"/>
      </w:divBdr>
    </w:div>
    <w:div w:id="1191915157">
      <w:bodyDiv w:val="1"/>
      <w:marLeft w:val="0"/>
      <w:marRight w:val="0"/>
      <w:marTop w:val="0"/>
      <w:marBottom w:val="0"/>
      <w:divBdr>
        <w:top w:val="none" w:sz="0" w:space="0" w:color="auto"/>
        <w:left w:val="none" w:sz="0" w:space="0" w:color="auto"/>
        <w:bottom w:val="none" w:sz="0" w:space="0" w:color="auto"/>
        <w:right w:val="none" w:sz="0" w:space="0" w:color="auto"/>
      </w:divBdr>
    </w:div>
    <w:div w:id="1233928330">
      <w:bodyDiv w:val="1"/>
      <w:marLeft w:val="0"/>
      <w:marRight w:val="0"/>
      <w:marTop w:val="0"/>
      <w:marBottom w:val="0"/>
      <w:divBdr>
        <w:top w:val="none" w:sz="0" w:space="0" w:color="auto"/>
        <w:left w:val="none" w:sz="0" w:space="0" w:color="auto"/>
        <w:bottom w:val="none" w:sz="0" w:space="0" w:color="auto"/>
        <w:right w:val="none" w:sz="0" w:space="0" w:color="auto"/>
      </w:divBdr>
    </w:div>
    <w:div w:id="1306206643">
      <w:bodyDiv w:val="1"/>
      <w:marLeft w:val="0"/>
      <w:marRight w:val="0"/>
      <w:marTop w:val="0"/>
      <w:marBottom w:val="0"/>
      <w:divBdr>
        <w:top w:val="none" w:sz="0" w:space="0" w:color="auto"/>
        <w:left w:val="none" w:sz="0" w:space="0" w:color="auto"/>
        <w:bottom w:val="none" w:sz="0" w:space="0" w:color="auto"/>
        <w:right w:val="none" w:sz="0" w:space="0" w:color="auto"/>
      </w:divBdr>
    </w:div>
    <w:div w:id="1354265255">
      <w:bodyDiv w:val="1"/>
      <w:marLeft w:val="0"/>
      <w:marRight w:val="0"/>
      <w:marTop w:val="0"/>
      <w:marBottom w:val="0"/>
      <w:divBdr>
        <w:top w:val="none" w:sz="0" w:space="0" w:color="auto"/>
        <w:left w:val="none" w:sz="0" w:space="0" w:color="auto"/>
        <w:bottom w:val="none" w:sz="0" w:space="0" w:color="auto"/>
        <w:right w:val="none" w:sz="0" w:space="0" w:color="auto"/>
      </w:divBdr>
    </w:div>
    <w:div w:id="1397390998">
      <w:bodyDiv w:val="1"/>
      <w:marLeft w:val="0"/>
      <w:marRight w:val="0"/>
      <w:marTop w:val="0"/>
      <w:marBottom w:val="0"/>
      <w:divBdr>
        <w:top w:val="none" w:sz="0" w:space="0" w:color="auto"/>
        <w:left w:val="none" w:sz="0" w:space="0" w:color="auto"/>
        <w:bottom w:val="none" w:sz="0" w:space="0" w:color="auto"/>
        <w:right w:val="none" w:sz="0" w:space="0" w:color="auto"/>
      </w:divBdr>
    </w:div>
    <w:div w:id="1397632706">
      <w:bodyDiv w:val="1"/>
      <w:marLeft w:val="0"/>
      <w:marRight w:val="0"/>
      <w:marTop w:val="0"/>
      <w:marBottom w:val="0"/>
      <w:divBdr>
        <w:top w:val="none" w:sz="0" w:space="0" w:color="auto"/>
        <w:left w:val="none" w:sz="0" w:space="0" w:color="auto"/>
        <w:bottom w:val="none" w:sz="0" w:space="0" w:color="auto"/>
        <w:right w:val="none" w:sz="0" w:space="0" w:color="auto"/>
      </w:divBdr>
    </w:div>
    <w:div w:id="1408772377">
      <w:bodyDiv w:val="1"/>
      <w:marLeft w:val="0"/>
      <w:marRight w:val="0"/>
      <w:marTop w:val="0"/>
      <w:marBottom w:val="0"/>
      <w:divBdr>
        <w:top w:val="none" w:sz="0" w:space="0" w:color="auto"/>
        <w:left w:val="none" w:sz="0" w:space="0" w:color="auto"/>
        <w:bottom w:val="none" w:sz="0" w:space="0" w:color="auto"/>
        <w:right w:val="none" w:sz="0" w:space="0" w:color="auto"/>
      </w:divBdr>
    </w:div>
    <w:div w:id="1409381632">
      <w:bodyDiv w:val="1"/>
      <w:marLeft w:val="0"/>
      <w:marRight w:val="0"/>
      <w:marTop w:val="0"/>
      <w:marBottom w:val="0"/>
      <w:divBdr>
        <w:top w:val="none" w:sz="0" w:space="0" w:color="auto"/>
        <w:left w:val="none" w:sz="0" w:space="0" w:color="auto"/>
        <w:bottom w:val="none" w:sz="0" w:space="0" w:color="auto"/>
        <w:right w:val="none" w:sz="0" w:space="0" w:color="auto"/>
      </w:divBdr>
    </w:div>
    <w:div w:id="1430463403">
      <w:bodyDiv w:val="1"/>
      <w:marLeft w:val="0"/>
      <w:marRight w:val="0"/>
      <w:marTop w:val="0"/>
      <w:marBottom w:val="0"/>
      <w:divBdr>
        <w:top w:val="none" w:sz="0" w:space="0" w:color="auto"/>
        <w:left w:val="none" w:sz="0" w:space="0" w:color="auto"/>
        <w:bottom w:val="none" w:sz="0" w:space="0" w:color="auto"/>
        <w:right w:val="none" w:sz="0" w:space="0" w:color="auto"/>
      </w:divBdr>
    </w:div>
    <w:div w:id="1446149282">
      <w:bodyDiv w:val="1"/>
      <w:marLeft w:val="0"/>
      <w:marRight w:val="0"/>
      <w:marTop w:val="0"/>
      <w:marBottom w:val="0"/>
      <w:divBdr>
        <w:top w:val="none" w:sz="0" w:space="0" w:color="auto"/>
        <w:left w:val="none" w:sz="0" w:space="0" w:color="auto"/>
        <w:bottom w:val="none" w:sz="0" w:space="0" w:color="auto"/>
        <w:right w:val="none" w:sz="0" w:space="0" w:color="auto"/>
      </w:divBdr>
    </w:div>
    <w:div w:id="1456674042">
      <w:bodyDiv w:val="1"/>
      <w:marLeft w:val="0"/>
      <w:marRight w:val="0"/>
      <w:marTop w:val="0"/>
      <w:marBottom w:val="0"/>
      <w:divBdr>
        <w:top w:val="none" w:sz="0" w:space="0" w:color="auto"/>
        <w:left w:val="none" w:sz="0" w:space="0" w:color="auto"/>
        <w:bottom w:val="none" w:sz="0" w:space="0" w:color="auto"/>
        <w:right w:val="none" w:sz="0" w:space="0" w:color="auto"/>
      </w:divBdr>
    </w:div>
    <w:div w:id="1466001265">
      <w:bodyDiv w:val="1"/>
      <w:marLeft w:val="0"/>
      <w:marRight w:val="0"/>
      <w:marTop w:val="0"/>
      <w:marBottom w:val="0"/>
      <w:divBdr>
        <w:top w:val="none" w:sz="0" w:space="0" w:color="auto"/>
        <w:left w:val="none" w:sz="0" w:space="0" w:color="auto"/>
        <w:bottom w:val="none" w:sz="0" w:space="0" w:color="auto"/>
        <w:right w:val="none" w:sz="0" w:space="0" w:color="auto"/>
      </w:divBdr>
    </w:div>
    <w:div w:id="1492336072">
      <w:bodyDiv w:val="1"/>
      <w:marLeft w:val="0"/>
      <w:marRight w:val="0"/>
      <w:marTop w:val="0"/>
      <w:marBottom w:val="0"/>
      <w:divBdr>
        <w:top w:val="none" w:sz="0" w:space="0" w:color="auto"/>
        <w:left w:val="none" w:sz="0" w:space="0" w:color="auto"/>
        <w:bottom w:val="none" w:sz="0" w:space="0" w:color="auto"/>
        <w:right w:val="none" w:sz="0" w:space="0" w:color="auto"/>
      </w:divBdr>
    </w:div>
    <w:div w:id="1530030088">
      <w:bodyDiv w:val="1"/>
      <w:marLeft w:val="0"/>
      <w:marRight w:val="0"/>
      <w:marTop w:val="0"/>
      <w:marBottom w:val="0"/>
      <w:divBdr>
        <w:top w:val="none" w:sz="0" w:space="0" w:color="auto"/>
        <w:left w:val="none" w:sz="0" w:space="0" w:color="auto"/>
        <w:bottom w:val="none" w:sz="0" w:space="0" w:color="auto"/>
        <w:right w:val="none" w:sz="0" w:space="0" w:color="auto"/>
      </w:divBdr>
    </w:div>
    <w:div w:id="1616936957">
      <w:bodyDiv w:val="1"/>
      <w:marLeft w:val="0"/>
      <w:marRight w:val="0"/>
      <w:marTop w:val="0"/>
      <w:marBottom w:val="0"/>
      <w:divBdr>
        <w:top w:val="none" w:sz="0" w:space="0" w:color="auto"/>
        <w:left w:val="none" w:sz="0" w:space="0" w:color="auto"/>
        <w:bottom w:val="none" w:sz="0" w:space="0" w:color="auto"/>
        <w:right w:val="none" w:sz="0" w:space="0" w:color="auto"/>
      </w:divBdr>
    </w:div>
    <w:div w:id="1718234431">
      <w:bodyDiv w:val="1"/>
      <w:marLeft w:val="0"/>
      <w:marRight w:val="0"/>
      <w:marTop w:val="0"/>
      <w:marBottom w:val="0"/>
      <w:divBdr>
        <w:top w:val="none" w:sz="0" w:space="0" w:color="auto"/>
        <w:left w:val="none" w:sz="0" w:space="0" w:color="auto"/>
        <w:bottom w:val="none" w:sz="0" w:space="0" w:color="auto"/>
        <w:right w:val="none" w:sz="0" w:space="0" w:color="auto"/>
      </w:divBdr>
    </w:div>
    <w:div w:id="1746565135">
      <w:bodyDiv w:val="1"/>
      <w:marLeft w:val="0"/>
      <w:marRight w:val="0"/>
      <w:marTop w:val="0"/>
      <w:marBottom w:val="0"/>
      <w:divBdr>
        <w:top w:val="none" w:sz="0" w:space="0" w:color="auto"/>
        <w:left w:val="none" w:sz="0" w:space="0" w:color="auto"/>
        <w:bottom w:val="none" w:sz="0" w:space="0" w:color="auto"/>
        <w:right w:val="none" w:sz="0" w:space="0" w:color="auto"/>
      </w:divBdr>
    </w:div>
    <w:div w:id="1756508890">
      <w:bodyDiv w:val="1"/>
      <w:marLeft w:val="0"/>
      <w:marRight w:val="0"/>
      <w:marTop w:val="0"/>
      <w:marBottom w:val="0"/>
      <w:divBdr>
        <w:top w:val="none" w:sz="0" w:space="0" w:color="auto"/>
        <w:left w:val="none" w:sz="0" w:space="0" w:color="auto"/>
        <w:bottom w:val="none" w:sz="0" w:space="0" w:color="auto"/>
        <w:right w:val="none" w:sz="0" w:space="0" w:color="auto"/>
      </w:divBdr>
    </w:div>
    <w:div w:id="1778791905">
      <w:bodyDiv w:val="1"/>
      <w:marLeft w:val="0"/>
      <w:marRight w:val="0"/>
      <w:marTop w:val="0"/>
      <w:marBottom w:val="0"/>
      <w:divBdr>
        <w:top w:val="none" w:sz="0" w:space="0" w:color="auto"/>
        <w:left w:val="none" w:sz="0" w:space="0" w:color="auto"/>
        <w:bottom w:val="none" w:sz="0" w:space="0" w:color="auto"/>
        <w:right w:val="none" w:sz="0" w:space="0" w:color="auto"/>
      </w:divBdr>
    </w:div>
    <w:div w:id="1807165131">
      <w:bodyDiv w:val="1"/>
      <w:marLeft w:val="0"/>
      <w:marRight w:val="0"/>
      <w:marTop w:val="0"/>
      <w:marBottom w:val="0"/>
      <w:divBdr>
        <w:top w:val="none" w:sz="0" w:space="0" w:color="auto"/>
        <w:left w:val="none" w:sz="0" w:space="0" w:color="auto"/>
        <w:bottom w:val="none" w:sz="0" w:space="0" w:color="auto"/>
        <w:right w:val="none" w:sz="0" w:space="0" w:color="auto"/>
      </w:divBdr>
    </w:div>
    <w:div w:id="1920822834">
      <w:bodyDiv w:val="1"/>
      <w:marLeft w:val="0"/>
      <w:marRight w:val="0"/>
      <w:marTop w:val="0"/>
      <w:marBottom w:val="0"/>
      <w:divBdr>
        <w:top w:val="none" w:sz="0" w:space="0" w:color="auto"/>
        <w:left w:val="none" w:sz="0" w:space="0" w:color="auto"/>
        <w:bottom w:val="none" w:sz="0" w:space="0" w:color="auto"/>
        <w:right w:val="none" w:sz="0" w:space="0" w:color="auto"/>
      </w:divBdr>
    </w:div>
    <w:div w:id="1975676601">
      <w:bodyDiv w:val="1"/>
      <w:marLeft w:val="0"/>
      <w:marRight w:val="0"/>
      <w:marTop w:val="0"/>
      <w:marBottom w:val="0"/>
      <w:divBdr>
        <w:top w:val="none" w:sz="0" w:space="0" w:color="auto"/>
        <w:left w:val="none" w:sz="0" w:space="0" w:color="auto"/>
        <w:bottom w:val="none" w:sz="0" w:space="0" w:color="auto"/>
        <w:right w:val="none" w:sz="0" w:space="0" w:color="auto"/>
      </w:divBdr>
    </w:div>
    <w:div w:id="2044743002">
      <w:bodyDiv w:val="1"/>
      <w:marLeft w:val="0"/>
      <w:marRight w:val="0"/>
      <w:marTop w:val="0"/>
      <w:marBottom w:val="0"/>
      <w:divBdr>
        <w:top w:val="none" w:sz="0" w:space="0" w:color="auto"/>
        <w:left w:val="none" w:sz="0" w:space="0" w:color="auto"/>
        <w:bottom w:val="none" w:sz="0" w:space="0" w:color="auto"/>
        <w:right w:val="none" w:sz="0" w:space="0" w:color="auto"/>
      </w:divBdr>
    </w:div>
    <w:div w:id="2118669277">
      <w:bodyDiv w:val="1"/>
      <w:marLeft w:val="0"/>
      <w:marRight w:val="0"/>
      <w:marTop w:val="0"/>
      <w:marBottom w:val="0"/>
      <w:divBdr>
        <w:top w:val="none" w:sz="0" w:space="0" w:color="auto"/>
        <w:left w:val="none" w:sz="0" w:space="0" w:color="auto"/>
        <w:bottom w:val="none" w:sz="0" w:space="0" w:color="auto"/>
        <w:right w:val="none" w:sz="0" w:space="0" w:color="auto"/>
      </w:divBdr>
    </w:div>
    <w:div w:id="21286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breastcancer.org/risk/factors" TargetMode="Externa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nna/Library/Containers/com.microsoft.Word/Data/Library/Caches/1033/TM10002081/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kit-standard">
    <w:altName w:val="Cambria"/>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FB9"/>
    <w:rsid w:val="00363FB9"/>
    <w:rsid w:val="009C3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76B3AFB5D3439ABF6B81D6394CFC">
    <w:name w:val="AE6176B3AFB5D3439ABF6B81D6394CFC"/>
  </w:style>
  <w:style w:type="paragraph" w:customStyle="1" w:styleId="56981816BA38C24B9273F8435BB4374B">
    <w:name w:val="56981816BA38C24B9273F8435BB4374B"/>
  </w:style>
  <w:style w:type="paragraph" w:customStyle="1" w:styleId="CCBDA6C494F2C248BEF34C7640D4A09E">
    <w:name w:val="CCBDA6C494F2C248BEF34C7640D4A09E"/>
  </w:style>
  <w:style w:type="paragraph" w:customStyle="1" w:styleId="239B16F42507234C961503CA2529BAA0">
    <w:name w:val="239B16F42507234C961503CA2529BAA0"/>
  </w:style>
  <w:style w:type="paragraph" w:customStyle="1" w:styleId="278E951184CDA942A0BF7C1EC4888C18">
    <w:name w:val="278E951184CDA942A0BF7C1EC4888C18"/>
  </w:style>
  <w:style w:type="paragraph" w:styleId="ListBullet">
    <w:name w:val="List Bullet"/>
    <w:basedOn w:val="Normal"/>
    <w:uiPriority w:val="12"/>
    <w:qFormat/>
    <w:pPr>
      <w:numPr>
        <w:numId w:val="1"/>
      </w:numPr>
      <w:spacing w:after="240" w:line="312" w:lineRule="auto"/>
    </w:pPr>
    <w:rPr>
      <w:rFonts w:eastAsiaTheme="minorHAnsi"/>
      <w:color w:val="000000" w:themeColor="text1"/>
      <w:lang w:eastAsia="ja-JP"/>
    </w:rPr>
  </w:style>
  <w:style w:type="paragraph" w:customStyle="1" w:styleId="AC823DFC1797D344ADB2C6FBF76B5694">
    <w:name w:val="AC823DFC1797D344ADB2C6FBF76B5694"/>
  </w:style>
  <w:style w:type="paragraph" w:customStyle="1" w:styleId="B11A0B96E56E2449B58F5CD476A68271">
    <w:name w:val="B11A0B96E56E2449B58F5CD476A68271"/>
  </w:style>
  <w:style w:type="paragraph" w:customStyle="1" w:styleId="5E5FAEA38DC8B847ABCA7850BF74AEBD">
    <w:name w:val="5E5FAEA38DC8B847ABCA7850BF74AEBD"/>
  </w:style>
  <w:style w:type="paragraph" w:customStyle="1" w:styleId="4B04A340D9611645B06D07EE69BE1E23">
    <w:name w:val="4B04A340D9611645B06D07EE69BE1E23"/>
  </w:style>
  <w:style w:type="paragraph" w:customStyle="1" w:styleId="338A7D8A3B683B4893C7C08AA9F86D68">
    <w:name w:val="338A7D8A3B683B4893C7C08AA9F86D68"/>
  </w:style>
  <w:style w:type="paragraph" w:customStyle="1" w:styleId="01DD94BB9671EE47970CF7BD59F8001B">
    <w:name w:val="01DD94BB9671EE47970CF7BD59F8001B"/>
  </w:style>
  <w:style w:type="paragraph" w:customStyle="1" w:styleId="9BE08B8106E6EC4B902FDE7D853CF4F5">
    <w:name w:val="9BE08B8106E6EC4B902FDE7D853CF4F5"/>
  </w:style>
  <w:style w:type="paragraph" w:customStyle="1" w:styleId="BB1575401B2A5A47923DC10728A3F5E8">
    <w:name w:val="BB1575401B2A5A47923DC10728A3F5E8"/>
  </w:style>
  <w:style w:type="paragraph" w:customStyle="1" w:styleId="F8A6B4CC17C5A1488013648AC19B793A">
    <w:name w:val="F8A6B4CC17C5A1488013648AC19B793A"/>
  </w:style>
  <w:style w:type="paragraph" w:customStyle="1" w:styleId="2E852F0D2FE09142A35E65829DC9403B">
    <w:name w:val="2E852F0D2FE09142A35E65829DC9403B"/>
  </w:style>
  <w:style w:type="paragraph" w:customStyle="1" w:styleId="3E7E76D21B53DF44AA04EC0F5B2AA14C">
    <w:name w:val="3E7E76D21B53DF44AA04EC0F5B2AA14C"/>
  </w:style>
  <w:style w:type="paragraph" w:customStyle="1" w:styleId="BEAEFF3512B0C14391FE052D3BB75B22">
    <w:name w:val="BEAEFF3512B0C14391FE052D3BB75B22"/>
  </w:style>
  <w:style w:type="paragraph" w:customStyle="1" w:styleId="0CE75151C6649A4F898C27C1520D1BD1">
    <w:name w:val="0CE75151C6649A4F898C27C1520D1B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541377C-0201-6A41-AF0E-AE6147280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Research Paper.dotx</Template>
  <TotalTime>184</TotalTime>
  <Pages>18</Pages>
  <Words>2524</Words>
  <Characters>14393</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Rothenberg</dc:creator>
  <cp:keywords/>
  <dc:description/>
  <cp:lastModifiedBy>Anna Rothenberg</cp:lastModifiedBy>
  <cp:revision>74</cp:revision>
  <dcterms:created xsi:type="dcterms:W3CDTF">2018-12-15T19:26:00Z</dcterms:created>
  <dcterms:modified xsi:type="dcterms:W3CDTF">2018-12-18T02:27:00Z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